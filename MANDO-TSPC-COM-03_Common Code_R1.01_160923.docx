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57" w:rsidRDefault="009E3A57" w:rsidP="00A21635">
      <w:pPr>
        <w:adjustRightInd w:val="0"/>
        <w:snapToGrid w:val="0"/>
        <w:jc w:val="center"/>
        <w:rPr>
          <w:rFonts w:asciiTheme="majorHAnsi" w:eastAsiaTheme="majorHAnsi" w:hAnsiTheme="majorHAnsi"/>
          <w:b/>
          <w:sz w:val="28"/>
          <w:szCs w:val="36"/>
        </w:rPr>
      </w:pPr>
    </w:p>
    <w:p w:rsidR="003730B5" w:rsidRPr="00BE05F4" w:rsidRDefault="004C709E" w:rsidP="00A21635">
      <w:pPr>
        <w:adjustRightInd w:val="0"/>
        <w:snapToGrid w:val="0"/>
        <w:jc w:val="center"/>
        <w:rPr>
          <w:rFonts w:asciiTheme="majorHAnsi" w:eastAsiaTheme="majorHAnsi" w:hAnsiTheme="majorHAnsi"/>
          <w:b/>
          <w:sz w:val="28"/>
          <w:szCs w:val="36"/>
        </w:rPr>
      </w:pPr>
      <w:sdt>
        <w:sdtPr>
          <w:rPr>
            <w:rFonts w:asciiTheme="majorHAnsi" w:eastAsiaTheme="majorHAnsi" w:hAnsiTheme="majorHAnsi" w:hint="eastAsia"/>
            <w:b/>
            <w:sz w:val="28"/>
            <w:szCs w:val="36"/>
          </w:rPr>
          <w:alias w:val="범주"/>
          <w:tag w:val=""/>
          <w:id w:val="-1293973991"/>
          <w:placeholder>
            <w:docPart w:val="DF07E1B5F4E04B5F8336A2BE2E336616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CD1C7C">
            <w:rPr>
              <w:rFonts w:asciiTheme="majorHAnsi" w:eastAsiaTheme="majorHAnsi" w:hAnsiTheme="majorHAnsi" w:hint="eastAsia"/>
              <w:b/>
              <w:sz w:val="28"/>
              <w:szCs w:val="36"/>
            </w:rPr>
            <w:t xml:space="preserve">Technical </w:t>
          </w:r>
          <w:r w:rsidR="0095280E">
            <w:rPr>
              <w:rFonts w:asciiTheme="majorHAnsi" w:eastAsiaTheme="majorHAnsi" w:hAnsiTheme="majorHAnsi" w:hint="eastAsia"/>
              <w:b/>
              <w:sz w:val="28"/>
              <w:szCs w:val="36"/>
            </w:rPr>
            <w:t>Specification</w:t>
          </w:r>
        </w:sdtContent>
      </w:sdt>
    </w:p>
    <w:p w:rsidR="003B680C" w:rsidRDefault="003B680C" w:rsidP="00FB4900">
      <w:pPr>
        <w:adjustRightInd w:val="0"/>
        <w:snapToGrid w:val="0"/>
        <w:jc w:val="center"/>
        <w:rPr>
          <w:rFonts w:asciiTheme="majorHAnsi" w:eastAsiaTheme="majorHAnsi" w:hAnsiTheme="majorHAnsi"/>
          <w:b/>
          <w:szCs w:val="20"/>
        </w:rPr>
      </w:pPr>
    </w:p>
    <w:p w:rsidR="00AB50FB" w:rsidRPr="003B680C" w:rsidRDefault="00AB50FB" w:rsidP="00FB4900">
      <w:pPr>
        <w:adjustRightInd w:val="0"/>
        <w:snapToGrid w:val="0"/>
        <w:jc w:val="center"/>
        <w:rPr>
          <w:rFonts w:asciiTheme="majorHAnsi" w:eastAsiaTheme="majorHAnsi" w:hAnsiTheme="majorHAnsi"/>
          <w:b/>
          <w:szCs w:val="20"/>
        </w:rPr>
      </w:pPr>
    </w:p>
    <w:p w:rsidR="00155993" w:rsidRDefault="004C709E" w:rsidP="004C709E">
      <w:pPr>
        <w:adjustRightInd w:val="0"/>
        <w:snapToGrid w:val="0"/>
        <w:ind w:left="2400" w:firstLineChars="366" w:firstLine="1757"/>
      </w:pPr>
      <w:r>
        <w:rPr>
          <w:rFonts w:asciiTheme="majorHAnsi" w:eastAsiaTheme="majorHAnsi" w:hAnsiTheme="majorHAnsi" w:hint="eastAsia"/>
          <w:b/>
          <w:sz w:val="48"/>
          <w:szCs w:val="48"/>
        </w:rPr>
        <w:t>BOM,</w:t>
      </w:r>
      <w:r>
        <w:rPr>
          <w:rFonts w:asciiTheme="majorHAnsi" w:eastAsiaTheme="majorHAnsi" w:hAnsiTheme="majorHAnsi"/>
          <w:b/>
          <w:sz w:val="48"/>
          <w:szCs w:val="48"/>
        </w:rPr>
        <w:t xml:space="preserve"> </w:t>
      </w:r>
      <w:r>
        <w:rPr>
          <w:rFonts w:asciiTheme="majorHAnsi" w:eastAsiaTheme="majorHAnsi" w:hAnsiTheme="majorHAnsi" w:hint="eastAsia"/>
          <w:b/>
          <w:sz w:val="48"/>
          <w:szCs w:val="48"/>
        </w:rPr>
        <w:t>EO</w:t>
      </w:r>
    </w:p>
    <w:p w:rsidR="000C7989" w:rsidRDefault="000C7989" w:rsidP="00A21635">
      <w:pPr>
        <w:adjustRightInd w:val="0"/>
        <w:snapToGrid w:val="0"/>
      </w:pPr>
    </w:p>
    <w:p w:rsidR="007F3BD0" w:rsidRDefault="007F3BD0" w:rsidP="00A21635">
      <w:pPr>
        <w:pBdr>
          <w:top w:val="single" w:sz="12" w:space="1" w:color="auto"/>
        </w:pBdr>
        <w:adjustRightInd w:val="0"/>
        <w:snapToGrid w:val="0"/>
      </w:pPr>
    </w:p>
    <w:p w:rsidR="00D33B6B" w:rsidRDefault="00D33B6B" w:rsidP="00A21635">
      <w:pPr>
        <w:pBdr>
          <w:top w:val="single" w:sz="12" w:space="1" w:color="auto"/>
        </w:pBdr>
        <w:adjustRightInd w:val="0"/>
        <w:snapToGrid w:val="0"/>
      </w:pPr>
    </w:p>
    <w:p w:rsidR="007B4443" w:rsidRPr="00F775C5" w:rsidRDefault="007B4443" w:rsidP="00407FD0">
      <w:pPr>
        <w:numPr>
          <w:ilvl w:val="0"/>
          <w:numId w:val="6"/>
        </w:numPr>
      </w:pPr>
      <w:r w:rsidRPr="00F775C5">
        <w:rPr>
          <w:rFonts w:hint="eastAsia"/>
        </w:rPr>
        <w:t xml:space="preserve">Domain: </w:t>
      </w:r>
      <w:r w:rsidR="004C709E">
        <w:t>CDM BOM</w:t>
      </w:r>
    </w:p>
    <w:p w:rsidR="00894CC4" w:rsidRPr="00F775C5" w:rsidRDefault="00E87046" w:rsidP="00407FD0">
      <w:pPr>
        <w:numPr>
          <w:ilvl w:val="0"/>
          <w:numId w:val="6"/>
        </w:numPr>
      </w:pPr>
      <w:r w:rsidRPr="00F775C5">
        <w:rPr>
          <w:rFonts w:hint="eastAsia"/>
        </w:rPr>
        <w:t>Author:</w:t>
      </w:r>
      <w:r w:rsidR="00124010" w:rsidRPr="00F775C5">
        <w:rPr>
          <w:rFonts w:hint="eastAsia"/>
        </w:rPr>
        <w:t xml:space="preserve"> </w:t>
      </w:r>
      <w:sdt>
        <w:sdtPr>
          <w:rPr>
            <w:rFonts w:hint="eastAsia"/>
          </w:rPr>
          <w:alias w:val="만든 이"/>
          <w:tag w:val=""/>
          <w:id w:val="-624243113"/>
          <w:placeholder>
            <w:docPart w:val="13A96E0A0CEC4CC1BCC7EFAF1EA4280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proofErr w:type="spellStart"/>
          <w:r w:rsidR="004C709E">
            <w:t>jaehee</w:t>
          </w:r>
          <w:proofErr w:type="spellEnd"/>
          <w:r w:rsidR="004C709E">
            <w:t xml:space="preserve"> Lee</w:t>
          </w:r>
        </w:sdtContent>
      </w:sdt>
    </w:p>
    <w:p w:rsidR="00A21635" w:rsidRPr="00F775C5" w:rsidRDefault="00A21635" w:rsidP="00407FD0">
      <w:pPr>
        <w:numPr>
          <w:ilvl w:val="0"/>
          <w:numId w:val="6"/>
        </w:numPr>
      </w:pPr>
      <w:r w:rsidRPr="00F775C5">
        <w:rPr>
          <w:rFonts w:hint="eastAsia"/>
        </w:rPr>
        <w:t>Created:</w:t>
      </w:r>
      <w:r w:rsidR="002266FA" w:rsidRPr="00F775C5">
        <w:rPr>
          <w:rFonts w:hint="eastAsia"/>
        </w:rPr>
        <w:t xml:space="preserve"> </w:t>
      </w:r>
      <w:sdt>
        <w:sdtPr>
          <w:rPr>
            <w:rFonts w:hint="eastAsia"/>
          </w:rPr>
          <w:alias w:val="게시 날짜"/>
          <w:tag w:val=""/>
          <w:id w:val="-941457897"/>
          <w:placeholder>
            <w:docPart w:val="7377A0E0FF474D68A2F3087C1F54E68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03T00:00:00Z">
            <w:dateFormat w:val="yyyy-MM-dd"/>
            <w:lid w:val="ko-KR"/>
            <w:storeMappedDataAs w:val="dateTime"/>
            <w:calendar w:val="gregorian"/>
          </w:date>
        </w:sdtPr>
        <w:sdtContent>
          <w:r w:rsidR="004C709E">
            <w:rPr>
              <w:rFonts w:hint="eastAsia"/>
            </w:rPr>
            <w:t>2017-03-03</w:t>
          </w:r>
        </w:sdtContent>
      </w:sdt>
    </w:p>
    <w:p w:rsidR="00E87046" w:rsidRPr="00F775C5" w:rsidRDefault="00E75439" w:rsidP="00407FD0">
      <w:pPr>
        <w:numPr>
          <w:ilvl w:val="0"/>
          <w:numId w:val="6"/>
        </w:numPr>
      </w:pPr>
      <w:r w:rsidRPr="00F775C5">
        <w:rPr>
          <w:rFonts w:hint="eastAsia"/>
        </w:rPr>
        <w:t>Modified:</w:t>
      </w:r>
      <w:r w:rsidR="000C7460" w:rsidRPr="00F775C5">
        <w:rPr>
          <w:rFonts w:hint="eastAsia"/>
        </w:rPr>
        <w:t xml:space="preserve"> </w:t>
      </w:r>
      <w:r w:rsidR="004E43E6">
        <w:fldChar w:fldCharType="begin"/>
      </w:r>
      <w:r w:rsidR="00CD1C7C">
        <w:instrText xml:space="preserve"> </w:instrText>
      </w:r>
      <w:r w:rsidR="00CD1C7C">
        <w:rPr>
          <w:rFonts w:hint="eastAsia"/>
        </w:rPr>
        <w:instrText>SAVEDATE  \@ "yyyy-MM-dd"  \* MERGEFORMAT</w:instrText>
      </w:r>
      <w:r w:rsidR="00CD1C7C">
        <w:instrText xml:space="preserve"> </w:instrText>
      </w:r>
      <w:r w:rsidR="004E43E6">
        <w:fldChar w:fldCharType="separate"/>
      </w:r>
      <w:r w:rsidR="004C709E">
        <w:rPr>
          <w:noProof/>
        </w:rPr>
        <w:t>2017-03-03</w:t>
      </w:r>
      <w:r w:rsidR="004E43E6">
        <w:fldChar w:fldCharType="end"/>
      </w:r>
    </w:p>
    <w:p w:rsidR="006A2272" w:rsidRDefault="006A2272" w:rsidP="00EA44D7">
      <w:pPr>
        <w:adjustRightInd w:val="0"/>
        <w:snapToGrid w:val="0"/>
      </w:pPr>
    </w:p>
    <w:p w:rsidR="00AE04F6" w:rsidRDefault="00AE04F6">
      <w:r>
        <w:br w:type="page"/>
      </w:r>
    </w:p>
    <w:p w:rsidR="00901173" w:rsidRPr="00126AC7" w:rsidRDefault="00E80D5B" w:rsidP="0055466B">
      <w:pPr>
        <w:pStyle w:val="1"/>
      </w:pPr>
      <w:bookmarkStart w:id="0" w:name="_Toc462927631"/>
      <w:r w:rsidRPr="00126AC7">
        <w:lastRenderedPageBreak/>
        <w:t>Change History</w:t>
      </w:r>
      <w:bookmarkEnd w:id="0"/>
    </w:p>
    <w:p w:rsidR="00AE04F6" w:rsidRDefault="00AE04F6" w:rsidP="00EA44D7">
      <w:pPr>
        <w:adjustRightInd w:val="0"/>
        <w:snapToGrid w:val="0"/>
      </w:pPr>
    </w:p>
    <w:tbl>
      <w:tblPr>
        <w:tblStyle w:val="-11"/>
        <w:tblW w:w="0" w:type="auto"/>
        <w:tblInd w:w="392" w:type="dxa"/>
        <w:tblLook w:val="0420" w:firstRow="1" w:lastRow="0" w:firstColumn="0" w:lastColumn="0" w:noHBand="0" w:noVBand="1"/>
      </w:tblPr>
      <w:tblGrid>
        <w:gridCol w:w="1384"/>
        <w:gridCol w:w="1092"/>
        <w:gridCol w:w="1560"/>
        <w:gridCol w:w="6008"/>
      </w:tblGrid>
      <w:tr w:rsidR="00E80D5B" w:rsidTr="0045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"/>
        </w:trPr>
        <w:tc>
          <w:tcPr>
            <w:tcW w:w="1384" w:type="dxa"/>
          </w:tcPr>
          <w:p w:rsidR="00E80D5B" w:rsidRDefault="00E80D5B" w:rsidP="00126AC7">
            <w:r>
              <w:rPr>
                <w:rFonts w:hint="eastAsia"/>
              </w:rPr>
              <w:t>Date</w:t>
            </w:r>
          </w:p>
        </w:tc>
        <w:tc>
          <w:tcPr>
            <w:tcW w:w="1092" w:type="dxa"/>
          </w:tcPr>
          <w:p w:rsidR="00E80D5B" w:rsidRDefault="00E80D5B" w:rsidP="00126AC7">
            <w:r>
              <w:rPr>
                <w:rFonts w:hint="eastAsia"/>
              </w:rPr>
              <w:t>Revision</w:t>
            </w:r>
          </w:p>
        </w:tc>
        <w:tc>
          <w:tcPr>
            <w:tcW w:w="1560" w:type="dxa"/>
          </w:tcPr>
          <w:p w:rsidR="00E80D5B" w:rsidRDefault="00E80D5B" w:rsidP="00126AC7">
            <w:r>
              <w:rPr>
                <w:rFonts w:hint="eastAsia"/>
              </w:rPr>
              <w:t>Reviser</w:t>
            </w:r>
          </w:p>
        </w:tc>
        <w:tc>
          <w:tcPr>
            <w:tcW w:w="6008" w:type="dxa"/>
          </w:tcPr>
          <w:p w:rsidR="00E80D5B" w:rsidRDefault="00126AC7" w:rsidP="00126AC7">
            <w:r>
              <w:rPr>
                <w:rFonts w:hint="eastAsia"/>
              </w:rPr>
              <w:t>Revised</w:t>
            </w:r>
            <w:r w:rsidR="00E80D5B">
              <w:rPr>
                <w:rFonts w:hint="eastAsia"/>
              </w:rPr>
              <w:t xml:space="preserve"> contents</w:t>
            </w:r>
          </w:p>
        </w:tc>
      </w:tr>
      <w:tr w:rsidR="00E80D5B" w:rsidTr="0045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E80D5B" w:rsidRDefault="00795850" w:rsidP="00AE4279">
            <w:r>
              <w:rPr>
                <w:rFonts w:hint="eastAsia"/>
              </w:rPr>
              <w:t>201</w:t>
            </w:r>
            <w:r w:rsidR="004C709E">
              <w:t>7</w:t>
            </w:r>
            <w:r w:rsidR="00400E64">
              <w:rPr>
                <w:rFonts w:hint="eastAsia"/>
              </w:rPr>
              <w:t>-</w:t>
            </w:r>
            <w:r>
              <w:t>0</w:t>
            </w:r>
            <w:r w:rsidR="004C709E">
              <w:t>3</w:t>
            </w:r>
            <w:r w:rsidR="00C27670">
              <w:rPr>
                <w:rFonts w:hint="eastAsia"/>
              </w:rPr>
              <w:t>-</w:t>
            </w:r>
            <w:r w:rsidR="004C709E">
              <w:t>0</w:t>
            </w:r>
            <w:r>
              <w:t>3</w:t>
            </w:r>
          </w:p>
        </w:tc>
        <w:tc>
          <w:tcPr>
            <w:tcW w:w="1092" w:type="dxa"/>
          </w:tcPr>
          <w:p w:rsidR="00E80D5B" w:rsidRDefault="00E80D5B" w:rsidP="00724720"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:rsidR="00E80D5B" w:rsidRDefault="004C709E" w:rsidP="00724720">
            <w:r>
              <w:t>JH LEE</w:t>
            </w:r>
          </w:p>
        </w:tc>
        <w:tc>
          <w:tcPr>
            <w:tcW w:w="6008" w:type="dxa"/>
          </w:tcPr>
          <w:p w:rsidR="00E80D5B" w:rsidRDefault="00E80D5B" w:rsidP="00724720"/>
        </w:tc>
      </w:tr>
      <w:tr w:rsidR="00E80D5B" w:rsidTr="00457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E80D5B" w:rsidRDefault="00E80D5B" w:rsidP="00724720"/>
        </w:tc>
        <w:tc>
          <w:tcPr>
            <w:tcW w:w="1092" w:type="dxa"/>
          </w:tcPr>
          <w:p w:rsidR="00E80D5B" w:rsidRDefault="00E80D5B" w:rsidP="00724720"/>
        </w:tc>
        <w:tc>
          <w:tcPr>
            <w:tcW w:w="1560" w:type="dxa"/>
          </w:tcPr>
          <w:p w:rsidR="00E80D5B" w:rsidRDefault="00E80D5B" w:rsidP="00724720"/>
        </w:tc>
        <w:tc>
          <w:tcPr>
            <w:tcW w:w="6008" w:type="dxa"/>
          </w:tcPr>
          <w:p w:rsidR="00E80D5B" w:rsidRPr="009410C4" w:rsidRDefault="00E80D5B" w:rsidP="00724720"/>
        </w:tc>
      </w:tr>
      <w:tr w:rsidR="00E80D5B" w:rsidTr="0045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E80D5B" w:rsidRDefault="00E80D5B" w:rsidP="00724720"/>
        </w:tc>
        <w:tc>
          <w:tcPr>
            <w:tcW w:w="1092" w:type="dxa"/>
          </w:tcPr>
          <w:p w:rsidR="00E80D5B" w:rsidRDefault="00E80D5B" w:rsidP="00724720"/>
        </w:tc>
        <w:tc>
          <w:tcPr>
            <w:tcW w:w="1560" w:type="dxa"/>
          </w:tcPr>
          <w:p w:rsidR="00E80D5B" w:rsidRDefault="00E80D5B" w:rsidP="00724720"/>
        </w:tc>
        <w:tc>
          <w:tcPr>
            <w:tcW w:w="6008" w:type="dxa"/>
          </w:tcPr>
          <w:p w:rsidR="00E80D5B" w:rsidRDefault="00E80D5B" w:rsidP="00C637CD"/>
        </w:tc>
      </w:tr>
      <w:tr w:rsidR="00E80D5B" w:rsidTr="00457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E80D5B" w:rsidRDefault="00E80D5B" w:rsidP="00724720"/>
        </w:tc>
        <w:tc>
          <w:tcPr>
            <w:tcW w:w="1092" w:type="dxa"/>
          </w:tcPr>
          <w:p w:rsidR="00E80D5B" w:rsidRDefault="00E80D5B" w:rsidP="00724720"/>
        </w:tc>
        <w:tc>
          <w:tcPr>
            <w:tcW w:w="1560" w:type="dxa"/>
          </w:tcPr>
          <w:p w:rsidR="00E80D5B" w:rsidRDefault="00E80D5B" w:rsidP="00724720"/>
        </w:tc>
        <w:tc>
          <w:tcPr>
            <w:tcW w:w="6008" w:type="dxa"/>
          </w:tcPr>
          <w:p w:rsidR="00E80D5B" w:rsidRDefault="00E80D5B" w:rsidP="00724720"/>
        </w:tc>
      </w:tr>
      <w:tr w:rsidR="00E80D5B" w:rsidTr="0045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E80D5B" w:rsidRDefault="00E80D5B" w:rsidP="00724720"/>
        </w:tc>
        <w:tc>
          <w:tcPr>
            <w:tcW w:w="1092" w:type="dxa"/>
          </w:tcPr>
          <w:p w:rsidR="00E80D5B" w:rsidRDefault="00E80D5B" w:rsidP="00724720"/>
        </w:tc>
        <w:tc>
          <w:tcPr>
            <w:tcW w:w="1560" w:type="dxa"/>
          </w:tcPr>
          <w:p w:rsidR="00E80D5B" w:rsidRDefault="00E80D5B" w:rsidP="00724720"/>
        </w:tc>
        <w:tc>
          <w:tcPr>
            <w:tcW w:w="6008" w:type="dxa"/>
          </w:tcPr>
          <w:p w:rsidR="00E80D5B" w:rsidRDefault="00E80D5B" w:rsidP="00724720"/>
        </w:tc>
      </w:tr>
    </w:tbl>
    <w:p w:rsidR="00363C3A" w:rsidRDefault="00363C3A">
      <w:r>
        <w:br w:type="page"/>
      </w:r>
    </w:p>
    <w:p w:rsidR="00335187" w:rsidRPr="002A68B2" w:rsidRDefault="002A68B2" w:rsidP="00335187">
      <w:pPr>
        <w:rPr>
          <w:rFonts w:asciiTheme="majorHAnsi" w:eastAsiaTheme="majorHAnsi" w:hAnsiTheme="majorHAnsi"/>
          <w:b/>
          <w:color w:val="4F81BD" w:themeColor="accent1"/>
          <w:sz w:val="32"/>
          <w:szCs w:val="32"/>
        </w:rPr>
      </w:pPr>
      <w:r w:rsidRPr="002A68B2">
        <w:rPr>
          <w:rFonts w:asciiTheme="majorHAnsi" w:eastAsiaTheme="majorHAnsi" w:hAnsiTheme="majorHAnsi" w:hint="eastAsia"/>
          <w:b/>
          <w:color w:val="4F81BD" w:themeColor="accent1"/>
          <w:sz w:val="32"/>
          <w:szCs w:val="32"/>
        </w:rPr>
        <w:lastRenderedPageBreak/>
        <w:t>Table of Contents</w:t>
      </w:r>
    </w:p>
    <w:p w:rsidR="007042DA" w:rsidRDefault="004E43E6">
      <w:pPr>
        <w:pStyle w:val="10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r>
        <w:fldChar w:fldCharType="begin"/>
      </w:r>
      <w:r w:rsidR="002A68B2">
        <w:instrText xml:space="preserve"> TOC \o "1-4" \h \z \u </w:instrText>
      </w:r>
      <w:r>
        <w:fldChar w:fldCharType="separate"/>
      </w:r>
      <w:hyperlink w:anchor="_Toc462927631" w:history="1">
        <w:r w:rsidR="007042DA" w:rsidRPr="00C54016">
          <w:rPr>
            <w:rStyle w:val="a9"/>
          </w:rPr>
          <w:t>1</w:t>
        </w:r>
        <w:r w:rsidR="007042DA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7042DA" w:rsidRPr="00C54016">
          <w:rPr>
            <w:rStyle w:val="a9"/>
          </w:rPr>
          <w:t>Change History</w:t>
        </w:r>
        <w:r w:rsidR="007042DA">
          <w:rPr>
            <w:webHidden/>
          </w:rPr>
          <w:tab/>
        </w:r>
        <w:r w:rsidR="007042DA">
          <w:rPr>
            <w:webHidden/>
          </w:rPr>
          <w:fldChar w:fldCharType="begin"/>
        </w:r>
        <w:r w:rsidR="007042DA">
          <w:rPr>
            <w:webHidden/>
          </w:rPr>
          <w:instrText xml:space="preserve"> PAGEREF _Toc462927631 \h </w:instrText>
        </w:r>
        <w:r w:rsidR="007042DA">
          <w:rPr>
            <w:webHidden/>
          </w:rPr>
        </w:r>
        <w:r w:rsidR="007042DA">
          <w:rPr>
            <w:webHidden/>
          </w:rPr>
          <w:fldChar w:fldCharType="separate"/>
        </w:r>
        <w:r w:rsidR="007042DA">
          <w:rPr>
            <w:webHidden/>
          </w:rPr>
          <w:t>2</w:t>
        </w:r>
        <w:r w:rsidR="007042DA">
          <w:rPr>
            <w:webHidden/>
          </w:rPr>
          <w:fldChar w:fldCharType="end"/>
        </w:r>
      </w:hyperlink>
    </w:p>
    <w:p w:rsidR="007042DA" w:rsidRDefault="004C709E">
      <w:pPr>
        <w:pStyle w:val="10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462927632" w:history="1">
        <w:r w:rsidR="007042DA" w:rsidRPr="00C54016">
          <w:rPr>
            <w:rStyle w:val="a9"/>
          </w:rPr>
          <w:t>2</w:t>
        </w:r>
        <w:r w:rsidR="007042DA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7042DA" w:rsidRPr="00C54016">
          <w:rPr>
            <w:rStyle w:val="a9"/>
          </w:rPr>
          <w:t>Introduction</w:t>
        </w:r>
        <w:r w:rsidR="007042DA">
          <w:rPr>
            <w:webHidden/>
          </w:rPr>
          <w:tab/>
        </w:r>
        <w:r w:rsidR="007042DA">
          <w:rPr>
            <w:webHidden/>
          </w:rPr>
          <w:fldChar w:fldCharType="begin"/>
        </w:r>
        <w:r w:rsidR="007042DA">
          <w:rPr>
            <w:webHidden/>
          </w:rPr>
          <w:instrText xml:space="preserve"> PAGEREF _Toc462927632 \h </w:instrText>
        </w:r>
        <w:r w:rsidR="007042DA">
          <w:rPr>
            <w:webHidden/>
          </w:rPr>
        </w:r>
        <w:r w:rsidR="007042DA">
          <w:rPr>
            <w:webHidden/>
          </w:rPr>
          <w:fldChar w:fldCharType="separate"/>
        </w:r>
        <w:r w:rsidR="007042DA">
          <w:rPr>
            <w:webHidden/>
          </w:rPr>
          <w:t>4</w:t>
        </w:r>
        <w:r w:rsidR="007042DA">
          <w:rPr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33" w:history="1">
        <w:r w:rsidR="007042DA" w:rsidRPr="00C54016">
          <w:rPr>
            <w:rStyle w:val="a9"/>
            <w:noProof/>
          </w:rPr>
          <w:t>2.1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Purpose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_Toc462927633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4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10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462927634" w:history="1">
        <w:r w:rsidR="007042DA" w:rsidRPr="00C54016">
          <w:rPr>
            <w:rStyle w:val="a9"/>
          </w:rPr>
          <w:t>3</w:t>
        </w:r>
        <w:r w:rsidR="007042DA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7042DA" w:rsidRPr="00C54016">
          <w:rPr>
            <w:rStyle w:val="a9"/>
          </w:rPr>
          <w:t>Overview</w:t>
        </w:r>
        <w:r w:rsidR="007042DA">
          <w:rPr>
            <w:webHidden/>
          </w:rPr>
          <w:tab/>
        </w:r>
        <w:r w:rsidR="007042DA">
          <w:rPr>
            <w:webHidden/>
          </w:rPr>
          <w:fldChar w:fldCharType="begin"/>
        </w:r>
        <w:r w:rsidR="007042DA">
          <w:rPr>
            <w:webHidden/>
          </w:rPr>
          <w:instrText xml:space="preserve"> PAGEREF _Toc462927634 \h </w:instrText>
        </w:r>
        <w:r w:rsidR="007042DA">
          <w:rPr>
            <w:webHidden/>
          </w:rPr>
        </w:r>
        <w:r w:rsidR="007042DA">
          <w:rPr>
            <w:webHidden/>
          </w:rPr>
          <w:fldChar w:fldCharType="separate"/>
        </w:r>
        <w:r w:rsidR="007042DA">
          <w:rPr>
            <w:webHidden/>
          </w:rPr>
          <w:t>5</w:t>
        </w:r>
        <w:r w:rsidR="007042DA">
          <w:rPr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35" w:history="1">
        <w:r w:rsidR="007042DA" w:rsidRPr="00C54016">
          <w:rPr>
            <w:rStyle w:val="a9"/>
            <w:noProof/>
          </w:rPr>
          <w:t>3.1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Functionality Provide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_Toc462927635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5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36" w:history="1">
        <w:r w:rsidR="007042DA" w:rsidRPr="00C54016">
          <w:rPr>
            <w:rStyle w:val="a9"/>
            <w:noProof/>
          </w:rPr>
          <w:t>3.2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Reference Functional Specification Document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_Toc462927636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5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37" w:history="1">
        <w:r w:rsidR="007042DA" w:rsidRPr="00C54016">
          <w:rPr>
            <w:rStyle w:val="a9"/>
            <w:noProof/>
          </w:rPr>
          <w:t>3.3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Function List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_Toc462927637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5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38" w:history="1">
        <w:r w:rsidR="007042DA" w:rsidRPr="00C54016">
          <w:rPr>
            <w:rStyle w:val="a9"/>
            <w:noProof/>
          </w:rPr>
          <w:t>3.4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Roles/Access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_Toc462927638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5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10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462927639" w:history="1">
        <w:r w:rsidR="007042DA" w:rsidRPr="00C54016">
          <w:rPr>
            <w:rStyle w:val="a9"/>
          </w:rPr>
          <w:t>4</w:t>
        </w:r>
        <w:r w:rsidR="007042DA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7042DA" w:rsidRPr="00C54016">
          <w:rPr>
            <w:rStyle w:val="a9"/>
          </w:rPr>
          <w:t>Data Model</w:t>
        </w:r>
        <w:r w:rsidR="007042DA">
          <w:rPr>
            <w:webHidden/>
          </w:rPr>
          <w:tab/>
        </w:r>
        <w:r w:rsidR="007042DA">
          <w:rPr>
            <w:webHidden/>
          </w:rPr>
          <w:fldChar w:fldCharType="begin"/>
        </w:r>
        <w:r w:rsidR="007042DA">
          <w:rPr>
            <w:webHidden/>
          </w:rPr>
          <w:instrText xml:space="preserve"> PAGEREF _Toc462927639 \h </w:instrText>
        </w:r>
        <w:r w:rsidR="007042DA">
          <w:rPr>
            <w:webHidden/>
          </w:rPr>
        </w:r>
        <w:r w:rsidR="007042DA">
          <w:rPr>
            <w:webHidden/>
          </w:rPr>
          <w:fldChar w:fldCharType="separate"/>
        </w:r>
        <w:r w:rsidR="007042DA">
          <w:rPr>
            <w:webHidden/>
          </w:rPr>
          <w:t>5</w:t>
        </w:r>
        <w:r w:rsidR="007042DA">
          <w:rPr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40" w:history="1">
        <w:r w:rsidR="007042DA" w:rsidRPr="00C54016">
          <w:rPr>
            <w:rStyle w:val="a9"/>
            <w:noProof/>
          </w:rPr>
          <w:t>4.1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Type &amp; Relationship Diagram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_Toc462927640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5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41" w:history="1">
        <w:r w:rsidR="007042DA" w:rsidRPr="00C54016">
          <w:rPr>
            <w:rStyle w:val="a9"/>
            <w:noProof/>
          </w:rPr>
          <w:t>4.2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Instance Model (Optional)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_Toc462927641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42" w:history="1">
        <w:r w:rsidR="007042DA" w:rsidRPr="00C54016">
          <w:rPr>
            <w:rStyle w:val="a9"/>
            <w:noProof/>
          </w:rPr>
          <w:t>4.3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Type &amp; Relationship Trigger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_Toc462927642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10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462927643" w:history="1">
        <w:r w:rsidR="007042DA" w:rsidRPr="00C54016">
          <w:rPr>
            <w:rStyle w:val="a9"/>
          </w:rPr>
          <w:t>5</w:t>
        </w:r>
        <w:r w:rsidR="007042DA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7042DA" w:rsidRPr="00C54016">
          <w:rPr>
            <w:rStyle w:val="a9"/>
          </w:rPr>
          <w:t>Policy</w:t>
        </w:r>
        <w:r w:rsidR="007042DA">
          <w:rPr>
            <w:webHidden/>
          </w:rPr>
          <w:tab/>
        </w:r>
        <w:r w:rsidR="007042DA">
          <w:rPr>
            <w:webHidden/>
          </w:rPr>
          <w:fldChar w:fldCharType="begin"/>
        </w:r>
        <w:r w:rsidR="007042DA">
          <w:rPr>
            <w:webHidden/>
          </w:rPr>
          <w:instrText xml:space="preserve"> PAGEREF _Toc462927643 \h </w:instrText>
        </w:r>
        <w:r w:rsidR="007042DA">
          <w:rPr>
            <w:webHidden/>
          </w:rPr>
        </w:r>
        <w:r w:rsidR="007042DA">
          <w:rPr>
            <w:webHidden/>
          </w:rPr>
          <w:fldChar w:fldCharType="separate"/>
        </w:r>
        <w:r w:rsidR="007042DA">
          <w:rPr>
            <w:webHidden/>
          </w:rPr>
          <w:t>6</w:t>
        </w:r>
        <w:r w:rsidR="007042DA">
          <w:rPr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44" w:history="1">
        <w:r w:rsidR="007042DA" w:rsidRPr="00C54016">
          <w:rPr>
            <w:rStyle w:val="a9"/>
            <w:noProof/>
          </w:rPr>
          <w:t>5.1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Policy State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_Toc462927644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45" w:history="1">
        <w:r w:rsidR="007042DA" w:rsidRPr="00C54016">
          <w:rPr>
            <w:rStyle w:val="a9"/>
            <w:noProof/>
          </w:rPr>
          <w:t>5.2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Policy Trigger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_Toc462927645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7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10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462927646" w:history="1">
        <w:r w:rsidR="007042DA" w:rsidRPr="00C54016">
          <w:rPr>
            <w:rStyle w:val="a9"/>
          </w:rPr>
          <w:t>6</w:t>
        </w:r>
        <w:r w:rsidR="007042DA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7042DA" w:rsidRPr="00C54016">
          <w:rPr>
            <w:rStyle w:val="a9"/>
          </w:rPr>
          <w:t>기타</w:t>
        </w:r>
        <w:r w:rsidR="007042DA" w:rsidRPr="00C54016">
          <w:rPr>
            <w:rStyle w:val="a9"/>
          </w:rPr>
          <w:t xml:space="preserve"> Trigger</w:t>
        </w:r>
        <w:r w:rsidR="007042DA">
          <w:rPr>
            <w:webHidden/>
          </w:rPr>
          <w:tab/>
        </w:r>
        <w:r w:rsidR="007042DA">
          <w:rPr>
            <w:webHidden/>
          </w:rPr>
          <w:fldChar w:fldCharType="begin"/>
        </w:r>
        <w:r w:rsidR="007042DA">
          <w:rPr>
            <w:webHidden/>
          </w:rPr>
          <w:instrText xml:space="preserve"> PAGEREF _Toc462927646 \h </w:instrText>
        </w:r>
        <w:r w:rsidR="007042DA">
          <w:rPr>
            <w:webHidden/>
          </w:rPr>
        </w:r>
        <w:r w:rsidR="007042DA">
          <w:rPr>
            <w:webHidden/>
          </w:rPr>
          <w:fldChar w:fldCharType="separate"/>
        </w:r>
        <w:r w:rsidR="007042DA">
          <w:rPr>
            <w:webHidden/>
          </w:rPr>
          <w:t>7</w:t>
        </w:r>
        <w:r w:rsidR="007042DA">
          <w:rPr>
            <w:webHidden/>
          </w:rPr>
          <w:fldChar w:fldCharType="end"/>
        </w:r>
      </w:hyperlink>
    </w:p>
    <w:p w:rsidR="007042DA" w:rsidRDefault="004C709E">
      <w:pPr>
        <w:pStyle w:val="10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462927647" w:history="1">
        <w:r w:rsidR="007042DA" w:rsidRPr="00C54016">
          <w:rPr>
            <w:rStyle w:val="a9"/>
          </w:rPr>
          <w:t>7</w:t>
        </w:r>
        <w:r w:rsidR="007042DA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7042DA" w:rsidRPr="00C54016">
          <w:rPr>
            <w:rStyle w:val="a9"/>
          </w:rPr>
          <w:t>UI Components</w:t>
        </w:r>
        <w:r w:rsidR="007042DA">
          <w:rPr>
            <w:webHidden/>
          </w:rPr>
          <w:tab/>
        </w:r>
        <w:r w:rsidR="007042DA">
          <w:rPr>
            <w:webHidden/>
          </w:rPr>
          <w:fldChar w:fldCharType="begin"/>
        </w:r>
        <w:r w:rsidR="007042DA">
          <w:rPr>
            <w:webHidden/>
          </w:rPr>
          <w:instrText xml:space="preserve"> PAGEREF _Toc462927647 \h </w:instrText>
        </w:r>
        <w:r w:rsidR="007042DA">
          <w:rPr>
            <w:webHidden/>
          </w:rPr>
        </w:r>
        <w:r w:rsidR="007042DA">
          <w:rPr>
            <w:webHidden/>
          </w:rPr>
          <w:fldChar w:fldCharType="separate"/>
        </w:r>
        <w:r w:rsidR="007042DA">
          <w:rPr>
            <w:webHidden/>
          </w:rPr>
          <w:t>7</w:t>
        </w:r>
        <w:r w:rsidR="007042DA">
          <w:rPr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48" w:history="1">
        <w:r w:rsidR="007042DA" w:rsidRPr="00C54016">
          <w:rPr>
            <w:rStyle w:val="a9"/>
            <w:noProof/>
          </w:rPr>
          <w:t>7.1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>
          <w:rPr>
            <w:rStyle w:val="a9"/>
            <w:noProof/>
          </w:rPr>
          <w:t>B</w:t>
        </w:r>
        <w:r w:rsidR="007042DA" w:rsidRPr="00C54016">
          <w:rPr>
            <w:rStyle w:val="a9"/>
            <w:noProof/>
          </w:rPr>
          <w:t xml:space="preserve">OM-FSP-00360 </w:t>
        </w:r>
        <w:r>
          <w:rPr>
            <w:rStyle w:val="a9"/>
            <w:noProof/>
          </w:rPr>
          <w:t xml:space="preserve"> </w:t>
        </w:r>
        <w:r>
          <w:rPr>
            <w:rStyle w:val="a9"/>
            <w:rFonts w:hint="eastAsia"/>
            <w:noProof/>
          </w:rPr>
          <w:t>BOM</w:t>
        </w:r>
        <w:r>
          <w:rPr>
            <w:rStyle w:val="a9"/>
            <w:noProof/>
          </w:rPr>
          <w:t xml:space="preserve"> </w:t>
        </w:r>
        <w:r>
          <w:rPr>
            <w:rStyle w:val="a9"/>
            <w:rFonts w:hint="eastAsia"/>
            <w:noProof/>
          </w:rPr>
          <w:t>편집</w:t>
        </w:r>
        <w:r w:rsidR="007042DA" w:rsidRPr="00C54016">
          <w:rPr>
            <w:rStyle w:val="a9"/>
            <w:noProof/>
          </w:rPr>
          <w:t xml:space="preserve"> – 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_Toc462927648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7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49" w:history="1">
        <w:r w:rsidR="007042DA" w:rsidRPr="00C54016">
          <w:rPr>
            <w:rStyle w:val="a9"/>
            <w:noProof/>
          </w:rPr>
          <w:t>7.1.1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UI Design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_Toc462927649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7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50" w:history="1">
        <w:r w:rsidR="007042DA" w:rsidRPr="00C54016">
          <w:rPr>
            <w:rStyle w:val="a9"/>
            <w:noProof/>
          </w:rPr>
          <w:t>7.1.2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Tables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_Toc462927650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8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51" w:history="1">
        <w:r w:rsidR="007042DA" w:rsidRPr="00C54016">
          <w:rPr>
            <w:rStyle w:val="a9"/>
            <w:noProof/>
          </w:rPr>
          <w:t>7.1.3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Web Forms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_Toc462927651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8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52" w:history="1">
        <w:r w:rsidR="007042DA" w:rsidRPr="00C54016">
          <w:rPr>
            <w:rStyle w:val="a9"/>
            <w:noProof/>
          </w:rPr>
          <w:t>7.1.4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Commands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_Toc462927652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8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53" w:history="1">
        <w:r w:rsidR="007042DA" w:rsidRPr="00C54016">
          <w:rPr>
            <w:rStyle w:val="a9"/>
            <w:noProof/>
          </w:rPr>
          <w:t>7.1.5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Menus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_Toc462927653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8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54" w:history="1">
        <w:r w:rsidR="007042DA" w:rsidRPr="00C54016">
          <w:rPr>
            <w:rStyle w:val="a9"/>
            <w:noProof/>
          </w:rPr>
          <w:t>7.1.6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Channels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_Toc462927654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8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55" w:history="1">
        <w:r w:rsidR="007042DA" w:rsidRPr="00C54016">
          <w:rPr>
            <w:rStyle w:val="a9"/>
            <w:noProof/>
          </w:rPr>
          <w:t>7.1.7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Portals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_Toc462927655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8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56" w:history="1">
        <w:r w:rsidR="007042DA" w:rsidRPr="00C54016">
          <w:rPr>
            <w:rStyle w:val="a9"/>
            <w:noProof/>
          </w:rPr>
          <w:t>7.2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>
          <w:rPr>
            <w:rStyle w:val="a9"/>
            <w:noProof/>
          </w:rPr>
          <w:t>B</w:t>
        </w:r>
        <w:r w:rsidR="007042DA" w:rsidRPr="00C54016">
          <w:rPr>
            <w:rStyle w:val="a9"/>
            <w:noProof/>
          </w:rPr>
          <w:t xml:space="preserve">OM-FSP-00370 </w:t>
        </w:r>
        <w:r>
          <w:rPr>
            <w:rStyle w:val="a9"/>
            <w:noProof/>
          </w:rPr>
          <w:t xml:space="preserve"> </w:t>
        </w:r>
        <w:r w:rsidRPr="004C709E">
          <w:rPr>
            <w:rStyle w:val="a9"/>
            <w:rFonts w:hint="eastAsia"/>
            <w:noProof/>
          </w:rPr>
          <w:t>BOM</w:t>
        </w:r>
        <w:r w:rsidRPr="004C709E">
          <w:rPr>
            <w:rStyle w:val="a9"/>
            <w:noProof/>
          </w:rPr>
          <w:t xml:space="preserve"> </w:t>
        </w:r>
        <w:r w:rsidRPr="004C709E">
          <w:rPr>
            <w:rStyle w:val="a9"/>
            <w:noProof/>
          </w:rPr>
          <w:t>편집</w:t>
        </w:r>
        <w:r w:rsidR="007042DA" w:rsidRPr="00C54016">
          <w:rPr>
            <w:rStyle w:val="a9"/>
            <w:noProof/>
          </w:rPr>
          <w:t xml:space="preserve"> –</w:t>
        </w:r>
        <w:r>
          <w:rPr>
            <w:rStyle w:val="a9"/>
            <w:rFonts w:hint="eastAsia"/>
            <w:noProof/>
          </w:rPr>
          <w:t xml:space="preserve"> 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_Toc462927656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9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57" w:history="1">
        <w:r w:rsidR="007042DA" w:rsidRPr="00C54016">
          <w:rPr>
            <w:rStyle w:val="a9"/>
            <w:noProof/>
          </w:rPr>
          <w:t>7.2.1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UI Design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_Toc462927657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9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58" w:history="1">
        <w:r w:rsidR="007042DA" w:rsidRPr="00C54016">
          <w:rPr>
            <w:rStyle w:val="a9"/>
            <w:noProof/>
          </w:rPr>
          <w:t>7.2.2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Tables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_Toc462927658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9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59" w:history="1">
        <w:r w:rsidR="007042DA" w:rsidRPr="00C54016">
          <w:rPr>
            <w:rStyle w:val="a9"/>
            <w:noProof/>
          </w:rPr>
          <w:t>7.2.3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Web Forms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_Toc462927659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9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60" w:history="1">
        <w:r w:rsidR="007042DA" w:rsidRPr="00C54016">
          <w:rPr>
            <w:rStyle w:val="a9"/>
            <w:noProof/>
          </w:rPr>
          <w:t>7.2.4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Commands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_Toc462927660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9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61" w:history="1">
        <w:r w:rsidR="007042DA" w:rsidRPr="00C54016">
          <w:rPr>
            <w:rStyle w:val="a9"/>
            <w:noProof/>
          </w:rPr>
          <w:t>7.2.5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Menus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_Toc462927661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9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62" w:history="1">
        <w:r w:rsidR="007042DA" w:rsidRPr="00C54016">
          <w:rPr>
            <w:rStyle w:val="a9"/>
            <w:noProof/>
          </w:rPr>
          <w:t>7.2.6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Channels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_Toc462927662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10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63" w:history="1">
        <w:r w:rsidR="007042DA" w:rsidRPr="00C54016">
          <w:rPr>
            <w:rStyle w:val="a9"/>
            <w:noProof/>
          </w:rPr>
          <w:t>7.2.7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Portals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_Toc462927663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10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64" w:history="1">
        <w:r w:rsidR="007042DA" w:rsidRPr="00C54016">
          <w:rPr>
            <w:rStyle w:val="a9"/>
            <w:noProof/>
          </w:rPr>
          <w:t>7.3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>
          <w:rPr>
            <w:rStyle w:val="a9"/>
            <w:noProof/>
          </w:rPr>
          <w:t>B</w:t>
        </w:r>
        <w:r w:rsidR="007042DA" w:rsidRPr="00C54016">
          <w:rPr>
            <w:rStyle w:val="a9"/>
            <w:noProof/>
          </w:rPr>
          <w:t xml:space="preserve">OM-FSP-00380 </w:t>
        </w:r>
        <w:r>
          <w:rPr>
            <w:rStyle w:val="a9"/>
            <w:noProof/>
          </w:rPr>
          <w:t xml:space="preserve"> </w:t>
        </w:r>
        <w:r w:rsidRPr="004C709E">
          <w:rPr>
            <w:rStyle w:val="a9"/>
            <w:rFonts w:hint="eastAsia"/>
            <w:noProof/>
          </w:rPr>
          <w:t>BOM</w:t>
        </w:r>
        <w:r w:rsidRPr="004C709E">
          <w:rPr>
            <w:rStyle w:val="a9"/>
            <w:noProof/>
          </w:rPr>
          <w:t xml:space="preserve"> </w:t>
        </w:r>
        <w:r w:rsidRPr="004C709E">
          <w:rPr>
            <w:rStyle w:val="a9"/>
            <w:noProof/>
          </w:rPr>
          <w:t>편집</w:t>
        </w:r>
        <w:r w:rsidR="007042DA" w:rsidRPr="00C54016">
          <w:rPr>
            <w:rStyle w:val="a9"/>
            <w:noProof/>
          </w:rPr>
          <w:t xml:space="preserve"> –</w:t>
        </w:r>
        <w:r>
          <w:rPr>
            <w:rStyle w:val="a9"/>
            <w:noProof/>
          </w:rPr>
          <w:t xml:space="preserve">  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_Toc462927664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10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65" w:history="1">
        <w:r w:rsidR="007042DA" w:rsidRPr="00C54016">
          <w:rPr>
            <w:rStyle w:val="a9"/>
            <w:noProof/>
          </w:rPr>
          <w:t>7.3.1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UI Design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_Toc462927665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10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66" w:history="1">
        <w:r w:rsidR="007042DA" w:rsidRPr="00C54016">
          <w:rPr>
            <w:rStyle w:val="a9"/>
            <w:noProof/>
          </w:rPr>
          <w:t>7.3.2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Tables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_Toc462927666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10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67" w:history="1">
        <w:r w:rsidR="007042DA" w:rsidRPr="00C54016">
          <w:rPr>
            <w:rStyle w:val="a9"/>
            <w:noProof/>
          </w:rPr>
          <w:t>7.3.3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Web Forms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_Toc462927667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10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68" w:history="1">
        <w:r w:rsidR="007042DA" w:rsidRPr="00C54016">
          <w:rPr>
            <w:rStyle w:val="a9"/>
            <w:noProof/>
          </w:rPr>
          <w:t>7.3.4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Commands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_Toc462927668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10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69" w:history="1">
        <w:r w:rsidR="007042DA" w:rsidRPr="00C54016">
          <w:rPr>
            <w:rStyle w:val="a9"/>
            <w:noProof/>
          </w:rPr>
          <w:t>7.3.5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Menus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_Toc462927669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10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70" w:history="1">
        <w:r w:rsidR="007042DA" w:rsidRPr="00C54016">
          <w:rPr>
            <w:rStyle w:val="a9"/>
            <w:noProof/>
          </w:rPr>
          <w:t>7.3.6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Channels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_Toc462927670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11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71" w:history="1">
        <w:r w:rsidR="007042DA" w:rsidRPr="00C54016">
          <w:rPr>
            <w:rStyle w:val="a9"/>
            <w:noProof/>
          </w:rPr>
          <w:t>7.3.7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Portals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_Toc462927671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11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72" w:history="1">
        <w:r w:rsidR="007042DA" w:rsidRPr="00C54016">
          <w:rPr>
            <w:rStyle w:val="a9"/>
            <w:noProof/>
          </w:rPr>
          <w:t>7.4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>
          <w:rPr>
            <w:rStyle w:val="a9"/>
            <w:noProof/>
          </w:rPr>
          <w:t>B</w:t>
        </w:r>
        <w:r w:rsidR="007042DA" w:rsidRPr="00C54016">
          <w:rPr>
            <w:rStyle w:val="a9"/>
            <w:noProof/>
          </w:rPr>
          <w:t>OM-FSP-00390</w:t>
        </w:r>
        <w:r>
          <w:rPr>
            <w:rStyle w:val="a9"/>
            <w:noProof/>
          </w:rPr>
          <w:t xml:space="preserve"> </w:t>
        </w:r>
        <w:r w:rsidR="007042DA" w:rsidRPr="00C54016">
          <w:rPr>
            <w:rStyle w:val="a9"/>
            <w:noProof/>
          </w:rPr>
          <w:t xml:space="preserve"> </w:t>
        </w:r>
        <w:r w:rsidRPr="004C709E">
          <w:rPr>
            <w:rStyle w:val="a9"/>
            <w:rFonts w:hint="eastAsia"/>
            <w:noProof/>
          </w:rPr>
          <w:t>BOM</w:t>
        </w:r>
        <w:r w:rsidRPr="004C709E">
          <w:rPr>
            <w:rStyle w:val="a9"/>
            <w:noProof/>
          </w:rPr>
          <w:t xml:space="preserve"> </w:t>
        </w:r>
        <w:r w:rsidRPr="004C709E">
          <w:rPr>
            <w:rStyle w:val="a9"/>
            <w:noProof/>
          </w:rPr>
          <w:t>편집</w:t>
        </w:r>
        <w:r w:rsidR="007042DA" w:rsidRPr="00C54016">
          <w:rPr>
            <w:rStyle w:val="a9"/>
            <w:noProof/>
          </w:rPr>
          <w:t xml:space="preserve"> –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_Toc462927672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11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73" w:history="1">
        <w:r w:rsidR="007042DA" w:rsidRPr="00C54016">
          <w:rPr>
            <w:rStyle w:val="a9"/>
            <w:noProof/>
          </w:rPr>
          <w:t>7.4.1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UI Design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_Toc462927673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11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76" w:history="1">
        <w:r w:rsidR="007042DA" w:rsidRPr="00C54016">
          <w:rPr>
            <w:rStyle w:val="a9"/>
            <w:noProof/>
          </w:rPr>
          <w:t>7.4.2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Tables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_Toc462927676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12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77" w:history="1">
        <w:r w:rsidR="007042DA" w:rsidRPr="00C54016">
          <w:rPr>
            <w:rStyle w:val="a9"/>
            <w:noProof/>
          </w:rPr>
          <w:t>7.4.3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Web Forms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_Toc462927677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12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78" w:history="1">
        <w:r w:rsidR="007042DA" w:rsidRPr="00C54016">
          <w:rPr>
            <w:rStyle w:val="a9"/>
            <w:noProof/>
          </w:rPr>
          <w:t>7.4.4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Commands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_Toc462927678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12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79" w:history="1">
        <w:r w:rsidR="007042DA" w:rsidRPr="00C54016">
          <w:rPr>
            <w:rStyle w:val="a9"/>
            <w:noProof/>
          </w:rPr>
          <w:t>7.4.5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Menus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_Toc462927679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12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80" w:history="1">
        <w:r w:rsidR="007042DA" w:rsidRPr="00C54016">
          <w:rPr>
            <w:rStyle w:val="a9"/>
            <w:noProof/>
          </w:rPr>
          <w:t>7.4.6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Channels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_Toc462927680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12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81" w:history="1">
        <w:r w:rsidR="007042DA" w:rsidRPr="00C54016">
          <w:rPr>
            <w:rStyle w:val="a9"/>
            <w:noProof/>
          </w:rPr>
          <w:t>7.4.7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Portals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_Toc462927681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12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82" w:history="1">
        <w:r w:rsidR="007042DA" w:rsidRPr="00C54016">
          <w:rPr>
            <w:rStyle w:val="a9"/>
            <w:noProof/>
          </w:rPr>
          <w:t>7.5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>
          <w:rPr>
            <w:rStyle w:val="a9"/>
            <w:noProof/>
          </w:rPr>
          <w:t>B</w:t>
        </w:r>
        <w:r w:rsidR="007042DA" w:rsidRPr="00C54016">
          <w:rPr>
            <w:rStyle w:val="a9"/>
            <w:noProof/>
          </w:rPr>
          <w:t xml:space="preserve">OM-FSP-00400 </w:t>
        </w:r>
        <w:r>
          <w:rPr>
            <w:rStyle w:val="a9"/>
            <w:noProof/>
          </w:rPr>
          <w:t xml:space="preserve"> </w:t>
        </w:r>
        <w:r w:rsidRPr="004C709E">
          <w:rPr>
            <w:rStyle w:val="a9"/>
            <w:rFonts w:hint="eastAsia"/>
            <w:noProof/>
          </w:rPr>
          <w:t>BOM</w:t>
        </w:r>
        <w:r w:rsidRPr="004C709E">
          <w:rPr>
            <w:rStyle w:val="a9"/>
            <w:noProof/>
          </w:rPr>
          <w:t xml:space="preserve"> </w:t>
        </w:r>
        <w:r w:rsidRPr="004C709E">
          <w:rPr>
            <w:rStyle w:val="a9"/>
            <w:noProof/>
          </w:rPr>
          <w:t>편집</w:t>
        </w:r>
        <w:r w:rsidR="007042DA" w:rsidRPr="00C54016">
          <w:rPr>
            <w:rStyle w:val="a9"/>
            <w:noProof/>
          </w:rPr>
          <w:t xml:space="preserve"> –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_Toc462927682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13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83" w:history="1">
        <w:r w:rsidR="007042DA" w:rsidRPr="00C54016">
          <w:rPr>
            <w:rStyle w:val="a9"/>
            <w:noProof/>
          </w:rPr>
          <w:t>7.5.1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UI Design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_Toc462927683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13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84" w:history="1">
        <w:r w:rsidR="007042DA" w:rsidRPr="00C54016">
          <w:rPr>
            <w:rStyle w:val="a9"/>
            <w:noProof/>
          </w:rPr>
          <w:t>7.5.2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Tables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_Toc462927684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13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85" w:history="1">
        <w:r w:rsidR="007042DA" w:rsidRPr="00C54016">
          <w:rPr>
            <w:rStyle w:val="a9"/>
            <w:noProof/>
          </w:rPr>
          <w:t>7.5.3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Web Forms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_Toc462927685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13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86" w:history="1">
        <w:r w:rsidR="007042DA" w:rsidRPr="00C54016">
          <w:rPr>
            <w:rStyle w:val="a9"/>
            <w:noProof/>
          </w:rPr>
          <w:t>7.5.4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Commands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_Toc462927686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13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87" w:history="1">
        <w:r w:rsidR="007042DA" w:rsidRPr="00C54016">
          <w:rPr>
            <w:rStyle w:val="a9"/>
            <w:noProof/>
          </w:rPr>
          <w:t>7.5.5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Menus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_Toc462927687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13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88" w:history="1">
        <w:r w:rsidR="007042DA" w:rsidRPr="00C54016">
          <w:rPr>
            <w:rStyle w:val="a9"/>
            <w:noProof/>
          </w:rPr>
          <w:t>7.5.6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Channels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_Toc462927688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13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89" w:history="1">
        <w:r w:rsidR="007042DA" w:rsidRPr="00C54016">
          <w:rPr>
            <w:rStyle w:val="a9"/>
            <w:noProof/>
          </w:rPr>
          <w:t>7.5.7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Portals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_Toc462927689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14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10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462927690" w:history="1">
        <w:r w:rsidR="007042DA" w:rsidRPr="00C54016">
          <w:rPr>
            <w:rStyle w:val="a9"/>
          </w:rPr>
          <w:t>8</w:t>
        </w:r>
        <w:r w:rsidR="007042DA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7042DA" w:rsidRPr="00C54016">
          <w:rPr>
            <w:rStyle w:val="a9"/>
          </w:rPr>
          <w:t>Programs</w:t>
        </w:r>
        <w:r w:rsidR="007042DA">
          <w:rPr>
            <w:webHidden/>
          </w:rPr>
          <w:tab/>
        </w:r>
        <w:r w:rsidR="007042DA">
          <w:rPr>
            <w:webHidden/>
          </w:rPr>
          <w:fldChar w:fldCharType="begin"/>
        </w:r>
        <w:r w:rsidR="007042DA">
          <w:rPr>
            <w:webHidden/>
          </w:rPr>
          <w:instrText xml:space="preserve"> PAGEREF _Toc462927690 \h </w:instrText>
        </w:r>
        <w:r w:rsidR="007042DA">
          <w:rPr>
            <w:webHidden/>
          </w:rPr>
        </w:r>
        <w:r w:rsidR="007042DA">
          <w:rPr>
            <w:webHidden/>
          </w:rPr>
          <w:fldChar w:fldCharType="separate"/>
        </w:r>
        <w:r w:rsidR="007042DA">
          <w:rPr>
            <w:webHidden/>
          </w:rPr>
          <w:t>14</w:t>
        </w:r>
        <w:r w:rsidR="007042DA">
          <w:rPr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91" w:history="1">
        <w:r w:rsidR="007042DA" w:rsidRPr="00C54016">
          <w:rPr>
            <w:rStyle w:val="a9"/>
            <w:noProof/>
          </w:rPr>
          <w:t>8.1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>
          <w:rPr>
            <w:rStyle w:val="a9"/>
            <w:noProof/>
          </w:rPr>
          <w:t>B</w:t>
        </w:r>
        <w:r w:rsidR="007042DA" w:rsidRPr="00C54016">
          <w:rPr>
            <w:rStyle w:val="a9"/>
            <w:noProof/>
          </w:rPr>
          <w:t xml:space="preserve">OM-FSP-00360 </w:t>
        </w:r>
        <w:r>
          <w:rPr>
            <w:rStyle w:val="a9"/>
            <w:noProof/>
          </w:rPr>
          <w:t xml:space="preserve"> </w:t>
        </w:r>
        <w:r w:rsidRPr="004C709E">
          <w:rPr>
            <w:rStyle w:val="a9"/>
            <w:rFonts w:hint="eastAsia"/>
            <w:noProof/>
          </w:rPr>
          <w:t>BOM</w:t>
        </w:r>
        <w:r w:rsidRPr="004C709E">
          <w:rPr>
            <w:rStyle w:val="a9"/>
            <w:noProof/>
          </w:rPr>
          <w:t xml:space="preserve"> </w:t>
        </w:r>
        <w:r w:rsidRPr="004C709E">
          <w:rPr>
            <w:rStyle w:val="a9"/>
            <w:noProof/>
          </w:rPr>
          <w:t>편집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_Toc462927691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14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92" w:history="1">
        <w:r w:rsidR="007042DA" w:rsidRPr="00C54016">
          <w:rPr>
            <w:rStyle w:val="a9"/>
            <w:noProof/>
          </w:rPr>
          <w:t>8.1.1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Function Flow / Program Logic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_Toc462927692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14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93" w:history="1">
        <w:r w:rsidR="007042DA" w:rsidRPr="00C54016">
          <w:rPr>
            <w:rStyle w:val="a9"/>
            <w:noProof/>
          </w:rPr>
          <w:t>8.1.2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JSP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_Toc462927693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14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94" w:history="1">
        <w:r w:rsidR="007042DA" w:rsidRPr="00C54016">
          <w:rPr>
            <w:rStyle w:val="a9"/>
            <w:noProof/>
          </w:rPr>
          <w:t>8.1.3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JPO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_Toc462927694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14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95" w:history="1">
        <w:r w:rsidR="007042DA" w:rsidRPr="00C54016">
          <w:rPr>
            <w:rStyle w:val="a9"/>
            <w:noProof/>
          </w:rPr>
          <w:t>8.1.4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Bean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_Toc462927695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14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96" w:history="1">
        <w:r w:rsidR="007042DA" w:rsidRPr="00C54016">
          <w:rPr>
            <w:rStyle w:val="a9"/>
            <w:noProof/>
          </w:rPr>
          <w:t>8.1.5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CAA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_Toc462927696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14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97" w:history="1">
        <w:r w:rsidR="007042DA" w:rsidRPr="00C54016">
          <w:rPr>
            <w:rStyle w:val="a9"/>
            <w:noProof/>
          </w:rPr>
          <w:t>8.1.6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INQUERY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_Toc462927697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14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698" w:history="1">
        <w:r w:rsidR="007042DA" w:rsidRPr="00C54016">
          <w:rPr>
            <w:rStyle w:val="a9"/>
            <w:noProof/>
          </w:rPr>
          <w:t>8.2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>
          <w:rPr>
            <w:rStyle w:val="a9"/>
            <w:noProof/>
          </w:rPr>
          <w:t>B</w:t>
        </w:r>
        <w:r w:rsidR="007042DA" w:rsidRPr="00C54016">
          <w:rPr>
            <w:rStyle w:val="a9"/>
            <w:noProof/>
          </w:rPr>
          <w:t xml:space="preserve">OM-FSP-00370 </w:t>
        </w:r>
        <w:r>
          <w:rPr>
            <w:rStyle w:val="a9"/>
            <w:noProof/>
          </w:rPr>
          <w:t xml:space="preserve"> </w:t>
        </w:r>
        <w:r w:rsidRPr="004C709E">
          <w:rPr>
            <w:rStyle w:val="a9"/>
            <w:rFonts w:hint="eastAsia"/>
            <w:noProof/>
          </w:rPr>
          <w:t>BOM</w:t>
        </w:r>
        <w:r w:rsidRPr="004C709E">
          <w:rPr>
            <w:rStyle w:val="a9"/>
            <w:noProof/>
          </w:rPr>
          <w:t xml:space="preserve"> </w:t>
        </w:r>
        <w:r w:rsidRPr="004C709E">
          <w:rPr>
            <w:rStyle w:val="a9"/>
            <w:noProof/>
          </w:rPr>
          <w:t>편집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_Toc462927698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15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699" w:history="1">
        <w:r w:rsidR="007042DA" w:rsidRPr="00C54016">
          <w:rPr>
            <w:rStyle w:val="a9"/>
            <w:noProof/>
          </w:rPr>
          <w:t>8.2.1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Function Flow / Program Logic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_Toc462927699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15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00" w:history="1">
        <w:r w:rsidR="007042DA" w:rsidRPr="00C54016">
          <w:rPr>
            <w:rStyle w:val="a9"/>
            <w:noProof/>
          </w:rPr>
          <w:t>8.2.2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JSP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_Toc462927700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15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01" w:history="1">
        <w:r w:rsidR="007042DA" w:rsidRPr="00C54016">
          <w:rPr>
            <w:rStyle w:val="a9"/>
            <w:noProof/>
          </w:rPr>
          <w:t>8.2.3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JPO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_Toc462927701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15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02" w:history="1">
        <w:r w:rsidR="007042DA" w:rsidRPr="00C54016">
          <w:rPr>
            <w:rStyle w:val="a9"/>
            <w:noProof/>
          </w:rPr>
          <w:t>8.2.4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Bean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_Toc462927702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15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03" w:history="1">
        <w:r w:rsidR="007042DA" w:rsidRPr="00C54016">
          <w:rPr>
            <w:rStyle w:val="a9"/>
            <w:noProof/>
          </w:rPr>
          <w:t>8.2.5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CAA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_Toc462927703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15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04" w:history="1">
        <w:r w:rsidR="007042DA" w:rsidRPr="00C54016">
          <w:rPr>
            <w:rStyle w:val="a9"/>
            <w:noProof/>
          </w:rPr>
          <w:t>8.2.6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INQUERY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_Toc462927704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15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705" w:history="1">
        <w:r w:rsidR="007042DA" w:rsidRPr="00C54016">
          <w:rPr>
            <w:rStyle w:val="a9"/>
            <w:noProof/>
          </w:rPr>
          <w:t>8.3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>
          <w:rPr>
            <w:rStyle w:val="a9"/>
            <w:noProof/>
          </w:rPr>
          <w:t>B</w:t>
        </w:r>
        <w:r w:rsidR="007042DA" w:rsidRPr="00C54016">
          <w:rPr>
            <w:rStyle w:val="a9"/>
            <w:noProof/>
          </w:rPr>
          <w:t>OM-FSP-00380</w:t>
        </w:r>
        <w:r>
          <w:rPr>
            <w:rStyle w:val="a9"/>
            <w:rFonts w:hint="eastAsia"/>
            <w:noProof/>
          </w:rPr>
          <w:t xml:space="preserve">  </w:t>
        </w:r>
        <w:r w:rsidRPr="004C709E">
          <w:rPr>
            <w:rStyle w:val="a9"/>
            <w:rFonts w:hint="eastAsia"/>
            <w:noProof/>
          </w:rPr>
          <w:t>BOM</w:t>
        </w:r>
        <w:r w:rsidRPr="004C709E">
          <w:rPr>
            <w:rStyle w:val="a9"/>
            <w:noProof/>
          </w:rPr>
          <w:t xml:space="preserve"> </w:t>
        </w:r>
        <w:r w:rsidRPr="004C709E">
          <w:rPr>
            <w:rStyle w:val="a9"/>
            <w:noProof/>
          </w:rPr>
          <w:t>편집</w:t>
        </w:r>
        <w:r>
          <w:rPr>
            <w:rStyle w:val="a9"/>
            <w:rFonts w:hint="eastAsia"/>
            <w:noProof/>
          </w:rPr>
          <w:t xml:space="preserve"> 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_Toc462927705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06" w:history="1">
        <w:r w:rsidR="007042DA" w:rsidRPr="00C54016">
          <w:rPr>
            <w:rStyle w:val="a9"/>
            <w:noProof/>
          </w:rPr>
          <w:t>8.3.1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Function Flow / Program Logic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_Toc462927706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07" w:history="1">
        <w:r w:rsidR="007042DA" w:rsidRPr="00C54016">
          <w:rPr>
            <w:rStyle w:val="a9"/>
            <w:noProof/>
          </w:rPr>
          <w:t>8.3.2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JSP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_Toc462927707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08" w:history="1">
        <w:r w:rsidR="007042DA" w:rsidRPr="00C54016">
          <w:rPr>
            <w:rStyle w:val="a9"/>
            <w:noProof/>
          </w:rPr>
          <w:t>8.3.3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JPO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_Toc462927708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09" w:history="1">
        <w:r w:rsidR="007042DA" w:rsidRPr="00C54016">
          <w:rPr>
            <w:rStyle w:val="a9"/>
            <w:noProof/>
          </w:rPr>
          <w:t>8.3.4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Bean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_Toc462927709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10" w:history="1">
        <w:r w:rsidR="007042DA" w:rsidRPr="00C54016">
          <w:rPr>
            <w:rStyle w:val="a9"/>
            <w:noProof/>
          </w:rPr>
          <w:t>8.3.5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CAA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_Toc462927710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11" w:history="1">
        <w:r w:rsidR="007042DA" w:rsidRPr="00C54016">
          <w:rPr>
            <w:rStyle w:val="a9"/>
            <w:noProof/>
          </w:rPr>
          <w:t>8.3.6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INQUERY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_Toc462927711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712" w:history="1">
        <w:r w:rsidR="007042DA" w:rsidRPr="00C54016">
          <w:rPr>
            <w:rStyle w:val="a9"/>
            <w:noProof/>
          </w:rPr>
          <w:t>8.4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>
          <w:rPr>
            <w:rStyle w:val="a9"/>
            <w:noProof/>
          </w:rPr>
          <w:t>B</w:t>
        </w:r>
        <w:r w:rsidR="007042DA" w:rsidRPr="00C54016">
          <w:rPr>
            <w:rStyle w:val="a9"/>
            <w:noProof/>
          </w:rPr>
          <w:t xml:space="preserve">OM-FSP-00390 </w:t>
        </w:r>
        <w:r>
          <w:rPr>
            <w:rStyle w:val="a9"/>
            <w:noProof/>
          </w:rPr>
          <w:t xml:space="preserve"> </w:t>
        </w:r>
        <w:r w:rsidRPr="004C709E">
          <w:rPr>
            <w:rStyle w:val="a9"/>
            <w:rFonts w:hint="eastAsia"/>
            <w:noProof/>
          </w:rPr>
          <w:t>BOM</w:t>
        </w:r>
        <w:r w:rsidRPr="004C709E">
          <w:rPr>
            <w:rStyle w:val="a9"/>
            <w:noProof/>
          </w:rPr>
          <w:t xml:space="preserve"> </w:t>
        </w:r>
        <w:r w:rsidRPr="004C709E">
          <w:rPr>
            <w:rStyle w:val="a9"/>
            <w:noProof/>
          </w:rPr>
          <w:t>편집</w:t>
        </w:r>
        <w:r w:rsidR="007042DA" w:rsidRPr="00C54016">
          <w:rPr>
            <w:rStyle w:val="a9"/>
            <w:noProof/>
          </w:rPr>
          <w:t xml:space="preserve"> –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_Toc462927712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13" w:history="1">
        <w:r w:rsidR="007042DA" w:rsidRPr="00C54016">
          <w:rPr>
            <w:rStyle w:val="a9"/>
            <w:noProof/>
          </w:rPr>
          <w:t>8.4.1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Function Flow / Program Logic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_Toc462927713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14" w:history="1">
        <w:r w:rsidR="007042DA" w:rsidRPr="00C54016">
          <w:rPr>
            <w:rStyle w:val="a9"/>
            <w:noProof/>
          </w:rPr>
          <w:t>8.4.2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JSP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_Toc462927714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15" w:history="1">
        <w:r w:rsidR="007042DA" w:rsidRPr="00C54016">
          <w:rPr>
            <w:rStyle w:val="a9"/>
            <w:noProof/>
          </w:rPr>
          <w:t>8.4.3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JPO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_Toc462927715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16" w:history="1">
        <w:r w:rsidR="007042DA" w:rsidRPr="00C54016">
          <w:rPr>
            <w:rStyle w:val="a9"/>
            <w:noProof/>
          </w:rPr>
          <w:t>8.4.4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Bean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_Toc462927716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17" w:history="1">
        <w:r w:rsidR="007042DA" w:rsidRPr="00C54016">
          <w:rPr>
            <w:rStyle w:val="a9"/>
            <w:noProof/>
          </w:rPr>
          <w:t>8.4.5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CAA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_Toc462927717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18" w:history="1">
        <w:r w:rsidR="007042DA" w:rsidRPr="00C54016">
          <w:rPr>
            <w:rStyle w:val="a9"/>
            <w:noProof/>
          </w:rPr>
          <w:t>8.4.6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INQUERY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_Toc462927718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16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20"/>
        <w:rPr>
          <w:rFonts w:asciiTheme="minorHAnsi" w:eastAsiaTheme="minorEastAsia" w:hAnsiTheme="minorHAnsi"/>
          <w:smallCaps w:val="0"/>
          <w:noProof/>
          <w:snapToGrid/>
          <w:kern w:val="2"/>
          <w:szCs w:val="22"/>
        </w:rPr>
      </w:pPr>
      <w:hyperlink w:anchor="_Toc462927719" w:history="1">
        <w:r w:rsidR="007042DA" w:rsidRPr="00C54016">
          <w:rPr>
            <w:rStyle w:val="a9"/>
            <w:noProof/>
          </w:rPr>
          <w:t>8.5</w:t>
        </w:r>
        <w:r w:rsidR="007042DA">
          <w:rPr>
            <w:rFonts w:asciiTheme="minorHAnsi" w:eastAsiaTheme="minorEastAsia" w:hAnsiTheme="minorHAnsi"/>
            <w:smallCaps w:val="0"/>
            <w:noProof/>
            <w:snapToGrid/>
            <w:kern w:val="2"/>
            <w:szCs w:val="22"/>
          </w:rPr>
          <w:tab/>
        </w:r>
        <w:r>
          <w:rPr>
            <w:rStyle w:val="a9"/>
            <w:noProof/>
          </w:rPr>
          <w:t>B</w:t>
        </w:r>
        <w:r w:rsidR="007042DA" w:rsidRPr="00C54016">
          <w:rPr>
            <w:rStyle w:val="a9"/>
            <w:noProof/>
          </w:rPr>
          <w:t xml:space="preserve">OM-FSP-00400 </w:t>
        </w:r>
        <w:r>
          <w:rPr>
            <w:rStyle w:val="a9"/>
            <w:noProof/>
          </w:rPr>
          <w:t xml:space="preserve"> </w:t>
        </w:r>
        <w:r w:rsidRPr="004C709E">
          <w:rPr>
            <w:rStyle w:val="a9"/>
            <w:rFonts w:hint="eastAsia"/>
            <w:noProof/>
          </w:rPr>
          <w:t>BOM</w:t>
        </w:r>
        <w:r w:rsidRPr="004C709E">
          <w:rPr>
            <w:rStyle w:val="a9"/>
            <w:noProof/>
          </w:rPr>
          <w:t xml:space="preserve"> </w:t>
        </w:r>
        <w:r w:rsidRPr="004C709E">
          <w:rPr>
            <w:rStyle w:val="a9"/>
            <w:noProof/>
          </w:rPr>
          <w:t>편집</w:t>
        </w:r>
        <w:r w:rsidR="007042DA" w:rsidRPr="00C54016">
          <w:rPr>
            <w:rStyle w:val="a9"/>
            <w:noProof/>
          </w:rPr>
          <w:t xml:space="preserve"> –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_Toc462927719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17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20" w:history="1">
        <w:r w:rsidR="007042DA" w:rsidRPr="00C54016">
          <w:rPr>
            <w:rStyle w:val="a9"/>
            <w:noProof/>
          </w:rPr>
          <w:t>8.5.1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Function Flow / Program Logic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_Toc462927720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17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21" w:history="1">
        <w:r w:rsidR="007042DA" w:rsidRPr="00C54016">
          <w:rPr>
            <w:rStyle w:val="a9"/>
            <w:noProof/>
          </w:rPr>
          <w:t>8.5.2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JSP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_Toc462927721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17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22" w:history="1">
        <w:r w:rsidR="007042DA" w:rsidRPr="00C54016">
          <w:rPr>
            <w:rStyle w:val="a9"/>
            <w:noProof/>
          </w:rPr>
          <w:t>8.5.3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JPO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_Toc462927722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17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23" w:history="1">
        <w:r w:rsidR="007042DA" w:rsidRPr="00C54016">
          <w:rPr>
            <w:rStyle w:val="a9"/>
            <w:noProof/>
          </w:rPr>
          <w:t>8.5.4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Bean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_Toc462927723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17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24" w:history="1">
        <w:r w:rsidR="007042DA" w:rsidRPr="00C54016">
          <w:rPr>
            <w:rStyle w:val="a9"/>
            <w:noProof/>
          </w:rPr>
          <w:t>8.5.5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CAA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_Toc462927724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17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30"/>
        <w:rPr>
          <w:rFonts w:asciiTheme="minorHAnsi" w:eastAsiaTheme="minorEastAsia" w:hAnsiTheme="minorHAnsi"/>
          <w:i w:val="0"/>
          <w:iCs w:val="0"/>
          <w:noProof/>
          <w:snapToGrid/>
          <w:kern w:val="2"/>
          <w:szCs w:val="22"/>
        </w:rPr>
      </w:pPr>
      <w:hyperlink w:anchor="_Toc462927725" w:history="1">
        <w:r w:rsidR="007042DA" w:rsidRPr="00C54016">
          <w:rPr>
            <w:rStyle w:val="a9"/>
            <w:noProof/>
          </w:rPr>
          <w:t>8.5.6</w:t>
        </w:r>
        <w:r w:rsidR="007042DA">
          <w:rPr>
            <w:rFonts w:asciiTheme="minorHAnsi" w:eastAsiaTheme="minorEastAsia" w:hAnsiTheme="minorHAnsi"/>
            <w:i w:val="0"/>
            <w:iCs w:val="0"/>
            <w:noProof/>
            <w:snapToGrid/>
            <w:kern w:val="2"/>
            <w:szCs w:val="22"/>
          </w:rPr>
          <w:tab/>
        </w:r>
        <w:r w:rsidR="007042DA" w:rsidRPr="00C54016">
          <w:rPr>
            <w:rStyle w:val="a9"/>
            <w:noProof/>
          </w:rPr>
          <w:t>INQUERY</w:t>
        </w:r>
        <w:r w:rsidR="007042DA">
          <w:rPr>
            <w:noProof/>
            <w:webHidden/>
          </w:rPr>
          <w:tab/>
        </w:r>
        <w:r w:rsidR="007042DA">
          <w:rPr>
            <w:noProof/>
            <w:webHidden/>
          </w:rPr>
          <w:fldChar w:fldCharType="begin"/>
        </w:r>
        <w:r w:rsidR="007042DA">
          <w:rPr>
            <w:noProof/>
            <w:webHidden/>
          </w:rPr>
          <w:instrText xml:space="preserve"> PAGEREF _Toc462927725 \h </w:instrText>
        </w:r>
        <w:r w:rsidR="007042DA">
          <w:rPr>
            <w:noProof/>
            <w:webHidden/>
          </w:rPr>
        </w:r>
        <w:r w:rsidR="007042DA">
          <w:rPr>
            <w:noProof/>
            <w:webHidden/>
          </w:rPr>
          <w:fldChar w:fldCharType="separate"/>
        </w:r>
        <w:r w:rsidR="007042DA">
          <w:rPr>
            <w:noProof/>
            <w:webHidden/>
          </w:rPr>
          <w:t>17</w:t>
        </w:r>
        <w:r w:rsidR="007042DA">
          <w:rPr>
            <w:noProof/>
            <w:webHidden/>
          </w:rPr>
          <w:fldChar w:fldCharType="end"/>
        </w:r>
      </w:hyperlink>
    </w:p>
    <w:p w:rsidR="007042DA" w:rsidRDefault="004C709E">
      <w:pPr>
        <w:pStyle w:val="10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462927726" w:history="1">
        <w:r w:rsidR="007042DA" w:rsidRPr="00C54016">
          <w:rPr>
            <w:rStyle w:val="a9"/>
          </w:rPr>
          <w:t>9</w:t>
        </w:r>
        <w:r w:rsidR="007042DA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7042DA" w:rsidRPr="00C54016">
          <w:rPr>
            <w:rStyle w:val="a9"/>
          </w:rPr>
          <w:t>Configurable Properties (Server Side)</w:t>
        </w:r>
        <w:r w:rsidR="007042DA">
          <w:rPr>
            <w:webHidden/>
          </w:rPr>
          <w:tab/>
        </w:r>
        <w:r w:rsidR="007042DA">
          <w:rPr>
            <w:webHidden/>
          </w:rPr>
          <w:fldChar w:fldCharType="begin"/>
        </w:r>
        <w:r w:rsidR="007042DA">
          <w:rPr>
            <w:webHidden/>
          </w:rPr>
          <w:instrText xml:space="preserve"> PAGEREF _Toc462927726 \h </w:instrText>
        </w:r>
        <w:r w:rsidR="007042DA">
          <w:rPr>
            <w:webHidden/>
          </w:rPr>
        </w:r>
        <w:r w:rsidR="007042DA">
          <w:rPr>
            <w:webHidden/>
          </w:rPr>
          <w:fldChar w:fldCharType="separate"/>
        </w:r>
        <w:r w:rsidR="007042DA">
          <w:rPr>
            <w:webHidden/>
          </w:rPr>
          <w:t>17</w:t>
        </w:r>
        <w:r w:rsidR="007042DA">
          <w:rPr>
            <w:webHidden/>
          </w:rPr>
          <w:fldChar w:fldCharType="end"/>
        </w:r>
      </w:hyperlink>
    </w:p>
    <w:p w:rsidR="007042DA" w:rsidRDefault="004C709E">
      <w:pPr>
        <w:pStyle w:val="10"/>
        <w:rPr>
          <w:rFonts w:asciiTheme="minorHAnsi" w:eastAsiaTheme="minorEastAsia" w:hAnsiTheme="minorHAnsi"/>
          <w:b w:val="0"/>
          <w:bCs w:val="0"/>
          <w:caps w:val="0"/>
          <w:snapToGrid/>
          <w:kern w:val="2"/>
          <w:szCs w:val="22"/>
        </w:rPr>
      </w:pPr>
      <w:hyperlink w:anchor="_Toc462927727" w:history="1">
        <w:r w:rsidR="007042DA" w:rsidRPr="00C54016">
          <w:rPr>
            <w:rStyle w:val="a9"/>
          </w:rPr>
          <w:t>10</w:t>
        </w:r>
        <w:r w:rsidR="007042DA">
          <w:rPr>
            <w:rFonts w:asciiTheme="minorHAnsi" w:eastAsiaTheme="minorEastAsia" w:hAnsiTheme="minorHAnsi"/>
            <w:b w:val="0"/>
            <w:bCs w:val="0"/>
            <w:caps w:val="0"/>
            <w:snapToGrid/>
            <w:kern w:val="2"/>
            <w:szCs w:val="22"/>
          </w:rPr>
          <w:tab/>
        </w:r>
        <w:r w:rsidR="007042DA" w:rsidRPr="00C54016">
          <w:rPr>
            <w:rStyle w:val="a9"/>
          </w:rPr>
          <w:t>Design Solution &amp; Limitation</w:t>
        </w:r>
        <w:r w:rsidR="007042DA">
          <w:rPr>
            <w:webHidden/>
          </w:rPr>
          <w:tab/>
        </w:r>
        <w:r w:rsidR="007042DA">
          <w:rPr>
            <w:webHidden/>
          </w:rPr>
          <w:fldChar w:fldCharType="begin"/>
        </w:r>
        <w:r w:rsidR="007042DA">
          <w:rPr>
            <w:webHidden/>
          </w:rPr>
          <w:instrText xml:space="preserve"> PAGEREF _Toc462927727 \h </w:instrText>
        </w:r>
        <w:r w:rsidR="007042DA">
          <w:rPr>
            <w:webHidden/>
          </w:rPr>
        </w:r>
        <w:r w:rsidR="007042DA">
          <w:rPr>
            <w:webHidden/>
          </w:rPr>
          <w:fldChar w:fldCharType="separate"/>
        </w:r>
        <w:r w:rsidR="007042DA">
          <w:rPr>
            <w:webHidden/>
          </w:rPr>
          <w:t>17</w:t>
        </w:r>
        <w:r w:rsidR="007042DA">
          <w:rPr>
            <w:webHidden/>
          </w:rPr>
          <w:fldChar w:fldCharType="end"/>
        </w:r>
      </w:hyperlink>
    </w:p>
    <w:p w:rsidR="00640DB3" w:rsidRDefault="004E43E6" w:rsidP="003540BC">
      <w:pPr>
        <w:pStyle w:val="30"/>
      </w:pPr>
      <w:r>
        <w:fldChar w:fldCharType="end"/>
      </w:r>
    </w:p>
    <w:p w:rsidR="00865BE2" w:rsidRDefault="00865BE2" w:rsidP="0055466B">
      <w:pPr>
        <w:pStyle w:val="1"/>
      </w:pPr>
      <w:bookmarkStart w:id="1" w:name="_Toc462927632"/>
      <w:r>
        <w:rPr>
          <w:rFonts w:hint="eastAsia"/>
        </w:rPr>
        <w:t>Introduction</w:t>
      </w:r>
      <w:bookmarkEnd w:id="1"/>
    </w:p>
    <w:p w:rsidR="00865BE2" w:rsidRDefault="00865BE2" w:rsidP="00865BE2">
      <w:pPr>
        <w:pStyle w:val="2"/>
      </w:pPr>
      <w:bookmarkStart w:id="2" w:name="_Toc462927633"/>
      <w:r>
        <w:rPr>
          <w:rFonts w:hint="eastAsia"/>
        </w:rPr>
        <w:t>Purpose</w:t>
      </w:r>
      <w:bookmarkEnd w:id="2"/>
    </w:p>
    <w:p w:rsidR="00865BE2" w:rsidRDefault="00763C63" w:rsidP="00865BE2">
      <w:r>
        <w:t>The purpose of th</w:t>
      </w:r>
      <w:r>
        <w:rPr>
          <w:rFonts w:hint="eastAsia"/>
        </w:rPr>
        <w:t>is</w:t>
      </w:r>
      <w:r w:rsidR="00865BE2">
        <w:t xml:space="preserve"> document is to </w:t>
      </w:r>
      <w:r>
        <w:rPr>
          <w:rFonts w:hint="eastAsia"/>
        </w:rPr>
        <w:t xml:space="preserve">define the </w:t>
      </w:r>
      <w:r w:rsidR="00865BE2">
        <w:t xml:space="preserve">detailed design </w:t>
      </w:r>
      <w:r>
        <w:rPr>
          <w:rFonts w:hint="eastAsia"/>
        </w:rPr>
        <w:t xml:space="preserve">for customization. The contents to be described </w:t>
      </w:r>
      <w:r w:rsidR="0024263B">
        <w:rPr>
          <w:rFonts w:hint="eastAsia"/>
        </w:rPr>
        <w:t xml:space="preserve">in </w:t>
      </w:r>
      <w:r>
        <w:rPr>
          <w:rFonts w:hint="eastAsia"/>
        </w:rPr>
        <w:t>this document are as below.</w:t>
      </w:r>
      <w:r w:rsidR="00865BE2">
        <w:t xml:space="preserve"> </w:t>
      </w:r>
    </w:p>
    <w:p w:rsidR="00865BE2" w:rsidRDefault="00865BE2" w:rsidP="00865BE2">
      <w:r>
        <w:rPr>
          <w:rFonts w:hint="eastAsia"/>
        </w:rPr>
        <w:t>•</w:t>
      </w:r>
      <w:r>
        <w:tab/>
        <w:t>Schema</w:t>
      </w:r>
    </w:p>
    <w:p w:rsidR="00865BE2" w:rsidRDefault="00865BE2" w:rsidP="00865BE2">
      <w:r>
        <w:rPr>
          <w:rFonts w:hint="eastAsia"/>
        </w:rPr>
        <w:t>•</w:t>
      </w:r>
      <w:r>
        <w:tab/>
        <w:t>Data model</w:t>
      </w:r>
    </w:p>
    <w:p w:rsidR="00865BE2" w:rsidRDefault="00865BE2" w:rsidP="00865BE2">
      <w:r>
        <w:rPr>
          <w:rFonts w:hint="eastAsia"/>
        </w:rPr>
        <w:t>•</w:t>
      </w:r>
      <w:r>
        <w:tab/>
        <w:t>Object model</w:t>
      </w:r>
    </w:p>
    <w:p w:rsidR="00865BE2" w:rsidRDefault="00865BE2" w:rsidP="00865BE2">
      <w:r>
        <w:rPr>
          <w:rFonts w:hint="eastAsia"/>
        </w:rPr>
        <w:lastRenderedPageBreak/>
        <w:t>•</w:t>
      </w:r>
      <w:r w:rsidR="00953E78">
        <w:tab/>
        <w:t>UI components</w:t>
      </w:r>
    </w:p>
    <w:p w:rsidR="00865BE2" w:rsidRDefault="00865BE2" w:rsidP="00865BE2">
      <w:r>
        <w:rPr>
          <w:rFonts w:hint="eastAsia"/>
        </w:rPr>
        <w:t>•</w:t>
      </w:r>
      <w:r>
        <w:tab/>
        <w:t>Feature logic flow</w:t>
      </w:r>
    </w:p>
    <w:p w:rsidR="00865BE2" w:rsidRDefault="00865BE2" w:rsidP="00865BE2"/>
    <w:p w:rsidR="00865BE2" w:rsidRDefault="00865BE2" w:rsidP="00865BE2">
      <w:r>
        <w:t xml:space="preserve">The </w:t>
      </w:r>
      <w:r w:rsidR="00953E78">
        <w:rPr>
          <w:rFonts w:hint="eastAsia"/>
        </w:rPr>
        <w:t>t</w:t>
      </w:r>
      <w:r>
        <w:t xml:space="preserve">echnical </w:t>
      </w:r>
      <w:r w:rsidR="00953E78">
        <w:rPr>
          <w:rFonts w:hint="eastAsia"/>
        </w:rPr>
        <w:t>s</w:t>
      </w:r>
      <w:r>
        <w:t>pecification document:</w:t>
      </w:r>
    </w:p>
    <w:p w:rsidR="00865BE2" w:rsidRDefault="00865BE2" w:rsidP="00865BE2">
      <w:r>
        <w:rPr>
          <w:rFonts w:hint="eastAsia"/>
        </w:rPr>
        <w:t>•</w:t>
      </w:r>
      <w:r>
        <w:tab/>
        <w:t>Generates a comprehensive description of the operational scope,</w:t>
      </w:r>
    </w:p>
    <w:p w:rsidR="00865BE2" w:rsidRPr="00865BE2" w:rsidRDefault="00865BE2" w:rsidP="00865BE2">
      <w:r>
        <w:rPr>
          <w:rFonts w:hint="eastAsia"/>
        </w:rPr>
        <w:t>•</w:t>
      </w:r>
      <w:r>
        <w:tab/>
        <w:t>Defines both functional and technical constraints, e.g. functionalities, user interface design.</w:t>
      </w:r>
    </w:p>
    <w:p w:rsidR="00640DB3" w:rsidRPr="005C0D5D" w:rsidRDefault="000023E0" w:rsidP="0055466B">
      <w:pPr>
        <w:pStyle w:val="1"/>
      </w:pPr>
      <w:bookmarkStart w:id="3" w:name="_Toc462927634"/>
      <w:r w:rsidRPr="005C0D5D">
        <w:t>Overview</w:t>
      </w:r>
      <w:bookmarkEnd w:id="3"/>
    </w:p>
    <w:p w:rsidR="006E7A4C" w:rsidRPr="00FC7A76" w:rsidRDefault="00865BE2" w:rsidP="000C150C">
      <w:pPr>
        <w:pStyle w:val="2"/>
      </w:pPr>
      <w:bookmarkStart w:id="4" w:name="_Toc462927635"/>
      <w:r>
        <w:rPr>
          <w:rFonts w:hint="eastAsia"/>
        </w:rPr>
        <w:t>Functionality Provide</w:t>
      </w:r>
      <w:bookmarkEnd w:id="4"/>
    </w:p>
    <w:p w:rsidR="00953E78" w:rsidRDefault="00953E78" w:rsidP="00953E78">
      <w:pPr>
        <w:pStyle w:val="Guideline"/>
        <w:rPr>
          <w:rFonts w:eastAsiaTheme="minorEastAsia"/>
          <w:sz w:val="21"/>
          <w:lang w:eastAsia="ko-KR"/>
        </w:rPr>
      </w:pPr>
      <w:r w:rsidRPr="00FA697A">
        <w:rPr>
          <w:sz w:val="21"/>
          <w:highlight w:val="lightGray"/>
        </w:rPr>
        <w:sym w:font="Wingdings" w:char="F046"/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24263B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24263B">
        <w:rPr>
          <w:rFonts w:eastAsiaTheme="minorEastAsia" w:hint="eastAsia"/>
          <w:sz w:val="21"/>
          <w:highlight w:val="lightGray"/>
          <w:lang w:eastAsia="ko-KR"/>
        </w:rPr>
        <w:t>이</w:t>
      </w:r>
      <w:r w:rsidR="0024263B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24263B">
        <w:rPr>
          <w:rFonts w:eastAsiaTheme="minorEastAsia" w:hint="eastAsia"/>
          <w:sz w:val="21"/>
          <w:highlight w:val="lightGray"/>
          <w:lang w:eastAsia="ko-KR"/>
        </w:rPr>
        <w:t>문서에서</w:t>
      </w:r>
      <w:r w:rsidR="0024263B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제공하는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기능에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대한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설명을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24263B">
        <w:rPr>
          <w:rFonts w:eastAsiaTheme="minorEastAsia" w:hint="eastAsia"/>
          <w:sz w:val="21"/>
          <w:highlight w:val="lightGray"/>
          <w:lang w:eastAsia="ko-KR"/>
        </w:rPr>
        <w:t>간단히</w:t>
      </w:r>
      <w:r w:rsidR="0024263B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기술한다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.</w:t>
      </w:r>
      <w:r w:rsidRPr="00FA697A">
        <w:rPr>
          <w:sz w:val="21"/>
          <w:highlight w:val="lightGray"/>
        </w:rPr>
        <w:sym w:font="Wingdings" w:char="F045"/>
      </w:r>
    </w:p>
    <w:p w:rsidR="0047342D" w:rsidRPr="0027503C" w:rsidRDefault="0047342D" w:rsidP="00953E78">
      <w:pPr>
        <w:pStyle w:val="Guideline"/>
        <w:rPr>
          <w:rFonts w:eastAsiaTheme="minorEastAsia" w:cstheme="minorBidi"/>
          <w:i w:val="0"/>
          <w:iCs w:val="0"/>
          <w:snapToGrid w:val="0"/>
          <w:color w:val="auto"/>
          <w:sz w:val="21"/>
          <w:szCs w:val="22"/>
          <w:lang w:val="en-US" w:eastAsia="ko-KR"/>
        </w:rPr>
      </w:pP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국제화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/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지역화를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 xml:space="preserve"> 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지원하기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 xml:space="preserve"> 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위한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 xml:space="preserve"> </w:t>
      </w:r>
      <w:r>
        <w:rPr>
          <w:rFonts w:eastAsiaTheme="minorEastAsia" w:cstheme="minorBidi"/>
          <w:i w:val="0"/>
          <w:iCs w:val="0"/>
          <w:snapToGrid w:val="0"/>
          <w:color w:val="auto"/>
          <w:sz w:val="21"/>
          <w:szCs w:val="22"/>
          <w:lang w:val="en-US" w:eastAsia="ko-KR"/>
        </w:rPr>
        <w:t xml:space="preserve">Common Code 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오브젝트에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 xml:space="preserve"> 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관련된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 xml:space="preserve"> 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모든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 xml:space="preserve"> 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기능을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 xml:space="preserve"> 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이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 xml:space="preserve"> 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문서에서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 xml:space="preserve"> 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제공한다</w:t>
      </w:r>
      <w:r>
        <w:rPr>
          <w:rFonts w:eastAsiaTheme="minorEastAsia" w:cstheme="minorBidi" w:hint="eastAsia"/>
          <w:i w:val="0"/>
          <w:iCs w:val="0"/>
          <w:snapToGrid w:val="0"/>
          <w:color w:val="auto"/>
          <w:sz w:val="21"/>
          <w:szCs w:val="22"/>
          <w:lang w:val="en-US" w:eastAsia="ko-KR"/>
        </w:rPr>
        <w:t>.</w:t>
      </w:r>
    </w:p>
    <w:p w:rsidR="00763C63" w:rsidRDefault="00763C63" w:rsidP="00763C63">
      <w:pPr>
        <w:pStyle w:val="2"/>
      </w:pPr>
      <w:bookmarkStart w:id="5" w:name="_Toc462927636"/>
      <w:r>
        <w:rPr>
          <w:rFonts w:hint="eastAsia"/>
        </w:rPr>
        <w:t>Reference Functional Specification Document</w:t>
      </w:r>
      <w:bookmarkEnd w:id="5"/>
    </w:p>
    <w:p w:rsidR="00763C63" w:rsidRPr="00FA697A" w:rsidRDefault="00763C63" w:rsidP="00763C63">
      <w:pPr>
        <w:pStyle w:val="Guideline"/>
        <w:rPr>
          <w:rFonts w:eastAsiaTheme="minorEastAsia"/>
          <w:sz w:val="21"/>
          <w:lang w:eastAsia="ko-KR"/>
        </w:rPr>
      </w:pPr>
      <w:r w:rsidRPr="00FA697A">
        <w:rPr>
          <w:sz w:val="21"/>
          <w:highlight w:val="lightGray"/>
        </w:rPr>
        <w:sym w:font="Wingdings" w:char="F046"/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관련된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Functional Specification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의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파일명을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기술한다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.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만약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없으면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/>
          <w:sz w:val="21"/>
          <w:highlight w:val="lightGray"/>
          <w:lang w:eastAsia="ko-KR"/>
        </w:rPr>
        <w:t>“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n/a</w:t>
      </w:r>
      <w:r w:rsidRPr="00FA697A">
        <w:rPr>
          <w:rFonts w:eastAsiaTheme="minorEastAsia"/>
          <w:sz w:val="21"/>
          <w:highlight w:val="lightGray"/>
          <w:lang w:eastAsia="ko-KR"/>
        </w:rPr>
        <w:t>”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로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표시한다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. </w:t>
      </w:r>
      <w:r w:rsidRPr="00FA697A">
        <w:rPr>
          <w:sz w:val="21"/>
          <w:highlight w:val="lightGray"/>
        </w:rPr>
        <w:sym w:font="Wingdings" w:char="F045"/>
      </w:r>
    </w:p>
    <w:p w:rsidR="00763C63" w:rsidRPr="0024263B" w:rsidRDefault="0047342D" w:rsidP="0024263B">
      <w:pPr>
        <w:pStyle w:val="a"/>
        <w:numPr>
          <w:ilvl w:val="0"/>
          <w:numId w:val="25"/>
        </w:numPr>
        <w:rPr>
          <w:sz w:val="18"/>
          <w:szCs w:val="18"/>
        </w:rPr>
      </w:pPr>
      <w:r>
        <w:rPr>
          <w:sz w:val="18"/>
          <w:szCs w:val="18"/>
        </w:rPr>
        <w:t>n/a</w:t>
      </w:r>
    </w:p>
    <w:p w:rsidR="00122B56" w:rsidRDefault="006E7A4C" w:rsidP="00FC7A76">
      <w:pPr>
        <w:pStyle w:val="2"/>
      </w:pPr>
      <w:bookmarkStart w:id="6" w:name="_Toc462927637"/>
      <w:r>
        <w:rPr>
          <w:rFonts w:hint="eastAsia"/>
        </w:rPr>
        <w:t>Function List</w:t>
      </w:r>
      <w:bookmarkEnd w:id="6"/>
    </w:p>
    <w:tbl>
      <w:tblPr>
        <w:tblStyle w:val="-11"/>
        <w:tblW w:w="0" w:type="auto"/>
        <w:tblInd w:w="108" w:type="dxa"/>
        <w:tblLook w:val="0420" w:firstRow="1" w:lastRow="0" w:firstColumn="0" w:lastColumn="0" w:noHBand="0" w:noVBand="1"/>
      </w:tblPr>
      <w:tblGrid>
        <w:gridCol w:w="1843"/>
        <w:gridCol w:w="4678"/>
        <w:gridCol w:w="3969"/>
      </w:tblGrid>
      <w:tr w:rsidR="00D5028B" w:rsidTr="00FA6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D5028B" w:rsidRDefault="00D5028B" w:rsidP="00B72D84">
            <w:pPr>
              <w:jc w:val="center"/>
            </w:pP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. ID</w:t>
            </w:r>
          </w:p>
        </w:tc>
        <w:tc>
          <w:tcPr>
            <w:tcW w:w="4678" w:type="dxa"/>
          </w:tcPr>
          <w:p w:rsidR="00D5028B" w:rsidRDefault="00D5028B" w:rsidP="00B72D84">
            <w:pPr>
              <w:jc w:val="center"/>
            </w:pP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. Name</w:t>
            </w:r>
          </w:p>
        </w:tc>
        <w:tc>
          <w:tcPr>
            <w:tcW w:w="3969" w:type="dxa"/>
          </w:tcPr>
          <w:p w:rsidR="00D5028B" w:rsidRDefault="00D5028B" w:rsidP="00B72D84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6B6458" w:rsidRPr="00D5028B" w:rsidTr="00A8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tcW w:w="1843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Default="006B6458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Default="006B6458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Pr="003D3A1C" w:rsidRDefault="000E7C61">
            <w:pPr>
              <w:rPr>
                <w:sz w:val="18"/>
                <w:szCs w:val="18"/>
              </w:rPr>
            </w:pPr>
            <w:r w:rsidRPr="003D3A1C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B6458" w:rsidRPr="00D5028B" w:rsidTr="00A873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"/>
        </w:trPr>
        <w:tc>
          <w:tcPr>
            <w:tcW w:w="1843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Default="006B6458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Default="006B6458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Pr="003D3A1C" w:rsidRDefault="000E7C61">
            <w:pPr>
              <w:rPr>
                <w:sz w:val="18"/>
                <w:szCs w:val="18"/>
              </w:rPr>
            </w:pPr>
            <w:r w:rsidRPr="003D3A1C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B6458" w:rsidRPr="00D5028B" w:rsidTr="00A8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tcW w:w="1843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Default="006B6458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Default="006B6458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Pr="003D3A1C" w:rsidRDefault="000E7C61">
            <w:pPr>
              <w:rPr>
                <w:sz w:val="18"/>
                <w:szCs w:val="18"/>
              </w:rPr>
            </w:pPr>
            <w:r w:rsidRPr="003D3A1C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B6458" w:rsidRPr="00D5028B" w:rsidTr="00A873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"/>
        </w:trPr>
        <w:tc>
          <w:tcPr>
            <w:tcW w:w="1843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Default="006B6458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Default="006B6458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Pr="003D3A1C" w:rsidRDefault="000E7C61">
            <w:pPr>
              <w:rPr>
                <w:sz w:val="18"/>
                <w:szCs w:val="18"/>
              </w:rPr>
            </w:pPr>
            <w:r w:rsidRPr="003D3A1C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B6458" w:rsidRPr="00D5028B" w:rsidTr="00A8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tcW w:w="1843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Default="006B6458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Default="006B6458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6B6458" w:rsidRPr="003D3A1C" w:rsidRDefault="000E7C61">
            <w:pPr>
              <w:rPr>
                <w:sz w:val="18"/>
                <w:szCs w:val="18"/>
              </w:rPr>
            </w:pPr>
            <w:r w:rsidRPr="003D3A1C">
              <w:rPr>
                <w:rFonts w:hint="eastAsia"/>
                <w:sz w:val="18"/>
                <w:szCs w:val="18"/>
              </w:rPr>
              <w:t>n/a</w:t>
            </w:r>
          </w:p>
        </w:tc>
      </w:tr>
    </w:tbl>
    <w:p w:rsidR="00BF4FD2" w:rsidRDefault="00865BE2" w:rsidP="00865BE2">
      <w:pPr>
        <w:pStyle w:val="2"/>
      </w:pPr>
      <w:bookmarkStart w:id="7" w:name="_Toc462927638"/>
      <w:r>
        <w:rPr>
          <w:rFonts w:hint="eastAsia"/>
        </w:rPr>
        <w:t>Roles/Access</w:t>
      </w:r>
      <w:bookmarkEnd w:id="7"/>
    </w:p>
    <w:p w:rsidR="00C71288" w:rsidRPr="00FA697A" w:rsidRDefault="00C71288" w:rsidP="00C71288">
      <w:pPr>
        <w:pStyle w:val="Guideline"/>
        <w:rPr>
          <w:rFonts w:eastAsiaTheme="minorEastAsia"/>
          <w:sz w:val="21"/>
          <w:lang w:eastAsia="ko-KR"/>
        </w:rPr>
      </w:pPr>
      <w:r w:rsidRPr="00FA697A">
        <w:rPr>
          <w:sz w:val="21"/>
          <w:highlight w:val="lightGray"/>
        </w:rPr>
        <w:sym w:font="Wingdings" w:char="F046"/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24263B">
        <w:rPr>
          <w:rFonts w:eastAsiaTheme="minorEastAsia" w:hint="eastAsia"/>
          <w:sz w:val="21"/>
          <w:highlight w:val="lightGray"/>
          <w:lang w:eastAsia="ko-KR"/>
        </w:rPr>
        <w:t>이</w:t>
      </w:r>
      <w:r w:rsidR="0024263B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24263B">
        <w:rPr>
          <w:rFonts w:eastAsiaTheme="minorEastAsia" w:hint="eastAsia"/>
          <w:sz w:val="21"/>
          <w:highlight w:val="lightGray"/>
          <w:lang w:eastAsia="ko-KR"/>
        </w:rPr>
        <w:t>문서에서</w:t>
      </w:r>
      <w:r w:rsidR="0024263B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24263B">
        <w:rPr>
          <w:rFonts w:eastAsiaTheme="minorEastAsia" w:hint="eastAsia"/>
          <w:sz w:val="21"/>
          <w:highlight w:val="lightGray"/>
          <w:lang w:eastAsia="ko-KR"/>
        </w:rPr>
        <w:t>제공하는</w:t>
      </w:r>
      <w:r w:rsidR="0024263B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기능을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사용하</w:t>
      </w:r>
      <w:r w:rsidR="009459AA" w:rsidRPr="00FA697A">
        <w:rPr>
          <w:rFonts w:eastAsiaTheme="minorEastAsia" w:hint="eastAsia"/>
          <w:sz w:val="21"/>
          <w:highlight w:val="lightGray"/>
          <w:lang w:eastAsia="ko-KR"/>
        </w:rPr>
        <w:t>기</w:t>
      </w:r>
      <w:r w:rsidR="009459AA"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sz w:val="21"/>
          <w:highlight w:val="lightGray"/>
          <w:lang w:eastAsia="ko-KR"/>
        </w:rPr>
        <w:t>위해</w:t>
      </w:r>
      <w:r w:rsidR="00FE7F31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sz w:val="21"/>
          <w:highlight w:val="lightGray"/>
          <w:lang w:eastAsia="ko-KR"/>
        </w:rPr>
        <w:t>필요한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role</w:t>
      </w:r>
      <w:r w:rsidR="00FE7F31">
        <w:rPr>
          <w:rFonts w:eastAsiaTheme="minorEastAsia" w:hint="eastAsia"/>
          <w:sz w:val="21"/>
          <w:highlight w:val="lightGray"/>
          <w:lang w:eastAsia="ko-KR"/>
        </w:rPr>
        <w:t xml:space="preserve"> (system</w:t>
      </w:r>
      <w:r w:rsidR="00FE7F31">
        <w:rPr>
          <w:rFonts w:eastAsiaTheme="minorEastAsia" w:hint="eastAsia"/>
          <w:sz w:val="21"/>
          <w:highlight w:val="lightGray"/>
          <w:lang w:eastAsia="ko-KR"/>
        </w:rPr>
        <w:t>에</w:t>
      </w:r>
      <w:r w:rsidR="00FE7F31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sz w:val="21"/>
          <w:highlight w:val="lightGray"/>
          <w:lang w:eastAsia="ko-KR"/>
        </w:rPr>
        <w:t>정의된</w:t>
      </w:r>
      <w:r w:rsidR="00FE7F31">
        <w:rPr>
          <w:rFonts w:eastAsiaTheme="minorEastAsia" w:hint="eastAsia"/>
          <w:sz w:val="21"/>
          <w:highlight w:val="lightGray"/>
          <w:lang w:eastAsia="ko-KR"/>
        </w:rPr>
        <w:t xml:space="preserve"> role)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및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24263B">
        <w:rPr>
          <w:rFonts w:eastAsiaTheme="minorEastAsia" w:hint="eastAsia"/>
          <w:sz w:val="21"/>
          <w:highlight w:val="lightGray"/>
          <w:lang w:eastAsia="ko-KR"/>
        </w:rPr>
        <w:t>A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ccess level</w:t>
      </w:r>
      <w:r w:rsidR="0024263B">
        <w:rPr>
          <w:rFonts w:eastAsiaTheme="minorEastAsia" w:hint="eastAsia"/>
          <w:sz w:val="21"/>
          <w:highlight w:val="lightGray"/>
          <w:lang w:eastAsia="ko-KR"/>
        </w:rPr>
        <w:t>(Ex,</w:t>
      </w:r>
      <w:r w:rsidR="00FE7F31">
        <w:rPr>
          <w:rFonts w:eastAsiaTheme="minorEastAsia" w:hint="eastAsia"/>
          <w:sz w:val="21"/>
          <w:highlight w:val="lightGray"/>
          <w:lang w:eastAsia="ko-KR"/>
        </w:rPr>
        <w:t>생성</w:t>
      </w:r>
      <w:r w:rsidR="00FE7F31">
        <w:rPr>
          <w:rFonts w:eastAsiaTheme="minorEastAsia" w:hint="eastAsia"/>
          <w:sz w:val="21"/>
          <w:highlight w:val="lightGray"/>
          <w:lang w:eastAsia="ko-KR"/>
        </w:rPr>
        <w:t>/</w:t>
      </w:r>
      <w:r w:rsidR="00FE7F31">
        <w:rPr>
          <w:rFonts w:eastAsiaTheme="minorEastAsia" w:hint="eastAsia"/>
          <w:sz w:val="21"/>
          <w:highlight w:val="lightGray"/>
          <w:lang w:eastAsia="ko-KR"/>
        </w:rPr>
        <w:t>수정</w:t>
      </w:r>
      <w:r w:rsidR="00FE7F31">
        <w:rPr>
          <w:rFonts w:eastAsiaTheme="minorEastAsia" w:hint="eastAsia"/>
          <w:sz w:val="21"/>
          <w:highlight w:val="lightGray"/>
          <w:lang w:eastAsia="ko-KR"/>
        </w:rPr>
        <w:t>/</w:t>
      </w:r>
      <w:r w:rsidR="00FE7F31">
        <w:rPr>
          <w:rFonts w:eastAsiaTheme="minorEastAsia" w:hint="eastAsia"/>
          <w:sz w:val="21"/>
          <w:highlight w:val="lightGray"/>
          <w:lang w:eastAsia="ko-KR"/>
        </w:rPr>
        <w:t>삭제</w:t>
      </w:r>
      <w:r w:rsidR="00FE7F31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sz w:val="21"/>
          <w:highlight w:val="lightGray"/>
          <w:lang w:eastAsia="ko-KR"/>
        </w:rPr>
        <w:t>등</w:t>
      </w:r>
      <w:r w:rsidR="00FE7F31">
        <w:rPr>
          <w:rFonts w:eastAsiaTheme="minorEastAsia" w:hint="eastAsia"/>
          <w:sz w:val="21"/>
          <w:highlight w:val="lightGray"/>
          <w:lang w:eastAsia="ko-KR"/>
        </w:rPr>
        <w:t>)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을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기술한다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.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만약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기술할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내용이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없는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경우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테이블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컬럼에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/>
          <w:sz w:val="21"/>
          <w:highlight w:val="lightGray"/>
          <w:lang w:eastAsia="ko-KR"/>
        </w:rPr>
        <w:t>“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n/a</w:t>
      </w:r>
      <w:r w:rsidRPr="00FA697A">
        <w:rPr>
          <w:rFonts w:eastAsiaTheme="minorEastAsia"/>
          <w:sz w:val="21"/>
          <w:highlight w:val="lightGray"/>
          <w:lang w:eastAsia="ko-KR"/>
        </w:rPr>
        <w:t>”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로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표시한다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. </w:t>
      </w:r>
      <w:r w:rsidRPr="00FA697A">
        <w:rPr>
          <w:sz w:val="21"/>
          <w:highlight w:val="lightGray"/>
        </w:rPr>
        <w:sym w:font="Wingdings" w:char="F045"/>
      </w:r>
    </w:p>
    <w:p w:rsidR="00C71288" w:rsidRPr="00C71288" w:rsidRDefault="00C71288" w:rsidP="00C71288">
      <w:pPr>
        <w:rPr>
          <w:lang w:val="en-GB"/>
        </w:rPr>
      </w:pPr>
    </w:p>
    <w:tbl>
      <w:tblPr>
        <w:tblStyle w:val="-11"/>
        <w:tblW w:w="0" w:type="auto"/>
        <w:tblInd w:w="108" w:type="dxa"/>
        <w:tblLook w:val="0420" w:firstRow="1" w:lastRow="0" w:firstColumn="0" w:lastColumn="0" w:noHBand="0" w:noVBand="1"/>
      </w:tblPr>
      <w:tblGrid>
        <w:gridCol w:w="2410"/>
        <w:gridCol w:w="4111"/>
        <w:gridCol w:w="2356"/>
        <w:gridCol w:w="1663"/>
      </w:tblGrid>
      <w:tr w:rsidR="00872DDD" w:rsidTr="00242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  <w:vAlign w:val="center"/>
          </w:tcPr>
          <w:p w:rsidR="00872DDD" w:rsidRDefault="00872DDD" w:rsidP="0024263B">
            <w:pPr>
              <w:jc w:val="both"/>
            </w:pPr>
            <w:r>
              <w:rPr>
                <w:rFonts w:hint="eastAsia"/>
              </w:rPr>
              <w:t>Role Name</w:t>
            </w:r>
          </w:p>
        </w:tc>
        <w:tc>
          <w:tcPr>
            <w:tcW w:w="4111" w:type="dxa"/>
            <w:vAlign w:val="center"/>
          </w:tcPr>
          <w:p w:rsidR="00872DDD" w:rsidRDefault="0024263B" w:rsidP="0024263B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356" w:type="dxa"/>
            <w:vAlign w:val="center"/>
          </w:tcPr>
          <w:p w:rsidR="00872DDD" w:rsidRDefault="0024263B" w:rsidP="0024263B">
            <w:pPr>
              <w:jc w:val="both"/>
            </w:pPr>
            <w:r>
              <w:rPr>
                <w:rFonts w:hint="eastAsia"/>
              </w:rPr>
              <w:t>Access Level</w:t>
            </w:r>
          </w:p>
        </w:tc>
        <w:tc>
          <w:tcPr>
            <w:tcW w:w="1663" w:type="dxa"/>
            <w:vAlign w:val="center"/>
          </w:tcPr>
          <w:p w:rsidR="00872DDD" w:rsidRDefault="0024263B" w:rsidP="0024263B">
            <w:pPr>
              <w:jc w:val="both"/>
            </w:pPr>
            <w:r>
              <w:rPr>
                <w:rFonts w:hint="eastAsia"/>
              </w:rPr>
              <w:t>Custom/OOTB</w:t>
            </w:r>
          </w:p>
        </w:tc>
      </w:tr>
      <w:tr w:rsidR="0024263B" w:rsidRPr="00D5028B" w:rsidTr="00242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2410" w:type="dxa"/>
            <w:vAlign w:val="center"/>
          </w:tcPr>
          <w:p w:rsidR="0024263B" w:rsidRPr="00443BF1" w:rsidRDefault="004E444D" w:rsidP="0024263B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111" w:type="dxa"/>
            <w:vAlign w:val="center"/>
          </w:tcPr>
          <w:p w:rsidR="0024263B" w:rsidRPr="00443BF1" w:rsidRDefault="004E444D" w:rsidP="0024263B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2356" w:type="dxa"/>
            <w:vAlign w:val="center"/>
          </w:tcPr>
          <w:p w:rsidR="0024263B" w:rsidRPr="00443BF1" w:rsidRDefault="004E444D" w:rsidP="0024263B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663" w:type="dxa"/>
            <w:vAlign w:val="center"/>
          </w:tcPr>
          <w:p w:rsidR="0024263B" w:rsidRDefault="004E444D" w:rsidP="0024263B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</w:tbl>
    <w:p w:rsidR="002A63FC" w:rsidRPr="00FC7A76" w:rsidRDefault="00926EBA" w:rsidP="0055466B">
      <w:pPr>
        <w:pStyle w:val="1"/>
      </w:pPr>
      <w:bookmarkStart w:id="8" w:name="_Toc462927639"/>
      <w:r w:rsidRPr="00FC7A76">
        <w:rPr>
          <w:rFonts w:hint="eastAsia"/>
        </w:rPr>
        <w:t xml:space="preserve">Data </w:t>
      </w:r>
      <w:r w:rsidR="00B72D84">
        <w:rPr>
          <w:rFonts w:hint="eastAsia"/>
        </w:rPr>
        <w:t>Model</w:t>
      </w:r>
      <w:bookmarkEnd w:id="8"/>
    </w:p>
    <w:p w:rsidR="002A63FC" w:rsidRDefault="009319DB" w:rsidP="00FC7A76">
      <w:pPr>
        <w:pStyle w:val="2"/>
      </w:pPr>
      <w:bookmarkStart w:id="9" w:name="_Toc462927640"/>
      <w:r>
        <w:rPr>
          <w:rFonts w:hint="eastAsia"/>
        </w:rPr>
        <w:t xml:space="preserve">Type &amp; Relationship </w:t>
      </w:r>
      <w:r w:rsidR="00B72D84">
        <w:rPr>
          <w:rFonts w:hint="eastAsia"/>
        </w:rPr>
        <w:t>Diagram</w:t>
      </w:r>
      <w:bookmarkEnd w:id="9"/>
    </w:p>
    <w:p w:rsidR="00B72D84" w:rsidRPr="007C2B51" w:rsidRDefault="00C71288" w:rsidP="007C2B51">
      <w:pPr>
        <w:pStyle w:val="Guideline"/>
        <w:rPr>
          <w:rFonts w:eastAsiaTheme="minorEastAsia"/>
          <w:sz w:val="21"/>
          <w:lang w:eastAsia="ko-KR"/>
        </w:rPr>
      </w:pPr>
      <w:r w:rsidRPr="00FA697A">
        <w:rPr>
          <w:sz w:val="21"/>
          <w:highlight w:val="lightGray"/>
        </w:rPr>
        <w:sym w:font="Wingdings" w:char="F046"/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만약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기술할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데이터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모델이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없을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경우는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n/a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로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표시하고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,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다른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문서에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기술되어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있는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것을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참조할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경우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참조할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문서</w:t>
      </w:r>
      <w:r w:rsidR="00C867EC">
        <w:rPr>
          <w:rFonts w:eastAsiaTheme="minorEastAsia" w:hint="eastAsia"/>
          <w:sz w:val="21"/>
          <w:highlight w:val="lightGray"/>
          <w:lang w:eastAsia="ko-KR"/>
        </w:rPr>
        <w:t>명을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기술한다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.</w:t>
      </w:r>
      <w:r w:rsidR="000340C9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0340C9">
        <w:rPr>
          <w:rFonts w:eastAsiaTheme="minorEastAsia" w:hint="eastAsia"/>
          <w:sz w:val="21"/>
          <w:highlight w:val="lightGray"/>
          <w:lang w:eastAsia="ko-KR"/>
        </w:rPr>
        <w:t>신규</w:t>
      </w:r>
      <w:r w:rsidR="000340C9">
        <w:rPr>
          <w:rFonts w:eastAsiaTheme="minorEastAsia" w:hint="eastAsia"/>
          <w:sz w:val="21"/>
          <w:highlight w:val="lightGray"/>
          <w:lang w:eastAsia="ko-KR"/>
        </w:rPr>
        <w:t xml:space="preserve"> Type/Relationship</w:t>
      </w:r>
      <w:r w:rsidR="000340C9">
        <w:rPr>
          <w:rFonts w:eastAsiaTheme="minorEastAsia" w:hint="eastAsia"/>
          <w:sz w:val="21"/>
          <w:highlight w:val="lightGray"/>
          <w:lang w:eastAsia="ko-KR"/>
        </w:rPr>
        <w:t>이</w:t>
      </w:r>
      <w:r w:rsidR="000340C9">
        <w:rPr>
          <w:rFonts w:eastAsiaTheme="minorEastAsia" w:hint="eastAsia"/>
          <w:sz w:val="21"/>
          <w:highlight w:val="lightGray"/>
          <w:lang w:eastAsia="ko-KR"/>
        </w:rPr>
        <w:t xml:space="preserve"> OOTB Type </w:t>
      </w:r>
      <w:r w:rsidR="000340C9">
        <w:rPr>
          <w:rFonts w:eastAsiaTheme="minorEastAsia" w:hint="eastAsia"/>
          <w:sz w:val="21"/>
          <w:highlight w:val="lightGray"/>
          <w:lang w:eastAsia="ko-KR"/>
        </w:rPr>
        <w:t>또는</w:t>
      </w:r>
      <w:r w:rsidR="000340C9">
        <w:rPr>
          <w:rFonts w:eastAsiaTheme="minorEastAsia" w:hint="eastAsia"/>
          <w:sz w:val="21"/>
          <w:highlight w:val="lightGray"/>
          <w:lang w:eastAsia="ko-KR"/>
        </w:rPr>
        <w:t xml:space="preserve"> Relationship</w:t>
      </w:r>
      <w:r w:rsidR="000340C9">
        <w:rPr>
          <w:rFonts w:eastAsiaTheme="minorEastAsia" w:hint="eastAsia"/>
          <w:sz w:val="21"/>
          <w:highlight w:val="lightGray"/>
          <w:lang w:eastAsia="ko-KR"/>
        </w:rPr>
        <w:t>을</w:t>
      </w:r>
      <w:r w:rsidR="000340C9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0340C9">
        <w:rPr>
          <w:rFonts w:eastAsiaTheme="minorEastAsia" w:hint="eastAsia"/>
          <w:sz w:val="21"/>
          <w:highlight w:val="lightGray"/>
          <w:lang w:eastAsia="ko-KR"/>
        </w:rPr>
        <w:t>상속</w:t>
      </w:r>
      <w:r w:rsidR="000340C9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0340C9">
        <w:rPr>
          <w:rFonts w:eastAsiaTheme="minorEastAsia" w:hint="eastAsia"/>
          <w:sz w:val="21"/>
          <w:highlight w:val="lightGray"/>
          <w:lang w:eastAsia="ko-KR"/>
        </w:rPr>
        <w:t>받았을</w:t>
      </w:r>
      <w:r w:rsidR="000340C9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0340C9">
        <w:rPr>
          <w:rFonts w:eastAsiaTheme="minorEastAsia" w:hint="eastAsia"/>
          <w:sz w:val="21"/>
          <w:highlight w:val="lightGray"/>
          <w:lang w:eastAsia="ko-KR"/>
        </w:rPr>
        <w:t>경우</w:t>
      </w:r>
      <w:r w:rsidR="000340C9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0340C9">
        <w:rPr>
          <w:rFonts w:eastAsiaTheme="minorEastAsia" w:hint="eastAsia"/>
          <w:sz w:val="21"/>
          <w:highlight w:val="lightGray"/>
          <w:lang w:eastAsia="ko-KR"/>
        </w:rPr>
        <w:t>상속</w:t>
      </w:r>
      <w:r w:rsidR="000340C9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0340C9">
        <w:rPr>
          <w:rFonts w:eastAsiaTheme="minorEastAsia" w:hint="eastAsia"/>
          <w:sz w:val="21"/>
          <w:highlight w:val="lightGray"/>
          <w:lang w:eastAsia="ko-KR"/>
        </w:rPr>
        <w:t>관계도</w:t>
      </w:r>
      <w:r w:rsidR="000340C9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0340C9">
        <w:rPr>
          <w:rFonts w:eastAsiaTheme="minorEastAsia" w:hint="eastAsia"/>
          <w:sz w:val="21"/>
          <w:highlight w:val="lightGray"/>
          <w:lang w:eastAsia="ko-KR"/>
        </w:rPr>
        <w:t>함께</w:t>
      </w:r>
      <w:r w:rsidR="000340C9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0340C9">
        <w:rPr>
          <w:rFonts w:eastAsiaTheme="minorEastAsia" w:hint="eastAsia"/>
          <w:sz w:val="21"/>
          <w:highlight w:val="lightGray"/>
          <w:lang w:eastAsia="ko-KR"/>
        </w:rPr>
        <w:t>표시한다</w:t>
      </w:r>
      <w:r w:rsidR="000340C9">
        <w:rPr>
          <w:rFonts w:eastAsiaTheme="minorEastAsia" w:hint="eastAsia"/>
          <w:sz w:val="21"/>
          <w:highlight w:val="lightGray"/>
          <w:lang w:eastAsia="ko-KR"/>
        </w:rPr>
        <w:t>.</w:t>
      </w:r>
      <w:r w:rsidRPr="00FA697A">
        <w:rPr>
          <w:sz w:val="21"/>
          <w:highlight w:val="lightGray"/>
        </w:rPr>
        <w:sym w:font="Wingdings" w:char="F045"/>
      </w:r>
    </w:p>
    <w:p w:rsidR="008310F4" w:rsidRDefault="008310F4" w:rsidP="007C2B51">
      <w:pPr>
        <w:jc w:val="center"/>
      </w:pPr>
    </w:p>
    <w:p w:rsidR="008F0EF5" w:rsidRDefault="007D2DB9" w:rsidP="007C2B51">
      <w:pPr>
        <w:jc w:val="center"/>
      </w:pPr>
      <w:r>
        <w:rPr>
          <w:noProof/>
          <w:snapToGrid/>
        </w:rPr>
        <w:lastRenderedPageBreak/>
        <w:drawing>
          <wp:inline distT="0" distB="0" distL="0" distR="0" wp14:anchorId="4D16898B" wp14:editId="74A7694B">
            <wp:extent cx="5400000" cy="4118400"/>
            <wp:effectExtent l="0" t="0" r="0" b="0"/>
            <wp:docPr id="127" name="그림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그림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65" w:rsidRDefault="00775565" w:rsidP="007C2B51">
      <w:pPr>
        <w:jc w:val="center"/>
      </w:pPr>
    </w:p>
    <w:p w:rsidR="008B2623" w:rsidRDefault="00B72D84" w:rsidP="00B72D84">
      <w:pPr>
        <w:pStyle w:val="2"/>
      </w:pPr>
      <w:bookmarkStart w:id="10" w:name="_Toc462927641"/>
      <w:r>
        <w:rPr>
          <w:rFonts w:hint="eastAsia"/>
        </w:rPr>
        <w:t>Instance Model</w:t>
      </w:r>
      <w:r w:rsidR="00953E78">
        <w:rPr>
          <w:rFonts w:hint="eastAsia"/>
        </w:rPr>
        <w:t xml:space="preserve"> (Optional)</w:t>
      </w:r>
      <w:bookmarkEnd w:id="10"/>
    </w:p>
    <w:p w:rsidR="00953E78" w:rsidRPr="00FA697A" w:rsidRDefault="00953E78" w:rsidP="00953E78">
      <w:pPr>
        <w:pStyle w:val="Guideline"/>
        <w:rPr>
          <w:rFonts w:eastAsiaTheme="minorEastAsia"/>
          <w:sz w:val="21"/>
          <w:lang w:eastAsia="ko-KR"/>
        </w:rPr>
      </w:pPr>
      <w:r w:rsidRPr="00FA697A">
        <w:rPr>
          <w:sz w:val="21"/>
          <w:highlight w:val="lightGray"/>
        </w:rPr>
        <w:sym w:font="Wingdings" w:char="F046"/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416965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416965">
        <w:rPr>
          <w:rFonts w:eastAsiaTheme="minorEastAsia" w:hint="eastAsia"/>
          <w:sz w:val="21"/>
          <w:highlight w:val="lightGray"/>
          <w:lang w:eastAsia="ko-KR"/>
        </w:rPr>
        <w:t>실제</w:t>
      </w:r>
      <w:r w:rsidR="00416965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416965">
        <w:rPr>
          <w:rFonts w:eastAsiaTheme="minorEastAsia" w:hint="eastAsia"/>
          <w:sz w:val="21"/>
          <w:highlight w:val="lightGray"/>
          <w:lang w:eastAsia="ko-KR"/>
        </w:rPr>
        <w:t>데이터가</w:t>
      </w:r>
      <w:r w:rsidR="00416965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416965">
        <w:rPr>
          <w:rFonts w:eastAsiaTheme="minorEastAsia" w:hint="eastAsia"/>
          <w:sz w:val="21"/>
          <w:highlight w:val="lightGray"/>
          <w:lang w:eastAsia="ko-KR"/>
        </w:rPr>
        <w:t>생성되었을</w:t>
      </w:r>
      <w:r w:rsidR="00416965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416965">
        <w:rPr>
          <w:rFonts w:eastAsiaTheme="minorEastAsia" w:hint="eastAsia"/>
          <w:sz w:val="21"/>
          <w:highlight w:val="lightGray"/>
          <w:lang w:eastAsia="ko-KR"/>
        </w:rPr>
        <w:t>때의</w:t>
      </w:r>
      <w:r w:rsidR="00416965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416965">
        <w:rPr>
          <w:rFonts w:eastAsiaTheme="minorEastAsia" w:hint="eastAsia"/>
          <w:sz w:val="21"/>
          <w:highlight w:val="lightGray"/>
          <w:lang w:eastAsia="ko-KR"/>
        </w:rPr>
        <w:t>데이터</w:t>
      </w:r>
      <w:r w:rsidR="00416965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416965">
        <w:rPr>
          <w:rFonts w:eastAsiaTheme="minorEastAsia" w:hint="eastAsia"/>
          <w:sz w:val="21"/>
          <w:highlight w:val="lightGray"/>
          <w:lang w:eastAsia="ko-KR"/>
        </w:rPr>
        <w:t>구조를</w:t>
      </w:r>
      <w:r w:rsidR="00416965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416965">
        <w:rPr>
          <w:rFonts w:eastAsiaTheme="minorEastAsia" w:hint="eastAsia"/>
          <w:sz w:val="21"/>
          <w:highlight w:val="lightGray"/>
          <w:lang w:eastAsia="ko-KR"/>
        </w:rPr>
        <w:t>기술한다</w:t>
      </w:r>
      <w:r w:rsidR="00416965">
        <w:rPr>
          <w:rFonts w:eastAsiaTheme="minorEastAsia" w:hint="eastAsia"/>
          <w:sz w:val="21"/>
          <w:highlight w:val="lightGray"/>
          <w:lang w:eastAsia="ko-KR"/>
        </w:rPr>
        <w:t xml:space="preserve">.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만약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기술할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416965">
        <w:rPr>
          <w:rFonts w:eastAsiaTheme="minorEastAsia" w:hint="eastAsia"/>
          <w:sz w:val="21"/>
          <w:highlight w:val="lightGray"/>
          <w:lang w:eastAsia="ko-KR"/>
        </w:rPr>
        <w:t>Instance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모델이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없을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경우는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/>
          <w:sz w:val="21"/>
          <w:highlight w:val="lightGray"/>
          <w:lang w:eastAsia="ko-KR"/>
        </w:rPr>
        <w:t>”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n/a</w:t>
      </w:r>
      <w:r w:rsidRPr="00FA697A">
        <w:rPr>
          <w:rFonts w:eastAsiaTheme="minorEastAsia"/>
          <w:sz w:val="21"/>
          <w:highlight w:val="lightGray"/>
          <w:lang w:eastAsia="ko-KR"/>
        </w:rPr>
        <w:t>”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로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표시하고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,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다른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문서에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기술되어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있는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것을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참조할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경우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참조할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416965">
        <w:rPr>
          <w:rFonts w:eastAsiaTheme="minorEastAsia" w:hint="eastAsia"/>
          <w:sz w:val="21"/>
          <w:highlight w:val="lightGray"/>
          <w:lang w:eastAsia="ko-KR"/>
        </w:rPr>
        <w:t>문서명을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기술한다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.</w:t>
      </w:r>
      <w:r w:rsidRPr="00FA697A">
        <w:rPr>
          <w:sz w:val="21"/>
          <w:highlight w:val="lightGray"/>
        </w:rPr>
        <w:sym w:font="Wingdings" w:char="F045"/>
      </w:r>
    </w:p>
    <w:p w:rsidR="00954A08" w:rsidRDefault="00A10242" w:rsidP="004E444D">
      <w:pPr>
        <w:pStyle w:val="-2nd"/>
        <w:ind w:left="618" w:hanging="215"/>
      </w:pPr>
      <w:r>
        <w:rPr>
          <w:rFonts w:hint="eastAsia"/>
          <w:lang w:val="en-GB"/>
        </w:rPr>
        <w:t>n/a</w:t>
      </w:r>
    </w:p>
    <w:p w:rsidR="00C7349D" w:rsidRDefault="009319DB" w:rsidP="009319DB">
      <w:pPr>
        <w:pStyle w:val="2"/>
      </w:pPr>
      <w:bookmarkStart w:id="11" w:name="_Toc462927642"/>
      <w:r>
        <w:rPr>
          <w:rFonts w:hint="eastAsia"/>
        </w:rPr>
        <w:t>Type &amp; Relationship Trigger</w:t>
      </w:r>
      <w:bookmarkEnd w:id="11"/>
    </w:p>
    <w:p w:rsidR="007C2B51" w:rsidRDefault="007C2B51" w:rsidP="007C2B51">
      <w:pPr>
        <w:pStyle w:val="Guideline"/>
        <w:rPr>
          <w:rFonts w:eastAsiaTheme="minorEastAsia"/>
          <w:sz w:val="21"/>
          <w:lang w:eastAsia="ko-KR"/>
        </w:rPr>
      </w:pPr>
      <w:r w:rsidRPr="00FA697A">
        <w:rPr>
          <w:sz w:val="21"/>
          <w:highlight w:val="lightGray"/>
        </w:rPr>
        <w:sym w:font="Wingdings" w:char="F046"/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Type </w:t>
      </w:r>
      <w:r>
        <w:rPr>
          <w:rFonts w:eastAsiaTheme="minorEastAsia" w:hint="eastAsia"/>
          <w:sz w:val="21"/>
          <w:highlight w:val="lightGray"/>
          <w:lang w:eastAsia="ko-KR"/>
        </w:rPr>
        <w:t>또는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Relationship</w:t>
      </w:r>
      <w:r>
        <w:rPr>
          <w:rFonts w:eastAsiaTheme="minorEastAsia" w:hint="eastAsia"/>
          <w:sz w:val="21"/>
          <w:highlight w:val="lightGray"/>
          <w:lang w:eastAsia="ko-KR"/>
        </w:rPr>
        <w:t>에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정의되는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Trigger object</w:t>
      </w:r>
      <w:r>
        <w:rPr>
          <w:rFonts w:eastAsiaTheme="minorEastAsia" w:hint="eastAsia"/>
          <w:sz w:val="21"/>
          <w:highlight w:val="lightGray"/>
          <w:lang w:eastAsia="ko-KR"/>
        </w:rPr>
        <w:t>를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기술한다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. </w:t>
      </w:r>
      <w:r>
        <w:rPr>
          <w:rFonts w:eastAsiaTheme="minorEastAsia" w:hint="eastAsia"/>
          <w:sz w:val="21"/>
          <w:highlight w:val="lightGray"/>
          <w:lang w:eastAsia="ko-KR"/>
        </w:rPr>
        <w:t>만약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정의된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trigger</w:t>
      </w:r>
      <w:r>
        <w:rPr>
          <w:rFonts w:eastAsiaTheme="minorEastAsia" w:hint="eastAsia"/>
          <w:sz w:val="21"/>
          <w:highlight w:val="lightGray"/>
          <w:lang w:eastAsia="ko-KR"/>
        </w:rPr>
        <w:t>가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없으면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/>
          <w:sz w:val="21"/>
          <w:highlight w:val="lightGray"/>
          <w:lang w:eastAsia="ko-KR"/>
        </w:rPr>
        <w:t>“</w:t>
      </w:r>
      <w:r>
        <w:rPr>
          <w:rFonts w:eastAsiaTheme="minorEastAsia" w:hint="eastAsia"/>
          <w:sz w:val="21"/>
          <w:highlight w:val="lightGray"/>
          <w:lang w:eastAsia="ko-KR"/>
        </w:rPr>
        <w:t>n/a</w:t>
      </w:r>
      <w:r>
        <w:rPr>
          <w:rFonts w:eastAsiaTheme="minorEastAsia"/>
          <w:sz w:val="21"/>
          <w:highlight w:val="lightGray"/>
          <w:lang w:eastAsia="ko-KR"/>
        </w:rPr>
        <w:t>”</w:t>
      </w:r>
      <w:r>
        <w:rPr>
          <w:rFonts w:eastAsiaTheme="minorEastAsia" w:hint="eastAsia"/>
          <w:sz w:val="21"/>
          <w:highlight w:val="lightGray"/>
          <w:lang w:eastAsia="ko-KR"/>
        </w:rPr>
        <w:t>로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표시한다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.</w:t>
      </w:r>
      <w:r w:rsidRPr="00FA697A">
        <w:rPr>
          <w:sz w:val="21"/>
          <w:highlight w:val="lightGray"/>
        </w:rPr>
        <w:sym w:font="Wingdings" w:char="F045"/>
      </w:r>
    </w:p>
    <w:tbl>
      <w:tblPr>
        <w:tblStyle w:val="-11"/>
        <w:tblW w:w="0" w:type="auto"/>
        <w:tblInd w:w="-34" w:type="dxa"/>
        <w:tblLayout w:type="fixed"/>
        <w:tblLook w:val="0420" w:firstRow="1" w:lastRow="0" w:firstColumn="0" w:lastColumn="0" w:noHBand="0" w:noVBand="1"/>
      </w:tblPr>
      <w:tblGrid>
        <w:gridCol w:w="993"/>
        <w:gridCol w:w="3118"/>
        <w:gridCol w:w="2977"/>
        <w:gridCol w:w="3594"/>
      </w:tblGrid>
      <w:tr w:rsidR="00416965" w:rsidTr="0041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  <w:vAlign w:val="center"/>
          </w:tcPr>
          <w:p w:rsidR="009319DB" w:rsidRDefault="009319DB" w:rsidP="00416965">
            <w:pPr>
              <w:jc w:val="both"/>
            </w:pPr>
            <w:r>
              <w:rPr>
                <w:rFonts w:hint="eastAsia"/>
              </w:rPr>
              <w:t>Trigger Type</w:t>
            </w:r>
          </w:p>
        </w:tc>
        <w:tc>
          <w:tcPr>
            <w:tcW w:w="3118" w:type="dxa"/>
            <w:vAlign w:val="center"/>
          </w:tcPr>
          <w:p w:rsidR="009319DB" w:rsidRDefault="009319DB" w:rsidP="00416965">
            <w:pPr>
              <w:jc w:val="both"/>
            </w:pPr>
            <w:r>
              <w:rPr>
                <w:rFonts w:hint="eastAsia"/>
              </w:rPr>
              <w:t>Trigger Object Name</w:t>
            </w:r>
          </w:p>
        </w:tc>
        <w:tc>
          <w:tcPr>
            <w:tcW w:w="2977" w:type="dxa"/>
            <w:vAlign w:val="center"/>
          </w:tcPr>
          <w:p w:rsidR="009319DB" w:rsidRDefault="009319DB" w:rsidP="00416965">
            <w:pPr>
              <w:jc w:val="both"/>
            </w:pPr>
            <w:r>
              <w:rPr>
                <w:rFonts w:hint="eastAsia"/>
              </w:rPr>
              <w:t>Trigger Object Revision</w:t>
            </w:r>
          </w:p>
        </w:tc>
        <w:tc>
          <w:tcPr>
            <w:tcW w:w="3594" w:type="dxa"/>
            <w:vAlign w:val="center"/>
          </w:tcPr>
          <w:p w:rsidR="009319DB" w:rsidRDefault="009319DB" w:rsidP="00416965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</w:tr>
      <w:tr w:rsidR="00416965" w:rsidRPr="00D5028B" w:rsidTr="00416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993" w:type="dxa"/>
            <w:vAlign w:val="center"/>
          </w:tcPr>
          <w:p w:rsidR="009319DB" w:rsidRPr="00F3555B" w:rsidRDefault="004E444D" w:rsidP="00416965">
            <w:pPr>
              <w:jc w:val="both"/>
              <w:rPr>
                <w:b/>
                <w:sz w:val="20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3118" w:type="dxa"/>
            <w:vAlign w:val="center"/>
          </w:tcPr>
          <w:p w:rsidR="009319DB" w:rsidRPr="004570E6" w:rsidRDefault="004E444D" w:rsidP="00416965">
            <w:pPr>
              <w:jc w:val="both"/>
              <w:rPr>
                <w:sz w:val="20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2977" w:type="dxa"/>
            <w:vAlign w:val="center"/>
          </w:tcPr>
          <w:p w:rsidR="009319DB" w:rsidRPr="004570E6" w:rsidRDefault="004E444D" w:rsidP="00416965">
            <w:pPr>
              <w:jc w:val="both"/>
              <w:rPr>
                <w:sz w:val="20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3594" w:type="dxa"/>
            <w:vAlign w:val="center"/>
          </w:tcPr>
          <w:p w:rsidR="009319DB" w:rsidRPr="004570E6" w:rsidRDefault="004E444D" w:rsidP="00416965">
            <w:pPr>
              <w:rPr>
                <w:sz w:val="20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</w:tbl>
    <w:p w:rsidR="00B5340D" w:rsidRDefault="00B5340D" w:rsidP="0055466B">
      <w:pPr>
        <w:pStyle w:val="1"/>
      </w:pPr>
      <w:bookmarkStart w:id="12" w:name="_Toc462927643"/>
      <w:r>
        <w:rPr>
          <w:rFonts w:hint="eastAsia"/>
        </w:rPr>
        <w:t>Policy</w:t>
      </w:r>
      <w:bookmarkEnd w:id="12"/>
    </w:p>
    <w:p w:rsidR="00B5340D" w:rsidRDefault="00B5340D" w:rsidP="00B5340D">
      <w:pPr>
        <w:pStyle w:val="2"/>
      </w:pPr>
      <w:bookmarkStart w:id="13" w:name="_Toc462927644"/>
      <w:r>
        <w:rPr>
          <w:rFonts w:hint="eastAsia"/>
        </w:rPr>
        <w:t>Policy State</w:t>
      </w:r>
      <w:bookmarkEnd w:id="13"/>
    </w:p>
    <w:p w:rsidR="0057763A" w:rsidRDefault="0057763A" w:rsidP="0057763A">
      <w:pPr>
        <w:pStyle w:val="Guideline"/>
        <w:rPr>
          <w:rFonts w:eastAsiaTheme="minorEastAsia"/>
          <w:sz w:val="21"/>
          <w:lang w:eastAsia="ko-KR"/>
        </w:rPr>
      </w:pPr>
      <w:r w:rsidRPr="00FA697A">
        <w:rPr>
          <w:sz w:val="21"/>
          <w:highlight w:val="lightGray"/>
        </w:rPr>
        <w:sym w:font="Wingdings" w:char="F046"/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C2B51">
        <w:rPr>
          <w:rFonts w:eastAsiaTheme="minorEastAsia" w:hint="eastAsia"/>
          <w:sz w:val="21"/>
          <w:highlight w:val="lightGray"/>
          <w:lang w:eastAsia="ko-KR"/>
        </w:rPr>
        <w:t>사용하는</w:t>
      </w:r>
      <w:r w:rsidR="007C2B51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Policy</w:t>
      </w:r>
      <w:r w:rsidR="007C2B51">
        <w:rPr>
          <w:rFonts w:eastAsiaTheme="minorEastAsia" w:hint="eastAsia"/>
          <w:sz w:val="21"/>
          <w:highlight w:val="lightGray"/>
          <w:lang w:eastAsia="ko-KR"/>
        </w:rPr>
        <w:t>와</w:t>
      </w:r>
      <w:r w:rsidR="007C2B51">
        <w:rPr>
          <w:rFonts w:eastAsiaTheme="minorEastAsia" w:hint="eastAsia"/>
          <w:sz w:val="21"/>
          <w:highlight w:val="lightGray"/>
          <w:lang w:eastAsia="ko-KR"/>
        </w:rPr>
        <w:t xml:space="preserve"> Policy</w:t>
      </w:r>
      <w:r>
        <w:rPr>
          <w:rFonts w:eastAsiaTheme="minorEastAsia" w:hint="eastAsia"/>
          <w:sz w:val="21"/>
          <w:highlight w:val="lightGray"/>
          <w:lang w:eastAsia="ko-KR"/>
        </w:rPr>
        <w:t>에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정의되는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상태를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C2B51">
        <w:rPr>
          <w:rFonts w:eastAsiaTheme="minorEastAsia" w:hint="eastAsia"/>
          <w:sz w:val="21"/>
          <w:highlight w:val="lightGray"/>
          <w:lang w:eastAsia="ko-KR"/>
        </w:rPr>
        <w:t>도시적으로</w:t>
      </w:r>
      <w:r w:rsidR="007C2B51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표시한다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. </w:t>
      </w:r>
      <w:r>
        <w:rPr>
          <w:rFonts w:eastAsiaTheme="minorEastAsia" w:hint="eastAsia"/>
          <w:sz w:val="21"/>
          <w:highlight w:val="lightGray"/>
          <w:lang w:eastAsia="ko-KR"/>
        </w:rPr>
        <w:t>만약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F3555B">
        <w:rPr>
          <w:rFonts w:eastAsiaTheme="minorEastAsia" w:hint="eastAsia"/>
          <w:sz w:val="21"/>
          <w:highlight w:val="lightGray"/>
          <w:lang w:eastAsia="ko-KR"/>
        </w:rPr>
        <w:t>policy</w:t>
      </w:r>
      <w:r>
        <w:rPr>
          <w:rFonts w:eastAsiaTheme="minorEastAsia" w:hint="eastAsia"/>
          <w:sz w:val="21"/>
          <w:highlight w:val="lightGray"/>
          <w:lang w:eastAsia="ko-KR"/>
        </w:rPr>
        <w:t>정의가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C2B51">
        <w:rPr>
          <w:rFonts w:eastAsiaTheme="minorEastAsia" w:hint="eastAsia"/>
          <w:sz w:val="21"/>
          <w:highlight w:val="lightGray"/>
          <w:lang w:eastAsia="ko-KR"/>
        </w:rPr>
        <w:t>필요</w:t>
      </w:r>
      <w:r w:rsidR="007C2B51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C2B51">
        <w:rPr>
          <w:rFonts w:eastAsiaTheme="minorEastAsia" w:hint="eastAsia"/>
          <w:sz w:val="21"/>
          <w:highlight w:val="lightGray"/>
          <w:lang w:eastAsia="ko-KR"/>
        </w:rPr>
        <w:t>없는</w:t>
      </w:r>
      <w:r w:rsidR="00F3555B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F3555B">
        <w:rPr>
          <w:rFonts w:eastAsiaTheme="minorEastAsia" w:hint="eastAsia"/>
          <w:sz w:val="21"/>
          <w:highlight w:val="lightGray"/>
          <w:lang w:eastAsia="ko-KR"/>
        </w:rPr>
        <w:t>기능이면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/>
          <w:sz w:val="21"/>
          <w:highlight w:val="lightGray"/>
          <w:lang w:eastAsia="ko-KR"/>
        </w:rPr>
        <w:t>“</w:t>
      </w:r>
      <w:r>
        <w:rPr>
          <w:rFonts w:eastAsiaTheme="minorEastAsia" w:hint="eastAsia"/>
          <w:sz w:val="21"/>
          <w:highlight w:val="lightGray"/>
          <w:lang w:eastAsia="ko-KR"/>
        </w:rPr>
        <w:t>n/a</w:t>
      </w:r>
      <w:r>
        <w:rPr>
          <w:rFonts w:eastAsiaTheme="minorEastAsia"/>
          <w:sz w:val="21"/>
          <w:highlight w:val="lightGray"/>
          <w:lang w:eastAsia="ko-KR"/>
        </w:rPr>
        <w:t>”</w:t>
      </w:r>
      <w:r>
        <w:rPr>
          <w:rFonts w:eastAsiaTheme="minorEastAsia" w:hint="eastAsia"/>
          <w:sz w:val="21"/>
          <w:highlight w:val="lightGray"/>
          <w:lang w:eastAsia="ko-KR"/>
        </w:rPr>
        <w:t>로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표시한다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.</w:t>
      </w:r>
      <w:r w:rsidRPr="00FA697A">
        <w:rPr>
          <w:sz w:val="21"/>
          <w:highlight w:val="lightGray"/>
        </w:rPr>
        <w:sym w:font="Wingdings" w:char="F045"/>
      </w:r>
    </w:p>
    <w:p w:rsidR="004060F5" w:rsidRPr="007C2B51" w:rsidRDefault="003F6CAE" w:rsidP="004060F5">
      <w:pPr>
        <w:pStyle w:val="Guideline"/>
        <w:numPr>
          <w:ilvl w:val="0"/>
          <w:numId w:val="24"/>
        </w:numPr>
        <w:rPr>
          <w:rFonts w:eastAsiaTheme="minorEastAsia"/>
          <w:i w:val="0"/>
          <w:color w:val="auto"/>
          <w:sz w:val="21"/>
          <w:lang w:eastAsia="ko-KR"/>
        </w:rPr>
      </w:pPr>
      <w:proofErr w:type="spellStart"/>
      <w:r>
        <w:rPr>
          <w:rFonts w:eastAsiaTheme="minorEastAsia" w:hint="eastAsia"/>
          <w:i w:val="0"/>
          <w:color w:val="auto"/>
          <w:sz w:val="21"/>
          <w:lang w:eastAsia="ko-KR"/>
        </w:rPr>
        <w:t>cdm</w:t>
      </w:r>
      <w:r w:rsidR="00B50915">
        <w:rPr>
          <w:rFonts w:eastAsiaTheme="minorEastAsia"/>
          <w:i w:val="0"/>
          <w:color w:val="auto"/>
          <w:sz w:val="21"/>
          <w:lang w:eastAsia="ko-KR"/>
        </w:rPr>
        <w:t>Part</w:t>
      </w:r>
      <w:r>
        <w:rPr>
          <w:rFonts w:eastAsiaTheme="minorEastAsia" w:hint="eastAsia"/>
          <w:i w:val="0"/>
          <w:color w:val="auto"/>
          <w:sz w:val="21"/>
          <w:lang w:eastAsia="ko-KR"/>
        </w:rPr>
        <w:t>Policy</w:t>
      </w:r>
      <w:proofErr w:type="spellEnd"/>
    </w:p>
    <w:p w:rsidR="005D6038" w:rsidRDefault="005D6038" w:rsidP="00AA1496">
      <w:pPr>
        <w:pStyle w:val="Guideline"/>
        <w:jc w:val="center"/>
        <w:rPr>
          <w:rFonts w:eastAsiaTheme="minorEastAsia"/>
          <w:i w:val="0"/>
          <w:color w:val="auto"/>
          <w:sz w:val="21"/>
          <w:lang w:eastAsia="ko-KR"/>
        </w:rPr>
      </w:pPr>
    </w:p>
    <w:p w:rsidR="005D6038" w:rsidRDefault="005D6038" w:rsidP="005D6038">
      <w:pPr>
        <w:pStyle w:val="Guideline"/>
        <w:rPr>
          <w:rFonts w:eastAsiaTheme="minorEastAsia"/>
          <w:i w:val="0"/>
          <w:color w:val="auto"/>
          <w:sz w:val="21"/>
          <w:lang w:eastAsia="ko-KR"/>
        </w:rPr>
      </w:pPr>
    </w:p>
    <w:p w:rsidR="005D6038" w:rsidRDefault="009319DB" w:rsidP="009319DB">
      <w:pPr>
        <w:pStyle w:val="2"/>
      </w:pPr>
      <w:bookmarkStart w:id="14" w:name="_Toc462927645"/>
      <w:r>
        <w:rPr>
          <w:rFonts w:hint="eastAsia"/>
        </w:rPr>
        <w:lastRenderedPageBreak/>
        <w:t>Policy Trigger</w:t>
      </w:r>
      <w:bookmarkEnd w:id="14"/>
    </w:p>
    <w:p w:rsidR="00416965" w:rsidRDefault="00416965" w:rsidP="00416965">
      <w:pPr>
        <w:pStyle w:val="Guideline"/>
        <w:rPr>
          <w:rFonts w:eastAsiaTheme="minorEastAsia"/>
          <w:sz w:val="21"/>
          <w:lang w:eastAsia="ko-KR"/>
        </w:rPr>
      </w:pPr>
      <w:r w:rsidRPr="00FA697A">
        <w:rPr>
          <w:sz w:val="21"/>
          <w:highlight w:val="lightGray"/>
        </w:rPr>
        <w:sym w:font="Wingdings" w:char="F046"/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Policy</w:t>
      </w:r>
      <w:r>
        <w:rPr>
          <w:rFonts w:eastAsiaTheme="minorEastAsia" w:hint="eastAsia"/>
          <w:sz w:val="21"/>
          <w:highlight w:val="lightGray"/>
          <w:lang w:eastAsia="ko-KR"/>
        </w:rPr>
        <w:t>에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정의되는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Trigger object</w:t>
      </w:r>
      <w:r>
        <w:rPr>
          <w:rFonts w:eastAsiaTheme="minorEastAsia" w:hint="eastAsia"/>
          <w:sz w:val="21"/>
          <w:highlight w:val="lightGray"/>
          <w:lang w:eastAsia="ko-KR"/>
        </w:rPr>
        <w:t>를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기술한다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. </w:t>
      </w:r>
      <w:r>
        <w:rPr>
          <w:rFonts w:eastAsiaTheme="minorEastAsia" w:hint="eastAsia"/>
          <w:sz w:val="21"/>
          <w:highlight w:val="lightGray"/>
          <w:lang w:eastAsia="ko-KR"/>
        </w:rPr>
        <w:t>만약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정의된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trigger</w:t>
      </w:r>
      <w:r>
        <w:rPr>
          <w:rFonts w:eastAsiaTheme="minorEastAsia" w:hint="eastAsia"/>
          <w:sz w:val="21"/>
          <w:highlight w:val="lightGray"/>
          <w:lang w:eastAsia="ko-KR"/>
        </w:rPr>
        <w:t>가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없으면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/>
          <w:sz w:val="21"/>
          <w:highlight w:val="lightGray"/>
          <w:lang w:eastAsia="ko-KR"/>
        </w:rPr>
        <w:t>“</w:t>
      </w:r>
      <w:r>
        <w:rPr>
          <w:rFonts w:eastAsiaTheme="minorEastAsia" w:hint="eastAsia"/>
          <w:sz w:val="21"/>
          <w:highlight w:val="lightGray"/>
          <w:lang w:eastAsia="ko-KR"/>
        </w:rPr>
        <w:t>n/a</w:t>
      </w:r>
      <w:r>
        <w:rPr>
          <w:rFonts w:eastAsiaTheme="minorEastAsia"/>
          <w:sz w:val="21"/>
          <w:highlight w:val="lightGray"/>
          <w:lang w:eastAsia="ko-KR"/>
        </w:rPr>
        <w:t>”</w:t>
      </w:r>
      <w:r>
        <w:rPr>
          <w:rFonts w:eastAsiaTheme="minorEastAsia" w:hint="eastAsia"/>
          <w:sz w:val="21"/>
          <w:highlight w:val="lightGray"/>
          <w:lang w:eastAsia="ko-KR"/>
        </w:rPr>
        <w:t>로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표시한다</w:t>
      </w:r>
      <w:r w:rsidRPr="00FA697A">
        <w:rPr>
          <w:rFonts w:eastAsiaTheme="minorEastAsia" w:hint="eastAsia"/>
          <w:sz w:val="21"/>
          <w:highlight w:val="lightGray"/>
          <w:lang w:eastAsia="ko-KR"/>
        </w:rPr>
        <w:t>.</w:t>
      </w:r>
      <w:r w:rsidR="00714E26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아래</w:t>
      </w:r>
      <w:r w:rsidR="007F783C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테이블의</w:t>
      </w:r>
      <w:r w:rsidR="007F783C">
        <w:rPr>
          <w:rFonts w:eastAsiaTheme="minorEastAsia" w:hint="eastAsia"/>
          <w:sz w:val="21"/>
          <w:highlight w:val="lightGray"/>
          <w:lang w:eastAsia="ko-KR"/>
        </w:rPr>
        <w:t xml:space="preserve"> # 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컬럼은</w:t>
      </w:r>
      <w:r w:rsidR="007F783C">
        <w:rPr>
          <w:rFonts w:eastAsiaTheme="minorEastAsia" w:hint="eastAsia"/>
          <w:sz w:val="21"/>
          <w:highlight w:val="lightGray"/>
          <w:lang w:eastAsia="ko-KR"/>
        </w:rPr>
        <w:t xml:space="preserve"> 5.1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절에</w:t>
      </w:r>
      <w:r w:rsidR="007F783C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표현된</w:t>
      </w:r>
      <w:r w:rsidR="007F783C">
        <w:rPr>
          <w:rFonts w:eastAsiaTheme="minorEastAsia" w:hint="eastAsia"/>
          <w:sz w:val="21"/>
          <w:highlight w:val="lightGray"/>
          <w:lang w:eastAsia="ko-KR"/>
        </w:rPr>
        <w:t xml:space="preserve"> Lifecycle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상의</w:t>
      </w:r>
      <w:r w:rsidR="007F783C">
        <w:rPr>
          <w:rFonts w:eastAsiaTheme="minorEastAsia" w:hint="eastAsia"/>
          <w:sz w:val="21"/>
          <w:highlight w:val="lightGray"/>
          <w:lang w:eastAsia="ko-KR"/>
        </w:rPr>
        <w:t xml:space="preserve"> signature 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또는</w:t>
      </w:r>
      <w:r w:rsidR="007F783C">
        <w:rPr>
          <w:rFonts w:eastAsiaTheme="minorEastAsia" w:hint="eastAsia"/>
          <w:sz w:val="21"/>
          <w:highlight w:val="lightGray"/>
          <w:lang w:eastAsia="ko-KR"/>
        </w:rPr>
        <w:t xml:space="preserve"> branch 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중</w:t>
      </w:r>
      <w:r w:rsidR="007F783C">
        <w:rPr>
          <w:rFonts w:eastAsiaTheme="minorEastAsia" w:hint="eastAsia"/>
          <w:sz w:val="21"/>
          <w:highlight w:val="lightGray"/>
          <w:lang w:eastAsia="ko-KR"/>
        </w:rPr>
        <w:t xml:space="preserve"> trigger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가</w:t>
      </w:r>
      <w:r w:rsidR="007F783C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실행되는</w:t>
      </w:r>
      <w:r w:rsidR="007F783C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곳의</w:t>
      </w:r>
      <w:r w:rsidR="007F783C">
        <w:rPr>
          <w:rFonts w:eastAsiaTheme="minorEastAsia" w:hint="eastAsia"/>
          <w:sz w:val="21"/>
          <w:highlight w:val="lightGray"/>
          <w:lang w:eastAsia="ko-KR"/>
        </w:rPr>
        <w:t xml:space="preserve"> Index  No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를</w:t>
      </w:r>
      <w:r w:rsidR="007F783C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입력한다</w:t>
      </w:r>
      <w:r w:rsidR="007F783C">
        <w:rPr>
          <w:rFonts w:eastAsiaTheme="minorEastAsia" w:hint="eastAsia"/>
          <w:sz w:val="21"/>
          <w:highlight w:val="lightGray"/>
          <w:lang w:eastAsia="ko-KR"/>
        </w:rPr>
        <w:t>.</w:t>
      </w:r>
      <w:r w:rsidRPr="00FA697A">
        <w:rPr>
          <w:sz w:val="21"/>
          <w:highlight w:val="lightGray"/>
        </w:rPr>
        <w:sym w:font="Wingdings" w:char="F045"/>
      </w:r>
    </w:p>
    <w:p w:rsidR="00416965" w:rsidRPr="00416965" w:rsidRDefault="00416965" w:rsidP="00416965">
      <w:pPr>
        <w:rPr>
          <w:lang w:val="en-GB"/>
        </w:rPr>
      </w:pPr>
    </w:p>
    <w:tbl>
      <w:tblPr>
        <w:tblStyle w:val="-11"/>
        <w:tblW w:w="0" w:type="auto"/>
        <w:tblInd w:w="-34" w:type="dxa"/>
        <w:tblLayout w:type="fixed"/>
        <w:tblLook w:val="0420" w:firstRow="1" w:lastRow="0" w:firstColumn="0" w:lastColumn="0" w:noHBand="0" w:noVBand="1"/>
      </w:tblPr>
      <w:tblGrid>
        <w:gridCol w:w="568"/>
        <w:gridCol w:w="5103"/>
        <w:gridCol w:w="2693"/>
        <w:gridCol w:w="2126"/>
      </w:tblGrid>
      <w:tr w:rsidR="00416965" w:rsidTr="003F4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8" w:type="dxa"/>
            <w:vAlign w:val="center"/>
          </w:tcPr>
          <w:p w:rsidR="009319DB" w:rsidRDefault="00416965" w:rsidP="00416965">
            <w:pPr>
              <w:jc w:val="both"/>
            </w:pPr>
            <w:r>
              <w:rPr>
                <w:rFonts w:hint="eastAsia"/>
              </w:rPr>
              <w:t>#</w:t>
            </w:r>
          </w:p>
        </w:tc>
        <w:tc>
          <w:tcPr>
            <w:tcW w:w="5103" w:type="dxa"/>
            <w:vAlign w:val="center"/>
          </w:tcPr>
          <w:p w:rsidR="009319DB" w:rsidRDefault="009319DB" w:rsidP="00416965">
            <w:pPr>
              <w:jc w:val="both"/>
            </w:pPr>
            <w:r>
              <w:rPr>
                <w:rFonts w:hint="eastAsia"/>
              </w:rPr>
              <w:t>Trigger Object Name</w:t>
            </w:r>
          </w:p>
        </w:tc>
        <w:tc>
          <w:tcPr>
            <w:tcW w:w="2693" w:type="dxa"/>
            <w:vAlign w:val="center"/>
          </w:tcPr>
          <w:p w:rsidR="009319DB" w:rsidRDefault="009319DB" w:rsidP="00416965">
            <w:pPr>
              <w:jc w:val="both"/>
            </w:pPr>
            <w:r>
              <w:rPr>
                <w:rFonts w:hint="eastAsia"/>
              </w:rPr>
              <w:t>Trigger Object Revision</w:t>
            </w:r>
          </w:p>
        </w:tc>
        <w:tc>
          <w:tcPr>
            <w:tcW w:w="2126" w:type="dxa"/>
            <w:vAlign w:val="center"/>
          </w:tcPr>
          <w:p w:rsidR="009319DB" w:rsidRDefault="009319DB" w:rsidP="00416965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</w:tr>
      <w:tr w:rsidR="00416965" w:rsidRPr="00D5028B" w:rsidTr="003F4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568" w:type="dxa"/>
            <w:vAlign w:val="center"/>
          </w:tcPr>
          <w:p w:rsidR="009319DB" w:rsidRPr="00ED5989" w:rsidRDefault="003F461B" w:rsidP="00416965">
            <w:pPr>
              <w:jc w:val="both"/>
              <w:rPr>
                <w:sz w:val="20"/>
                <w:szCs w:val="18"/>
              </w:rPr>
            </w:pPr>
            <w:r w:rsidRPr="00ED5989">
              <w:rPr>
                <w:sz w:val="20"/>
                <w:szCs w:val="18"/>
              </w:rPr>
              <w:t>n/a</w:t>
            </w:r>
          </w:p>
        </w:tc>
        <w:tc>
          <w:tcPr>
            <w:tcW w:w="5103" w:type="dxa"/>
            <w:vAlign w:val="center"/>
          </w:tcPr>
          <w:p w:rsidR="009319DB" w:rsidRPr="00ED5989" w:rsidRDefault="003F461B" w:rsidP="00416965">
            <w:pPr>
              <w:jc w:val="both"/>
              <w:rPr>
                <w:sz w:val="20"/>
                <w:szCs w:val="18"/>
              </w:rPr>
            </w:pPr>
            <w:r w:rsidRPr="00ED5989">
              <w:rPr>
                <w:sz w:val="20"/>
                <w:szCs w:val="18"/>
              </w:rPr>
              <w:t>n/a</w:t>
            </w:r>
          </w:p>
        </w:tc>
        <w:tc>
          <w:tcPr>
            <w:tcW w:w="2693" w:type="dxa"/>
            <w:vAlign w:val="center"/>
          </w:tcPr>
          <w:p w:rsidR="009319DB" w:rsidRPr="00ED5989" w:rsidRDefault="003F461B" w:rsidP="00416965">
            <w:pPr>
              <w:jc w:val="both"/>
              <w:rPr>
                <w:sz w:val="20"/>
                <w:szCs w:val="18"/>
              </w:rPr>
            </w:pPr>
            <w:r w:rsidRPr="00ED5989">
              <w:rPr>
                <w:sz w:val="20"/>
                <w:szCs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9319DB" w:rsidRPr="00ED5989" w:rsidRDefault="003F461B" w:rsidP="00416965">
            <w:pPr>
              <w:jc w:val="both"/>
              <w:rPr>
                <w:sz w:val="20"/>
                <w:szCs w:val="18"/>
              </w:rPr>
            </w:pPr>
            <w:r w:rsidRPr="00ED5989">
              <w:rPr>
                <w:sz w:val="20"/>
                <w:szCs w:val="18"/>
              </w:rPr>
              <w:t>n/a</w:t>
            </w:r>
          </w:p>
        </w:tc>
      </w:tr>
    </w:tbl>
    <w:p w:rsidR="005D6038" w:rsidRPr="005D6038" w:rsidRDefault="005D6038" w:rsidP="005D6038">
      <w:pPr>
        <w:pStyle w:val="Guideline"/>
        <w:rPr>
          <w:rFonts w:eastAsiaTheme="minorEastAsia"/>
          <w:i w:val="0"/>
          <w:color w:val="auto"/>
          <w:sz w:val="21"/>
          <w:lang w:eastAsia="ko-KR"/>
        </w:rPr>
      </w:pPr>
    </w:p>
    <w:p w:rsidR="009511E5" w:rsidRPr="0055466B" w:rsidRDefault="009319DB" w:rsidP="0055466B">
      <w:pPr>
        <w:pStyle w:val="1"/>
      </w:pPr>
      <w:bookmarkStart w:id="15" w:name="_Toc462927646"/>
      <w:r>
        <w:rPr>
          <w:rFonts w:hint="eastAsia"/>
        </w:rPr>
        <w:t>기타 Trigger</w:t>
      </w:r>
      <w:bookmarkEnd w:id="15"/>
    </w:p>
    <w:p w:rsidR="0057763A" w:rsidRDefault="0057763A" w:rsidP="0057763A">
      <w:pPr>
        <w:pStyle w:val="Guideline"/>
        <w:rPr>
          <w:rFonts w:eastAsiaTheme="minorEastAsia"/>
          <w:sz w:val="21"/>
          <w:lang w:eastAsia="ko-KR"/>
        </w:rPr>
      </w:pPr>
      <w:r w:rsidRPr="00FA697A">
        <w:rPr>
          <w:sz w:val="21"/>
          <w:highlight w:val="lightGray"/>
        </w:rPr>
        <w:sym w:font="Wingdings" w:char="F046"/>
      </w:r>
      <w:r w:rsidRPr="00FA697A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14E26">
        <w:rPr>
          <w:rFonts w:eastAsiaTheme="minorEastAsia" w:hint="eastAsia"/>
          <w:sz w:val="21"/>
          <w:highlight w:val="lightGray"/>
          <w:lang w:eastAsia="ko-KR"/>
        </w:rPr>
        <w:t>Attribute</w:t>
      </w:r>
      <w:r w:rsidR="00714E26">
        <w:rPr>
          <w:rFonts w:eastAsiaTheme="minorEastAsia" w:hint="eastAsia"/>
          <w:sz w:val="21"/>
          <w:highlight w:val="lightGray"/>
          <w:lang w:eastAsia="ko-KR"/>
        </w:rPr>
        <w:t>에</w:t>
      </w:r>
      <w:r w:rsidR="00714E26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14E26">
        <w:rPr>
          <w:rFonts w:eastAsiaTheme="minorEastAsia" w:hint="eastAsia"/>
          <w:sz w:val="21"/>
          <w:highlight w:val="lightGray"/>
          <w:lang w:eastAsia="ko-KR"/>
        </w:rPr>
        <w:t>정의되는</w:t>
      </w:r>
      <w:r w:rsidR="00714E26">
        <w:rPr>
          <w:rFonts w:eastAsiaTheme="minorEastAsia" w:hint="eastAsia"/>
          <w:sz w:val="21"/>
          <w:highlight w:val="lightGray"/>
          <w:lang w:eastAsia="ko-KR"/>
        </w:rPr>
        <w:t xml:space="preserve"> trigger</w:t>
      </w:r>
      <w:r w:rsidR="00714E26">
        <w:rPr>
          <w:rFonts w:eastAsiaTheme="minorEastAsia" w:hint="eastAsia"/>
          <w:sz w:val="21"/>
          <w:highlight w:val="lightGray"/>
          <w:lang w:eastAsia="ko-KR"/>
        </w:rPr>
        <w:t>가</w:t>
      </w:r>
      <w:r w:rsidR="00714E26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14E26">
        <w:rPr>
          <w:rFonts w:eastAsiaTheme="minorEastAsia" w:hint="eastAsia"/>
          <w:sz w:val="21"/>
          <w:highlight w:val="lightGray"/>
          <w:lang w:eastAsia="ko-KR"/>
        </w:rPr>
        <w:t>있을</w:t>
      </w:r>
      <w:r w:rsidR="00714E26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="00714E26">
        <w:rPr>
          <w:rFonts w:eastAsiaTheme="minorEastAsia" w:hint="eastAsia"/>
          <w:sz w:val="21"/>
          <w:highlight w:val="lightGray"/>
          <w:lang w:eastAsia="ko-KR"/>
        </w:rPr>
        <w:t>경우</w:t>
      </w:r>
      <w:r w:rsidR="00714E26">
        <w:rPr>
          <w:rFonts w:eastAsiaTheme="minorEastAsia" w:hint="eastAsia"/>
          <w:sz w:val="21"/>
          <w:highlight w:val="lightGray"/>
          <w:lang w:eastAsia="ko-KR"/>
        </w:rPr>
        <w:t xml:space="preserve">, </w:t>
      </w:r>
      <w:r>
        <w:rPr>
          <w:rFonts w:eastAsiaTheme="minorEastAsia" w:hint="eastAsia"/>
          <w:sz w:val="21"/>
          <w:highlight w:val="lightGray"/>
          <w:lang w:eastAsia="ko-KR"/>
        </w:rPr>
        <w:t>기술하고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없으면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n/a</w:t>
      </w:r>
      <w:r>
        <w:rPr>
          <w:rFonts w:eastAsiaTheme="minorEastAsia" w:hint="eastAsia"/>
          <w:sz w:val="21"/>
          <w:highlight w:val="lightGray"/>
          <w:lang w:eastAsia="ko-KR"/>
        </w:rPr>
        <w:t>로</w:t>
      </w:r>
      <w:r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>
        <w:rPr>
          <w:rFonts w:eastAsiaTheme="minorEastAsia" w:hint="eastAsia"/>
          <w:sz w:val="21"/>
          <w:highlight w:val="lightGray"/>
          <w:lang w:eastAsia="ko-KR"/>
        </w:rPr>
        <w:t>표시한다</w:t>
      </w:r>
      <w:r>
        <w:rPr>
          <w:rFonts w:eastAsiaTheme="minorEastAsia" w:hint="eastAsia"/>
          <w:sz w:val="21"/>
          <w:highlight w:val="lightGray"/>
          <w:lang w:eastAsia="ko-KR"/>
        </w:rPr>
        <w:t>.</w:t>
      </w:r>
      <w:r w:rsidR="00714E26">
        <w:rPr>
          <w:rFonts w:eastAsiaTheme="minorEastAsia" w:hint="eastAsia"/>
          <w:sz w:val="21"/>
          <w:highlight w:val="lightGray"/>
          <w:lang w:eastAsia="ko-KR"/>
        </w:rPr>
        <w:t xml:space="preserve"> </w:t>
      </w:r>
      <w:r w:rsidRPr="00FA697A">
        <w:rPr>
          <w:sz w:val="21"/>
          <w:highlight w:val="lightGray"/>
        </w:rPr>
        <w:sym w:font="Wingdings" w:char="F045"/>
      </w:r>
    </w:p>
    <w:tbl>
      <w:tblPr>
        <w:tblStyle w:val="-11"/>
        <w:tblW w:w="0" w:type="auto"/>
        <w:tblInd w:w="-34" w:type="dxa"/>
        <w:tblLook w:val="0420" w:firstRow="1" w:lastRow="0" w:firstColumn="0" w:lastColumn="0" w:noHBand="0" w:noVBand="1"/>
      </w:tblPr>
      <w:tblGrid>
        <w:gridCol w:w="1135"/>
        <w:gridCol w:w="3466"/>
        <w:gridCol w:w="2784"/>
        <w:gridCol w:w="3105"/>
      </w:tblGrid>
      <w:tr w:rsidR="005E3373" w:rsidTr="00D25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  <w:vAlign w:val="center"/>
          </w:tcPr>
          <w:p w:rsidR="005E3373" w:rsidRDefault="005E3373" w:rsidP="000E1FF0">
            <w:pPr>
              <w:jc w:val="both"/>
            </w:pPr>
            <w:r>
              <w:rPr>
                <w:rFonts w:hint="eastAsia"/>
              </w:rPr>
              <w:t>Trigger Type</w:t>
            </w:r>
          </w:p>
        </w:tc>
        <w:tc>
          <w:tcPr>
            <w:tcW w:w="3466" w:type="dxa"/>
            <w:vAlign w:val="center"/>
          </w:tcPr>
          <w:p w:rsidR="005E3373" w:rsidRDefault="005E3373" w:rsidP="000E1FF0">
            <w:pPr>
              <w:jc w:val="both"/>
            </w:pPr>
            <w:r>
              <w:rPr>
                <w:rFonts w:hint="eastAsia"/>
              </w:rPr>
              <w:t>Trigger Object Name</w:t>
            </w:r>
          </w:p>
        </w:tc>
        <w:tc>
          <w:tcPr>
            <w:tcW w:w="2784" w:type="dxa"/>
            <w:vAlign w:val="center"/>
          </w:tcPr>
          <w:p w:rsidR="005E3373" w:rsidRDefault="005E3373" w:rsidP="000E1FF0">
            <w:pPr>
              <w:jc w:val="both"/>
            </w:pPr>
            <w:r>
              <w:rPr>
                <w:rFonts w:hint="eastAsia"/>
              </w:rPr>
              <w:t>Trigger Object Revision</w:t>
            </w:r>
          </w:p>
        </w:tc>
        <w:tc>
          <w:tcPr>
            <w:tcW w:w="3105" w:type="dxa"/>
            <w:vAlign w:val="center"/>
          </w:tcPr>
          <w:p w:rsidR="005E3373" w:rsidRDefault="005E3373" w:rsidP="000E1FF0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</w:tr>
      <w:tr w:rsidR="005E3373" w:rsidRPr="00D5028B" w:rsidTr="00D25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135" w:type="dxa"/>
            <w:vAlign w:val="center"/>
          </w:tcPr>
          <w:p w:rsidR="005E3373" w:rsidRPr="00CE3CA0" w:rsidRDefault="00714E26" w:rsidP="000E1FF0">
            <w:pPr>
              <w:jc w:val="both"/>
              <w:rPr>
                <w:sz w:val="20"/>
                <w:szCs w:val="18"/>
              </w:rPr>
            </w:pPr>
            <w:r w:rsidRPr="00CE3CA0">
              <w:rPr>
                <w:rFonts w:hint="eastAsia"/>
                <w:sz w:val="20"/>
                <w:szCs w:val="18"/>
              </w:rPr>
              <w:t>n/a</w:t>
            </w:r>
          </w:p>
        </w:tc>
        <w:tc>
          <w:tcPr>
            <w:tcW w:w="3466" w:type="dxa"/>
            <w:vAlign w:val="center"/>
          </w:tcPr>
          <w:p w:rsidR="005E3373" w:rsidRPr="004570E6" w:rsidRDefault="00714E26" w:rsidP="000E1FF0">
            <w:pPr>
              <w:jc w:val="both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n/a</w:t>
            </w:r>
          </w:p>
        </w:tc>
        <w:tc>
          <w:tcPr>
            <w:tcW w:w="2784" w:type="dxa"/>
            <w:vAlign w:val="center"/>
          </w:tcPr>
          <w:p w:rsidR="005E3373" w:rsidRPr="004570E6" w:rsidRDefault="00714E26" w:rsidP="000E1FF0">
            <w:pPr>
              <w:jc w:val="both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n/a</w:t>
            </w:r>
          </w:p>
        </w:tc>
        <w:tc>
          <w:tcPr>
            <w:tcW w:w="3105" w:type="dxa"/>
            <w:vAlign w:val="center"/>
          </w:tcPr>
          <w:p w:rsidR="005E3373" w:rsidRPr="004570E6" w:rsidRDefault="00714E26" w:rsidP="000E1FF0">
            <w:pPr>
              <w:jc w:val="both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n/a</w:t>
            </w:r>
          </w:p>
        </w:tc>
      </w:tr>
    </w:tbl>
    <w:p w:rsidR="0091508A" w:rsidRDefault="0091508A" w:rsidP="0091508A"/>
    <w:p w:rsidR="00B5340D" w:rsidRDefault="00B5340D" w:rsidP="0055466B">
      <w:pPr>
        <w:pStyle w:val="1"/>
      </w:pPr>
      <w:bookmarkStart w:id="16" w:name="_Toc462927647"/>
      <w:r>
        <w:rPr>
          <w:rFonts w:hint="eastAsia"/>
        </w:rPr>
        <w:t>UI Components</w:t>
      </w:r>
      <w:bookmarkEnd w:id="16"/>
    </w:p>
    <w:p w:rsidR="00FC6D97" w:rsidRDefault="00FC6D97" w:rsidP="00FC6D97">
      <w:pPr>
        <w:pStyle w:val="Guideline"/>
        <w:rPr>
          <w:rFonts w:eastAsiaTheme="minorEastAsia"/>
          <w:lang w:eastAsia="ko-KR"/>
        </w:rPr>
      </w:pPr>
      <w:r w:rsidRPr="00C71288">
        <w:rPr>
          <w:highlight w:val="lightGray"/>
        </w:rPr>
        <w:sym w:font="Wingdings" w:char="F046"/>
      </w:r>
      <w:r w:rsidRPr="00C71288">
        <w:rPr>
          <w:rFonts w:eastAsiaTheme="minorEastAsia" w:hint="eastAsia"/>
          <w:highlight w:val="lightGray"/>
          <w:lang w:eastAsia="ko-KR"/>
        </w:rPr>
        <w:t xml:space="preserve"> </w:t>
      </w:r>
      <w:r>
        <w:rPr>
          <w:rFonts w:eastAsiaTheme="minorEastAsia" w:hint="eastAsia"/>
          <w:highlight w:val="lightGray"/>
          <w:lang w:eastAsia="ko-KR"/>
        </w:rPr>
        <w:t>기능</w:t>
      </w:r>
      <w:r>
        <w:rPr>
          <w:rFonts w:eastAsiaTheme="minorEastAsia" w:hint="eastAsia"/>
          <w:highlight w:val="lightGray"/>
          <w:lang w:eastAsia="ko-KR"/>
        </w:rPr>
        <w:t xml:space="preserve"> </w:t>
      </w:r>
      <w:r>
        <w:rPr>
          <w:rFonts w:eastAsiaTheme="minorEastAsia" w:hint="eastAsia"/>
          <w:highlight w:val="lightGray"/>
          <w:lang w:eastAsia="ko-KR"/>
        </w:rPr>
        <w:t>구현을</w:t>
      </w:r>
      <w:r>
        <w:rPr>
          <w:rFonts w:eastAsiaTheme="minorEastAsia" w:hint="eastAsia"/>
          <w:highlight w:val="lightGray"/>
          <w:lang w:eastAsia="ko-KR"/>
        </w:rPr>
        <w:t xml:space="preserve"> </w:t>
      </w:r>
      <w:r>
        <w:rPr>
          <w:rFonts w:eastAsiaTheme="minorEastAsia" w:hint="eastAsia"/>
          <w:highlight w:val="lightGray"/>
          <w:lang w:eastAsia="ko-KR"/>
        </w:rPr>
        <w:t>위해</w:t>
      </w:r>
      <w:r>
        <w:rPr>
          <w:rFonts w:eastAsiaTheme="minorEastAsia" w:hint="eastAsia"/>
          <w:highlight w:val="lightGray"/>
          <w:lang w:eastAsia="ko-KR"/>
        </w:rPr>
        <w:t xml:space="preserve"> </w:t>
      </w:r>
      <w:r>
        <w:rPr>
          <w:rFonts w:eastAsiaTheme="minorEastAsia" w:hint="eastAsia"/>
          <w:highlight w:val="lightGray"/>
          <w:lang w:eastAsia="ko-KR"/>
        </w:rPr>
        <w:t>사용된</w:t>
      </w:r>
      <w:r>
        <w:rPr>
          <w:rFonts w:eastAsiaTheme="minorEastAsia" w:hint="eastAsia"/>
          <w:highlight w:val="lightGray"/>
          <w:lang w:eastAsia="ko-KR"/>
        </w:rPr>
        <w:t xml:space="preserve"> UI component</w:t>
      </w:r>
      <w:r w:rsidR="00F3555B">
        <w:rPr>
          <w:rFonts w:eastAsiaTheme="minorEastAsia" w:hint="eastAsia"/>
          <w:highlight w:val="lightGray"/>
          <w:lang w:eastAsia="ko-KR"/>
        </w:rPr>
        <w:t>를</w:t>
      </w:r>
      <w:r w:rsidR="00F3555B">
        <w:rPr>
          <w:rFonts w:eastAsiaTheme="minorEastAsia" w:hint="eastAsia"/>
          <w:highlight w:val="lightGray"/>
          <w:lang w:eastAsia="ko-KR"/>
        </w:rPr>
        <w:t xml:space="preserve"> </w:t>
      </w:r>
      <w:proofErr w:type="spellStart"/>
      <w:r w:rsidR="00FE7F31">
        <w:rPr>
          <w:rFonts w:eastAsiaTheme="minorEastAsia" w:hint="eastAsia"/>
          <w:highlight w:val="lightGray"/>
          <w:lang w:eastAsia="ko-KR"/>
        </w:rPr>
        <w:t>Func</w:t>
      </w:r>
      <w:proofErr w:type="spellEnd"/>
      <w:r w:rsidR="00FE7F31">
        <w:rPr>
          <w:rFonts w:eastAsiaTheme="minorEastAsia" w:hint="eastAsia"/>
          <w:highlight w:val="lightGray"/>
          <w:lang w:eastAsia="ko-KR"/>
        </w:rPr>
        <w:t>. ID</w:t>
      </w:r>
      <w:r w:rsidR="00F3555B">
        <w:rPr>
          <w:rFonts w:eastAsiaTheme="minorEastAsia" w:hint="eastAsia"/>
          <w:highlight w:val="lightGray"/>
          <w:lang w:eastAsia="ko-KR"/>
        </w:rPr>
        <w:t>별로</w:t>
      </w:r>
      <w:r>
        <w:rPr>
          <w:rFonts w:eastAsiaTheme="minorEastAsia" w:hint="eastAsia"/>
          <w:highlight w:val="lightGray"/>
          <w:lang w:eastAsia="ko-KR"/>
        </w:rPr>
        <w:t xml:space="preserve"> </w:t>
      </w:r>
      <w:r>
        <w:rPr>
          <w:rFonts w:eastAsiaTheme="minorEastAsia" w:hint="eastAsia"/>
          <w:highlight w:val="lightGray"/>
          <w:lang w:eastAsia="ko-KR"/>
        </w:rPr>
        <w:t>기술한다</w:t>
      </w:r>
      <w:r>
        <w:rPr>
          <w:rFonts w:eastAsiaTheme="minorEastAsia" w:hint="eastAsia"/>
          <w:highlight w:val="lightGray"/>
          <w:lang w:eastAsia="ko-KR"/>
        </w:rPr>
        <w:t>.</w:t>
      </w:r>
      <w:r w:rsidR="00FE7F31">
        <w:rPr>
          <w:rFonts w:eastAsiaTheme="minorEastAsia" w:hint="eastAsia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highlight w:val="lightGray"/>
          <w:lang w:eastAsia="ko-KR"/>
        </w:rPr>
        <w:t>사용되지</w:t>
      </w:r>
      <w:r w:rsidR="00FE7F31">
        <w:rPr>
          <w:rFonts w:eastAsiaTheme="minorEastAsia" w:hint="eastAsia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highlight w:val="lightGray"/>
          <w:lang w:eastAsia="ko-KR"/>
        </w:rPr>
        <w:t>않은</w:t>
      </w:r>
      <w:r w:rsidR="00FE7F31">
        <w:rPr>
          <w:rFonts w:eastAsiaTheme="minorEastAsia" w:hint="eastAsia"/>
          <w:highlight w:val="lightGray"/>
          <w:lang w:eastAsia="ko-KR"/>
        </w:rPr>
        <w:t xml:space="preserve"> UI component</w:t>
      </w:r>
      <w:r w:rsidR="00FE7F31">
        <w:rPr>
          <w:rFonts w:eastAsiaTheme="minorEastAsia" w:hint="eastAsia"/>
          <w:highlight w:val="lightGray"/>
          <w:lang w:eastAsia="ko-KR"/>
        </w:rPr>
        <w:t>가</w:t>
      </w:r>
      <w:r w:rsidR="00FE7F31">
        <w:rPr>
          <w:rFonts w:eastAsiaTheme="minorEastAsia" w:hint="eastAsia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highlight w:val="lightGray"/>
          <w:lang w:eastAsia="ko-KR"/>
        </w:rPr>
        <w:t>있으면</w:t>
      </w:r>
      <w:r w:rsidR="00FE7F31">
        <w:rPr>
          <w:rFonts w:eastAsiaTheme="minorEastAsia" w:hint="eastAsia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highlight w:val="lightGray"/>
          <w:lang w:eastAsia="ko-KR"/>
        </w:rPr>
        <w:t>해당</w:t>
      </w:r>
      <w:r w:rsidR="00FE7F31">
        <w:rPr>
          <w:rFonts w:eastAsiaTheme="minorEastAsia" w:hint="eastAsia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highlight w:val="lightGray"/>
          <w:lang w:eastAsia="ko-KR"/>
        </w:rPr>
        <w:t>테이블</w:t>
      </w:r>
      <w:r w:rsidR="00FE7F31">
        <w:rPr>
          <w:rFonts w:eastAsiaTheme="minorEastAsia" w:hint="eastAsia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highlight w:val="lightGray"/>
          <w:lang w:eastAsia="ko-KR"/>
        </w:rPr>
        <w:t>컬럼에</w:t>
      </w:r>
      <w:r w:rsidR="00FE7F31">
        <w:rPr>
          <w:rFonts w:eastAsiaTheme="minorEastAsia" w:hint="eastAsia"/>
          <w:highlight w:val="lightGray"/>
          <w:lang w:eastAsia="ko-KR"/>
        </w:rPr>
        <w:t xml:space="preserve"> n/a</w:t>
      </w:r>
      <w:r w:rsidR="00FE7F31">
        <w:rPr>
          <w:rFonts w:eastAsiaTheme="minorEastAsia" w:hint="eastAsia"/>
          <w:highlight w:val="lightGray"/>
          <w:lang w:eastAsia="ko-KR"/>
        </w:rPr>
        <w:t>로</w:t>
      </w:r>
      <w:r w:rsidR="00FE7F31">
        <w:rPr>
          <w:rFonts w:eastAsiaTheme="minorEastAsia" w:hint="eastAsia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highlight w:val="lightGray"/>
          <w:lang w:eastAsia="ko-KR"/>
        </w:rPr>
        <w:t>표시하고</w:t>
      </w:r>
      <w:r w:rsidR="00FE7F31">
        <w:rPr>
          <w:rFonts w:eastAsiaTheme="minorEastAsia" w:hint="eastAsia"/>
          <w:highlight w:val="lightGray"/>
          <w:lang w:eastAsia="ko-KR"/>
        </w:rPr>
        <w:t xml:space="preserve">, </w:t>
      </w:r>
      <w:r w:rsidR="00FE7F31">
        <w:rPr>
          <w:rFonts w:eastAsiaTheme="minorEastAsia" w:hint="eastAsia"/>
          <w:highlight w:val="lightGray"/>
          <w:lang w:eastAsia="ko-KR"/>
        </w:rPr>
        <w:t>만약</w:t>
      </w:r>
      <w:r w:rsidR="00FE7F31">
        <w:rPr>
          <w:rFonts w:eastAsiaTheme="minorEastAsia" w:hint="eastAsia"/>
          <w:highlight w:val="lightGray"/>
          <w:lang w:eastAsia="ko-KR"/>
        </w:rPr>
        <w:t xml:space="preserve"> </w:t>
      </w:r>
      <w:r>
        <w:rPr>
          <w:rFonts w:eastAsiaTheme="minorEastAsia" w:hint="eastAsia"/>
          <w:highlight w:val="lightGray"/>
          <w:lang w:eastAsia="ko-KR"/>
        </w:rPr>
        <w:t>사용된</w:t>
      </w:r>
      <w:r>
        <w:rPr>
          <w:rFonts w:eastAsiaTheme="minorEastAsia" w:hint="eastAsia"/>
          <w:highlight w:val="lightGray"/>
          <w:lang w:eastAsia="ko-KR"/>
        </w:rPr>
        <w:t xml:space="preserve"> UI component</w:t>
      </w:r>
      <w:r>
        <w:rPr>
          <w:rFonts w:eastAsiaTheme="minorEastAsia" w:hint="eastAsia"/>
          <w:highlight w:val="lightGray"/>
          <w:lang w:eastAsia="ko-KR"/>
        </w:rPr>
        <w:t>가</w:t>
      </w:r>
      <w:r>
        <w:rPr>
          <w:rFonts w:eastAsiaTheme="minorEastAsia" w:hint="eastAsia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highlight w:val="lightGray"/>
          <w:lang w:eastAsia="ko-KR"/>
        </w:rPr>
        <w:t>전혀</w:t>
      </w:r>
      <w:r w:rsidR="00FE7F31">
        <w:rPr>
          <w:rFonts w:eastAsiaTheme="minorEastAsia" w:hint="eastAsia"/>
          <w:highlight w:val="lightGray"/>
          <w:lang w:eastAsia="ko-KR"/>
        </w:rPr>
        <w:t xml:space="preserve"> </w:t>
      </w:r>
      <w:r>
        <w:rPr>
          <w:rFonts w:eastAsiaTheme="minorEastAsia" w:hint="eastAsia"/>
          <w:highlight w:val="lightGray"/>
          <w:lang w:eastAsia="ko-KR"/>
        </w:rPr>
        <w:t>없는</w:t>
      </w:r>
      <w:r>
        <w:rPr>
          <w:rFonts w:eastAsiaTheme="minorEastAsia" w:hint="eastAsia"/>
          <w:highlight w:val="lightGray"/>
          <w:lang w:eastAsia="ko-KR"/>
        </w:rPr>
        <w:t xml:space="preserve"> </w:t>
      </w:r>
      <w:r>
        <w:rPr>
          <w:rFonts w:eastAsiaTheme="minorEastAsia" w:hint="eastAsia"/>
          <w:highlight w:val="lightGray"/>
          <w:lang w:eastAsia="ko-KR"/>
        </w:rPr>
        <w:t>경우</w:t>
      </w:r>
      <w:r w:rsidR="00F3555B">
        <w:rPr>
          <w:rFonts w:eastAsiaTheme="minorEastAsia" w:hint="eastAsia"/>
          <w:highlight w:val="lightGray"/>
          <w:lang w:eastAsia="ko-KR"/>
        </w:rPr>
        <w:t>는</w:t>
      </w:r>
      <w:r w:rsidR="00FE7F31">
        <w:rPr>
          <w:rFonts w:eastAsiaTheme="minorEastAsia" w:hint="eastAsia"/>
          <w:highlight w:val="lightGray"/>
          <w:lang w:eastAsia="ko-KR"/>
        </w:rPr>
        <w:t xml:space="preserve"> FUNC. ID </w:t>
      </w:r>
      <w:r w:rsidR="00FE7F31">
        <w:rPr>
          <w:rFonts w:eastAsiaTheme="minorEastAsia" w:hint="eastAsia"/>
          <w:highlight w:val="lightGray"/>
          <w:lang w:eastAsia="ko-KR"/>
        </w:rPr>
        <w:t>를</w:t>
      </w:r>
      <w:r w:rsidR="00FE7F31">
        <w:rPr>
          <w:rFonts w:eastAsiaTheme="minorEastAsia" w:hint="eastAsia"/>
          <w:highlight w:val="lightGray"/>
          <w:lang w:eastAsia="ko-KR"/>
        </w:rPr>
        <w:t xml:space="preserve"> </w:t>
      </w:r>
      <w:r w:rsidR="00FE7F31">
        <w:rPr>
          <w:rFonts w:eastAsiaTheme="minorEastAsia" w:hint="eastAsia"/>
          <w:highlight w:val="lightGray"/>
          <w:lang w:eastAsia="ko-KR"/>
        </w:rPr>
        <w:t>기술하고</w:t>
      </w:r>
      <w:r w:rsidR="00FE7F31">
        <w:rPr>
          <w:rFonts w:eastAsiaTheme="minorEastAsia" w:hint="eastAsia"/>
          <w:highlight w:val="lightGray"/>
          <w:lang w:eastAsia="ko-KR"/>
        </w:rPr>
        <w:t xml:space="preserve"> </w:t>
      </w:r>
      <w:r>
        <w:rPr>
          <w:rFonts w:eastAsiaTheme="minorEastAsia" w:hint="eastAsia"/>
          <w:highlight w:val="lightGray"/>
          <w:lang w:eastAsia="ko-KR"/>
        </w:rPr>
        <w:t>n/a</w:t>
      </w:r>
      <w:r>
        <w:rPr>
          <w:rFonts w:eastAsiaTheme="minorEastAsia" w:hint="eastAsia"/>
          <w:highlight w:val="lightGray"/>
          <w:lang w:eastAsia="ko-KR"/>
        </w:rPr>
        <w:t>로</w:t>
      </w:r>
      <w:r w:rsidR="00FE7F31">
        <w:rPr>
          <w:rFonts w:eastAsiaTheme="minorEastAsia" w:hint="eastAsia"/>
          <w:highlight w:val="lightGray"/>
          <w:lang w:eastAsia="ko-KR"/>
        </w:rPr>
        <w:t>만</w:t>
      </w:r>
      <w:r>
        <w:rPr>
          <w:rFonts w:eastAsiaTheme="minorEastAsia" w:hint="eastAsia"/>
          <w:highlight w:val="lightGray"/>
          <w:lang w:eastAsia="ko-KR"/>
        </w:rPr>
        <w:t xml:space="preserve"> </w:t>
      </w:r>
      <w:r>
        <w:rPr>
          <w:rFonts w:eastAsiaTheme="minorEastAsia" w:hint="eastAsia"/>
          <w:highlight w:val="lightGray"/>
          <w:lang w:eastAsia="ko-KR"/>
        </w:rPr>
        <w:t>표시한다</w:t>
      </w:r>
      <w:r>
        <w:rPr>
          <w:rFonts w:eastAsiaTheme="minorEastAsia" w:hint="eastAsia"/>
          <w:highlight w:val="lightGray"/>
          <w:lang w:eastAsia="ko-KR"/>
        </w:rPr>
        <w:t>.</w:t>
      </w:r>
      <w:r w:rsidR="009717B2">
        <w:rPr>
          <w:rFonts w:eastAsiaTheme="minorEastAsia" w:hint="eastAsia"/>
          <w:highlight w:val="lightGray"/>
          <w:lang w:eastAsia="ko-KR"/>
        </w:rPr>
        <w:t xml:space="preserve"> UI</w:t>
      </w:r>
      <w:r w:rsidR="00D255D6">
        <w:rPr>
          <w:rFonts w:eastAsiaTheme="minorEastAsia" w:hint="eastAsia"/>
          <w:highlight w:val="lightGray"/>
          <w:lang w:eastAsia="ko-KR"/>
        </w:rPr>
        <w:t xml:space="preserve"> </w:t>
      </w:r>
      <w:r w:rsidR="00F22A09">
        <w:rPr>
          <w:rFonts w:eastAsiaTheme="minorEastAsia" w:hint="eastAsia"/>
          <w:highlight w:val="lightGray"/>
          <w:lang w:eastAsia="ko-KR"/>
        </w:rPr>
        <w:t>Design</w:t>
      </w:r>
      <w:r w:rsidR="00F22A09">
        <w:rPr>
          <w:rFonts w:eastAsiaTheme="minorEastAsia" w:hint="eastAsia"/>
          <w:highlight w:val="lightGray"/>
          <w:lang w:eastAsia="ko-KR"/>
        </w:rPr>
        <w:t>은</w:t>
      </w:r>
      <w:r w:rsidR="00D255D6">
        <w:rPr>
          <w:rFonts w:eastAsiaTheme="minorEastAsia" w:hint="eastAsia"/>
          <w:highlight w:val="lightGray"/>
          <w:lang w:eastAsia="ko-KR"/>
        </w:rPr>
        <w:t xml:space="preserve"> FSP</w:t>
      </w:r>
      <w:r w:rsidR="00D255D6">
        <w:rPr>
          <w:rFonts w:eastAsiaTheme="minorEastAsia" w:hint="eastAsia"/>
          <w:highlight w:val="lightGray"/>
          <w:lang w:eastAsia="ko-KR"/>
        </w:rPr>
        <w:t>에</w:t>
      </w:r>
      <w:r w:rsidR="00D255D6">
        <w:rPr>
          <w:rFonts w:eastAsiaTheme="minorEastAsia" w:hint="eastAsia"/>
          <w:highlight w:val="lightGray"/>
          <w:lang w:eastAsia="ko-KR"/>
        </w:rPr>
        <w:t xml:space="preserve"> </w:t>
      </w:r>
      <w:r w:rsidR="00D255D6">
        <w:rPr>
          <w:rFonts w:eastAsiaTheme="minorEastAsia" w:hint="eastAsia"/>
          <w:highlight w:val="lightGray"/>
          <w:lang w:eastAsia="ko-KR"/>
        </w:rPr>
        <w:t>정의된</w:t>
      </w:r>
      <w:r w:rsidR="00D255D6">
        <w:rPr>
          <w:rFonts w:eastAsiaTheme="minorEastAsia" w:hint="eastAsia"/>
          <w:highlight w:val="lightGray"/>
          <w:lang w:eastAsia="ko-KR"/>
        </w:rPr>
        <w:t xml:space="preserve"> </w:t>
      </w:r>
      <w:r w:rsidR="00D255D6">
        <w:rPr>
          <w:rFonts w:eastAsiaTheme="minorEastAsia" w:hint="eastAsia"/>
          <w:highlight w:val="lightGray"/>
          <w:lang w:eastAsia="ko-KR"/>
        </w:rPr>
        <w:t>것을</w:t>
      </w:r>
      <w:r w:rsidR="00D255D6">
        <w:rPr>
          <w:rFonts w:eastAsiaTheme="minorEastAsia" w:hint="eastAsia"/>
          <w:highlight w:val="lightGray"/>
          <w:lang w:eastAsia="ko-KR"/>
        </w:rPr>
        <w:t xml:space="preserve"> </w:t>
      </w:r>
      <w:r w:rsidR="00D255D6">
        <w:rPr>
          <w:rFonts w:eastAsiaTheme="minorEastAsia" w:hint="eastAsia"/>
          <w:highlight w:val="lightGray"/>
          <w:lang w:eastAsia="ko-KR"/>
        </w:rPr>
        <w:t>복사하여</w:t>
      </w:r>
      <w:r w:rsidR="00D255D6">
        <w:rPr>
          <w:rFonts w:eastAsiaTheme="minorEastAsia" w:hint="eastAsia"/>
          <w:highlight w:val="lightGray"/>
          <w:lang w:eastAsia="ko-KR"/>
        </w:rPr>
        <w:t xml:space="preserve"> </w:t>
      </w:r>
      <w:r w:rsidR="00D255D6">
        <w:rPr>
          <w:rFonts w:eastAsiaTheme="minorEastAsia" w:hint="eastAsia"/>
          <w:highlight w:val="lightGray"/>
          <w:lang w:eastAsia="ko-KR"/>
        </w:rPr>
        <w:t>사용하도록</w:t>
      </w:r>
      <w:r w:rsidR="00D255D6">
        <w:rPr>
          <w:rFonts w:eastAsiaTheme="minorEastAsia" w:hint="eastAsia"/>
          <w:highlight w:val="lightGray"/>
          <w:lang w:eastAsia="ko-KR"/>
        </w:rPr>
        <w:t xml:space="preserve"> </w:t>
      </w:r>
      <w:r w:rsidR="00D255D6">
        <w:rPr>
          <w:rFonts w:eastAsiaTheme="minorEastAsia" w:hint="eastAsia"/>
          <w:highlight w:val="lightGray"/>
          <w:lang w:eastAsia="ko-KR"/>
        </w:rPr>
        <w:t>한다</w:t>
      </w:r>
      <w:r w:rsidR="00D255D6">
        <w:rPr>
          <w:rFonts w:eastAsiaTheme="minorEastAsia" w:hint="eastAsia"/>
          <w:highlight w:val="lightGray"/>
          <w:lang w:eastAsia="ko-KR"/>
        </w:rPr>
        <w:t>.</w:t>
      </w:r>
      <w:r w:rsidR="00FA6395">
        <w:rPr>
          <w:rFonts w:eastAsiaTheme="minorEastAsia" w:hint="eastAsia"/>
          <w:highlight w:val="lightGray"/>
          <w:lang w:eastAsia="ko-KR"/>
        </w:rPr>
        <w:t xml:space="preserve"> 1</w:t>
      </w:r>
      <w:r w:rsidR="00FA6395">
        <w:rPr>
          <w:rFonts w:eastAsiaTheme="minorEastAsia" w:hint="eastAsia"/>
          <w:highlight w:val="lightGray"/>
          <w:lang w:eastAsia="ko-KR"/>
        </w:rPr>
        <w:t>개의</w:t>
      </w:r>
      <w:r w:rsidR="00FA6395">
        <w:rPr>
          <w:rFonts w:eastAsiaTheme="minorEastAsia" w:hint="eastAsia"/>
          <w:highlight w:val="lightGray"/>
          <w:lang w:eastAsia="ko-KR"/>
        </w:rPr>
        <w:t xml:space="preserve"> FUNC ID</w:t>
      </w:r>
      <w:r w:rsidR="00FA6395">
        <w:rPr>
          <w:rFonts w:eastAsiaTheme="minorEastAsia" w:hint="eastAsia"/>
          <w:highlight w:val="lightGray"/>
          <w:lang w:eastAsia="ko-KR"/>
        </w:rPr>
        <w:t>에</w:t>
      </w:r>
      <w:r w:rsidR="00FA6395">
        <w:rPr>
          <w:rFonts w:eastAsiaTheme="minorEastAsia" w:hint="eastAsia"/>
          <w:highlight w:val="lightGray"/>
          <w:lang w:eastAsia="ko-KR"/>
        </w:rPr>
        <w:t xml:space="preserve"> </w:t>
      </w:r>
      <w:r w:rsidR="00FA6395">
        <w:rPr>
          <w:rFonts w:eastAsiaTheme="minorEastAsia" w:hint="eastAsia"/>
          <w:highlight w:val="lightGray"/>
          <w:lang w:eastAsia="ko-KR"/>
        </w:rPr>
        <w:t>동일한</w:t>
      </w:r>
      <w:r w:rsidR="00FA6395">
        <w:rPr>
          <w:rFonts w:eastAsiaTheme="minorEastAsia" w:hint="eastAsia"/>
          <w:highlight w:val="lightGray"/>
          <w:lang w:eastAsia="ko-KR"/>
        </w:rPr>
        <w:t xml:space="preserve"> UI Components</w:t>
      </w:r>
      <w:r w:rsidR="00FA6395">
        <w:rPr>
          <w:rFonts w:eastAsiaTheme="minorEastAsia" w:hint="eastAsia"/>
          <w:highlight w:val="lightGray"/>
          <w:lang w:eastAsia="ko-KR"/>
        </w:rPr>
        <w:t>가</w:t>
      </w:r>
      <w:r w:rsidR="00FA6395">
        <w:rPr>
          <w:rFonts w:eastAsiaTheme="minorEastAsia" w:hint="eastAsia"/>
          <w:highlight w:val="lightGray"/>
          <w:lang w:eastAsia="ko-KR"/>
        </w:rPr>
        <w:t xml:space="preserve"> 1</w:t>
      </w:r>
      <w:r w:rsidR="00FA6395">
        <w:rPr>
          <w:rFonts w:eastAsiaTheme="minorEastAsia" w:hint="eastAsia"/>
          <w:highlight w:val="lightGray"/>
          <w:lang w:eastAsia="ko-KR"/>
        </w:rPr>
        <w:t>개</w:t>
      </w:r>
      <w:r w:rsidR="00FA6395">
        <w:rPr>
          <w:rFonts w:eastAsiaTheme="minorEastAsia" w:hint="eastAsia"/>
          <w:highlight w:val="lightGray"/>
          <w:lang w:eastAsia="ko-KR"/>
        </w:rPr>
        <w:t xml:space="preserve"> </w:t>
      </w:r>
      <w:r w:rsidR="00FA6395">
        <w:rPr>
          <w:rFonts w:eastAsiaTheme="minorEastAsia" w:hint="eastAsia"/>
          <w:highlight w:val="lightGray"/>
          <w:lang w:eastAsia="ko-KR"/>
        </w:rPr>
        <w:t>이상이</w:t>
      </w:r>
      <w:r w:rsidR="00FA6395">
        <w:rPr>
          <w:rFonts w:eastAsiaTheme="minorEastAsia" w:hint="eastAsia"/>
          <w:highlight w:val="lightGray"/>
          <w:lang w:eastAsia="ko-KR"/>
        </w:rPr>
        <w:t xml:space="preserve"> </w:t>
      </w:r>
      <w:r w:rsidR="00FA6395">
        <w:rPr>
          <w:rFonts w:eastAsiaTheme="minorEastAsia" w:hint="eastAsia"/>
          <w:highlight w:val="lightGray"/>
          <w:lang w:eastAsia="ko-KR"/>
        </w:rPr>
        <w:t>사용될</w:t>
      </w:r>
      <w:r w:rsidR="00FA6395">
        <w:rPr>
          <w:rFonts w:eastAsiaTheme="minorEastAsia" w:hint="eastAsia"/>
          <w:highlight w:val="lightGray"/>
          <w:lang w:eastAsia="ko-KR"/>
        </w:rPr>
        <w:t xml:space="preserve"> </w:t>
      </w:r>
      <w:r w:rsidR="00FA6395">
        <w:rPr>
          <w:rFonts w:eastAsiaTheme="minorEastAsia" w:hint="eastAsia"/>
          <w:highlight w:val="lightGray"/>
          <w:lang w:eastAsia="ko-KR"/>
        </w:rPr>
        <w:t>때</w:t>
      </w:r>
      <w:r w:rsidR="00FA6395">
        <w:rPr>
          <w:rFonts w:eastAsiaTheme="minorEastAsia" w:hint="eastAsia"/>
          <w:highlight w:val="lightGray"/>
          <w:lang w:eastAsia="ko-KR"/>
        </w:rPr>
        <w:t xml:space="preserve"> </w:t>
      </w:r>
      <w:r w:rsidR="00FA6395">
        <w:rPr>
          <w:rFonts w:eastAsiaTheme="minorEastAsia" w:hint="eastAsia"/>
          <w:highlight w:val="lightGray"/>
          <w:lang w:eastAsia="ko-KR"/>
        </w:rPr>
        <w:t>구분을</w:t>
      </w:r>
      <w:r w:rsidR="00FA6395">
        <w:rPr>
          <w:rFonts w:eastAsiaTheme="minorEastAsia" w:hint="eastAsia"/>
          <w:highlight w:val="lightGray"/>
          <w:lang w:eastAsia="ko-KR"/>
        </w:rPr>
        <w:t xml:space="preserve"> </w:t>
      </w:r>
      <w:r w:rsidR="00F22A09">
        <w:rPr>
          <w:rFonts w:eastAsiaTheme="minorEastAsia" w:hint="eastAsia"/>
          <w:highlight w:val="lightGray"/>
          <w:lang w:eastAsia="ko-KR"/>
        </w:rPr>
        <w:t>위해</w:t>
      </w:r>
      <w:r w:rsidR="00F22A09">
        <w:rPr>
          <w:rFonts w:eastAsiaTheme="minorEastAsia" w:hint="eastAsia"/>
          <w:highlight w:val="lightGray"/>
          <w:lang w:eastAsia="ko-KR"/>
        </w:rPr>
        <w:t xml:space="preserve"> UI Design</w:t>
      </w:r>
      <w:r w:rsidR="00F22A09">
        <w:rPr>
          <w:rFonts w:eastAsiaTheme="minorEastAsia" w:hint="eastAsia"/>
          <w:highlight w:val="lightGray"/>
          <w:lang w:eastAsia="ko-KR"/>
        </w:rPr>
        <w:t>에</w:t>
      </w:r>
      <w:r w:rsidR="00FA6395">
        <w:rPr>
          <w:rFonts w:eastAsiaTheme="minorEastAsia" w:hint="eastAsia"/>
          <w:highlight w:val="lightGray"/>
          <w:lang w:eastAsia="ko-KR"/>
        </w:rPr>
        <w:t xml:space="preserve"> INDEX #</w:t>
      </w:r>
      <w:r w:rsidR="00FA6395">
        <w:rPr>
          <w:rFonts w:eastAsiaTheme="minorEastAsia" w:hint="eastAsia"/>
          <w:highlight w:val="lightGray"/>
          <w:lang w:eastAsia="ko-KR"/>
        </w:rPr>
        <w:t>를</w:t>
      </w:r>
      <w:r w:rsidR="00FA6395">
        <w:rPr>
          <w:rFonts w:eastAsiaTheme="minorEastAsia" w:hint="eastAsia"/>
          <w:highlight w:val="lightGray"/>
          <w:lang w:eastAsia="ko-KR"/>
        </w:rPr>
        <w:t xml:space="preserve"> </w:t>
      </w:r>
      <w:r w:rsidR="00FA6395">
        <w:rPr>
          <w:rFonts w:eastAsiaTheme="minorEastAsia" w:hint="eastAsia"/>
          <w:highlight w:val="lightGray"/>
          <w:lang w:eastAsia="ko-KR"/>
        </w:rPr>
        <w:t>부여하고</w:t>
      </w:r>
      <w:r w:rsidR="00FA6395">
        <w:rPr>
          <w:rFonts w:eastAsiaTheme="minorEastAsia" w:hint="eastAsia"/>
          <w:highlight w:val="lightGray"/>
          <w:lang w:eastAsia="ko-KR"/>
        </w:rPr>
        <w:t xml:space="preserve"> UI Component </w:t>
      </w:r>
      <w:r w:rsidR="00FA6395">
        <w:rPr>
          <w:rFonts w:eastAsiaTheme="minorEastAsia" w:hint="eastAsia"/>
          <w:highlight w:val="lightGray"/>
          <w:lang w:eastAsia="ko-KR"/>
        </w:rPr>
        <w:t>리스트에</w:t>
      </w:r>
      <w:r w:rsidR="00FA6395">
        <w:rPr>
          <w:rFonts w:eastAsiaTheme="minorEastAsia" w:hint="eastAsia"/>
          <w:highlight w:val="lightGray"/>
          <w:lang w:eastAsia="ko-KR"/>
        </w:rPr>
        <w:t xml:space="preserve"> INDEX #</w:t>
      </w:r>
      <w:r w:rsidR="00FA6395">
        <w:rPr>
          <w:rFonts w:eastAsiaTheme="minorEastAsia" w:hint="eastAsia"/>
          <w:highlight w:val="lightGray"/>
          <w:lang w:eastAsia="ko-KR"/>
        </w:rPr>
        <w:t>를</w:t>
      </w:r>
      <w:r w:rsidR="00FA6395">
        <w:rPr>
          <w:rFonts w:eastAsiaTheme="minorEastAsia" w:hint="eastAsia"/>
          <w:highlight w:val="lightGray"/>
          <w:lang w:eastAsia="ko-KR"/>
        </w:rPr>
        <w:t xml:space="preserve"> </w:t>
      </w:r>
      <w:r w:rsidR="00FA6395">
        <w:rPr>
          <w:rFonts w:eastAsiaTheme="minorEastAsia" w:hint="eastAsia"/>
          <w:highlight w:val="lightGray"/>
          <w:lang w:eastAsia="ko-KR"/>
        </w:rPr>
        <w:t>기술한다</w:t>
      </w:r>
      <w:r w:rsidR="00FA6395">
        <w:rPr>
          <w:rFonts w:eastAsiaTheme="minorEastAsia" w:hint="eastAsia"/>
          <w:highlight w:val="lightGray"/>
          <w:lang w:eastAsia="ko-KR"/>
        </w:rPr>
        <w:t>.</w:t>
      </w:r>
      <w:r w:rsidRPr="00C71288">
        <w:rPr>
          <w:highlight w:val="lightGray"/>
        </w:rPr>
        <w:sym w:font="Wingdings" w:char="F045"/>
      </w:r>
    </w:p>
    <w:p w:rsidR="006E0EF4" w:rsidRDefault="00B50915" w:rsidP="00EF723D">
      <w:pPr>
        <w:pStyle w:val="2"/>
      </w:pPr>
      <w:bookmarkStart w:id="17" w:name="_Toc462927648"/>
      <w:r>
        <w:lastRenderedPageBreak/>
        <w:t>BOM</w:t>
      </w:r>
      <w:r w:rsidR="00EF723D" w:rsidRPr="00EF723D">
        <w:t>-FSP-00</w:t>
      </w:r>
      <w:r>
        <w:t>10</w:t>
      </w:r>
      <w:r w:rsidR="00EF723D" w:rsidRPr="00EF723D">
        <w:t>0</w:t>
      </w:r>
      <w:r w:rsidR="00EF723D">
        <w:rPr>
          <w:rFonts w:hint="eastAsia"/>
        </w:rPr>
        <w:t xml:space="preserve"> </w:t>
      </w:r>
      <w:r w:rsidR="004C709E">
        <w:t xml:space="preserve"> </w:t>
      </w:r>
      <w:r w:rsidR="004C709E">
        <w:rPr>
          <w:rFonts w:hint="eastAsia"/>
        </w:rPr>
        <w:t>BOM</w:t>
      </w:r>
      <w:r w:rsidR="004C709E">
        <w:t xml:space="preserve"> </w:t>
      </w:r>
      <w:r w:rsidR="004C709E">
        <w:rPr>
          <w:rFonts w:hint="eastAsia"/>
        </w:rPr>
        <w:t>편집</w:t>
      </w:r>
      <w:r w:rsidR="00EF723D">
        <w:rPr>
          <w:rFonts w:hint="eastAsia"/>
        </w:rPr>
        <w:t xml:space="preserve"> </w:t>
      </w:r>
      <w:r w:rsidR="00EF723D">
        <w:t xml:space="preserve">– </w:t>
      </w:r>
      <w:bookmarkEnd w:id="17"/>
      <w:r w:rsidR="007341CB">
        <w:rPr>
          <w:rFonts w:hint="eastAsia"/>
        </w:rPr>
        <w:t xml:space="preserve">Part </w:t>
      </w:r>
      <w:r w:rsidR="007341CB">
        <w:rPr>
          <w:rFonts w:hint="eastAsia"/>
        </w:rPr>
        <w:t>생성</w:t>
      </w:r>
    </w:p>
    <w:p w:rsidR="006E0EF4" w:rsidRDefault="006E0EF4" w:rsidP="006B31E5">
      <w:pPr>
        <w:pStyle w:val="3"/>
        <w:ind w:left="817" w:hanging="420"/>
      </w:pPr>
      <w:bookmarkStart w:id="18" w:name="_Toc462927649"/>
      <w:r>
        <w:rPr>
          <w:rFonts w:hint="eastAsia"/>
        </w:rPr>
        <w:t>UI Design</w:t>
      </w:r>
      <w:bookmarkEnd w:id="18"/>
      <w:r>
        <w:rPr>
          <w:rFonts w:hint="eastAsia"/>
        </w:rPr>
        <w:t xml:space="preserve"> </w:t>
      </w:r>
    </w:p>
    <w:p w:rsidR="006E0EF4" w:rsidRPr="002D338E" w:rsidRDefault="007341CB" w:rsidP="006E0EF4">
      <w:pPr>
        <w:jc w:val="center"/>
      </w:pPr>
      <w:r w:rsidRPr="00F7367E">
        <w:rPr>
          <w:noProof/>
        </w:rPr>
        <w:drawing>
          <wp:inline distT="0" distB="0" distL="0" distR="0" wp14:anchorId="0A14D429" wp14:editId="5C1BDEFE">
            <wp:extent cx="6624320" cy="6059170"/>
            <wp:effectExtent l="0" t="0" r="0" b="0"/>
            <wp:docPr id="2" name="그림 2" descr="C:\Users\Lee\Desktop\123\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\Desktop\123\1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F4" w:rsidRPr="0091508A" w:rsidRDefault="006E0EF4" w:rsidP="006B31E5">
      <w:pPr>
        <w:pStyle w:val="3"/>
        <w:ind w:left="817" w:hanging="420"/>
      </w:pPr>
      <w:bookmarkStart w:id="19" w:name="_Toc462927650"/>
      <w:r>
        <w:rPr>
          <w:rFonts w:hint="eastAsia"/>
        </w:rPr>
        <w:t>Tables</w:t>
      </w:r>
      <w:bookmarkEnd w:id="1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6E0EF4" w:rsidRPr="00FA697A" w:rsidTr="00062F0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6E0EF4" w:rsidRPr="00CF5C62" w:rsidTr="00062F09">
        <w:trPr>
          <w:trHeight w:val="153"/>
        </w:trPr>
        <w:tc>
          <w:tcPr>
            <w:tcW w:w="534" w:type="dxa"/>
            <w:vAlign w:val="center"/>
          </w:tcPr>
          <w:p w:rsidR="006E0EF4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2409" w:type="dxa"/>
            <w:vAlign w:val="center"/>
          </w:tcPr>
          <w:p w:rsidR="006E0EF4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111" w:type="dxa"/>
            <w:vAlign w:val="center"/>
          </w:tcPr>
          <w:p w:rsidR="006E0EF4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6E0EF4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</w:tr>
    </w:tbl>
    <w:p w:rsidR="006E0EF4" w:rsidRPr="0091508A" w:rsidRDefault="006E0EF4" w:rsidP="006B31E5">
      <w:pPr>
        <w:pStyle w:val="3"/>
        <w:ind w:left="817" w:hanging="420"/>
      </w:pPr>
      <w:bookmarkStart w:id="20" w:name="_Toc462927651"/>
      <w:r>
        <w:rPr>
          <w:rFonts w:hint="eastAsia"/>
        </w:rPr>
        <w:t>Web Forms</w:t>
      </w:r>
      <w:bookmarkEnd w:id="2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6E0EF4" w:rsidRPr="00FA697A" w:rsidTr="00CD30F6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6E0EF4" w:rsidRPr="00CF5C62" w:rsidTr="00CD30F6">
        <w:trPr>
          <w:trHeight w:val="387"/>
        </w:trPr>
        <w:tc>
          <w:tcPr>
            <w:tcW w:w="534" w:type="dxa"/>
            <w:vAlign w:val="center"/>
          </w:tcPr>
          <w:p w:rsidR="006E0EF4" w:rsidRDefault="006E0EF4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6E0EF4" w:rsidRPr="00743313" w:rsidRDefault="006E0EF4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6E0EF4" w:rsidRPr="00743313" w:rsidRDefault="006E0EF4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6E0EF4" w:rsidRPr="00FE7F31" w:rsidRDefault="006E0EF4" w:rsidP="001116A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6E0EF4" w:rsidRPr="0091508A" w:rsidRDefault="006E0EF4" w:rsidP="006E0EF4">
      <w:pPr>
        <w:pStyle w:val="3"/>
      </w:pPr>
      <w:bookmarkStart w:id="21" w:name="_Toc462927652"/>
      <w:r>
        <w:rPr>
          <w:rFonts w:hint="eastAsia"/>
        </w:rPr>
        <w:t>Commands</w:t>
      </w:r>
      <w:bookmarkEnd w:id="21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6520"/>
      </w:tblGrid>
      <w:tr w:rsidR="006E0EF4" w:rsidRPr="00FA697A" w:rsidTr="00136C80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6E0EF4" w:rsidRPr="00FA697A" w:rsidRDefault="006E0EF4" w:rsidP="00765410">
            <w:pPr>
              <w:spacing w:line="240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520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E0EF4" w:rsidRPr="00CF5C62" w:rsidTr="00136C80">
        <w:trPr>
          <w:trHeight w:val="341"/>
        </w:trPr>
        <w:tc>
          <w:tcPr>
            <w:tcW w:w="534" w:type="dxa"/>
            <w:vAlign w:val="center"/>
          </w:tcPr>
          <w:p w:rsidR="006E0EF4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6E0EF4" w:rsidRDefault="006E0EF4" w:rsidP="00CD30F6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:rsidR="006E0EF4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</w:tr>
    </w:tbl>
    <w:p w:rsidR="006E0EF4" w:rsidRPr="0091508A" w:rsidRDefault="006E0EF4" w:rsidP="00DF4BF4">
      <w:pPr>
        <w:pStyle w:val="3"/>
        <w:ind w:left="817" w:hanging="420"/>
      </w:pPr>
      <w:bookmarkStart w:id="22" w:name="_Toc462927653"/>
      <w:r>
        <w:rPr>
          <w:rFonts w:hint="eastAsia"/>
        </w:rPr>
        <w:lastRenderedPageBreak/>
        <w:t>Menus</w:t>
      </w:r>
      <w:bookmarkEnd w:id="22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252"/>
        <w:gridCol w:w="1843"/>
        <w:gridCol w:w="3827"/>
      </w:tblGrid>
      <w:tr w:rsidR="006E0EF4" w:rsidRPr="00FA697A" w:rsidTr="00C8577D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6E0EF4" w:rsidRPr="00CF5C62" w:rsidTr="00DD46B5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0EF4" w:rsidRDefault="00DC679F" w:rsidP="00DD46B5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4252" w:type="dxa"/>
            <w:vAlign w:val="center"/>
          </w:tcPr>
          <w:p w:rsidR="006E0EF4" w:rsidRDefault="006E0EF4" w:rsidP="00DD46B5">
            <w:pPr>
              <w:jc w:val="both"/>
            </w:pPr>
          </w:p>
        </w:tc>
        <w:tc>
          <w:tcPr>
            <w:tcW w:w="1843" w:type="dxa"/>
            <w:vAlign w:val="center"/>
          </w:tcPr>
          <w:p w:rsidR="006E0EF4" w:rsidRDefault="006E0EF4" w:rsidP="00DD46B5">
            <w:pPr>
              <w:jc w:val="both"/>
            </w:pPr>
          </w:p>
        </w:tc>
        <w:tc>
          <w:tcPr>
            <w:tcW w:w="3827" w:type="dxa"/>
          </w:tcPr>
          <w:p w:rsidR="006E0EF4" w:rsidRDefault="006E0EF4" w:rsidP="007341CB"/>
        </w:tc>
      </w:tr>
    </w:tbl>
    <w:p w:rsidR="006E0EF4" w:rsidRDefault="006E0EF4" w:rsidP="00DF4BF4">
      <w:pPr>
        <w:pStyle w:val="3"/>
        <w:ind w:left="817" w:hanging="420"/>
      </w:pPr>
      <w:bookmarkStart w:id="23" w:name="_Toc462927654"/>
      <w:r>
        <w:rPr>
          <w:rFonts w:hint="eastAsia"/>
        </w:rPr>
        <w:t>Channels</w:t>
      </w:r>
      <w:bookmarkEnd w:id="2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928"/>
        <w:gridCol w:w="3293"/>
      </w:tblGrid>
      <w:tr w:rsidR="006E0EF4" w:rsidRPr="00FA697A" w:rsidTr="00CD30F6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6E0EF4" w:rsidRPr="00CF5C62" w:rsidTr="00DF1C99">
        <w:trPr>
          <w:trHeight w:val="335"/>
        </w:trPr>
        <w:tc>
          <w:tcPr>
            <w:tcW w:w="534" w:type="dxa"/>
            <w:vAlign w:val="center"/>
          </w:tcPr>
          <w:p w:rsidR="006E0EF4" w:rsidRDefault="006E0EF4" w:rsidP="00DF1C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6E0EF4" w:rsidRPr="00743313" w:rsidRDefault="006E0EF4" w:rsidP="00DF1C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928" w:type="dxa"/>
            <w:vAlign w:val="center"/>
          </w:tcPr>
          <w:p w:rsidR="006E0EF4" w:rsidRPr="00743313" w:rsidRDefault="006E0EF4" w:rsidP="00DF1C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293" w:type="dxa"/>
            <w:vAlign w:val="center"/>
          </w:tcPr>
          <w:p w:rsidR="006E0EF4" w:rsidRPr="00303994" w:rsidRDefault="006E0EF4" w:rsidP="00CD30F6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6E0EF4" w:rsidRDefault="006E0EF4" w:rsidP="006E0EF4">
      <w:pPr>
        <w:pStyle w:val="3"/>
      </w:pPr>
      <w:bookmarkStart w:id="24" w:name="_Toc462927655"/>
      <w:r>
        <w:rPr>
          <w:rFonts w:hint="eastAsia"/>
        </w:rPr>
        <w:t>Portals</w:t>
      </w:r>
      <w:bookmarkEnd w:id="2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928"/>
        <w:gridCol w:w="3293"/>
      </w:tblGrid>
      <w:tr w:rsidR="006E0EF4" w:rsidRPr="00FA697A" w:rsidTr="00CD30F6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6E0EF4" w:rsidRPr="00FA697A" w:rsidRDefault="006E0EF4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6E0EF4" w:rsidRPr="00CF5C62" w:rsidTr="002F15ED">
        <w:trPr>
          <w:trHeight w:val="335"/>
        </w:trPr>
        <w:tc>
          <w:tcPr>
            <w:tcW w:w="534" w:type="dxa"/>
            <w:vAlign w:val="center"/>
          </w:tcPr>
          <w:p w:rsidR="006E0EF4" w:rsidRDefault="006E0EF4" w:rsidP="002F15ED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6E0EF4" w:rsidRPr="00743313" w:rsidRDefault="006E0EF4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928" w:type="dxa"/>
            <w:vAlign w:val="center"/>
          </w:tcPr>
          <w:p w:rsidR="006E0EF4" w:rsidRPr="00743313" w:rsidRDefault="006E0EF4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293" w:type="dxa"/>
            <w:vAlign w:val="center"/>
          </w:tcPr>
          <w:p w:rsidR="006E0EF4" w:rsidRPr="00303994" w:rsidRDefault="006E0EF4" w:rsidP="00CD30F6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CD30F6" w:rsidRDefault="00B50915" w:rsidP="00793E78">
      <w:pPr>
        <w:pStyle w:val="2"/>
      </w:pPr>
      <w:bookmarkStart w:id="25" w:name="_Toc462927656"/>
      <w:r>
        <w:t>B</w:t>
      </w:r>
      <w:r w:rsidR="00287A7D" w:rsidRPr="00287A7D">
        <w:t>OM-FSP-00</w:t>
      </w:r>
      <w:r>
        <w:t>11</w:t>
      </w:r>
      <w:r w:rsidR="00287A7D" w:rsidRPr="00287A7D">
        <w:t>0</w:t>
      </w:r>
      <w:bookmarkEnd w:id="25"/>
      <w:r w:rsidR="00F3432A">
        <w:t xml:space="preserve"> </w:t>
      </w:r>
      <w:r w:rsidR="00F3432A">
        <w:t xml:space="preserve"> </w:t>
      </w:r>
      <w:r w:rsidR="00F3432A">
        <w:rPr>
          <w:rFonts w:hint="eastAsia"/>
        </w:rPr>
        <w:t>BOM</w:t>
      </w:r>
      <w:r w:rsidR="00F3432A">
        <w:t xml:space="preserve"> </w:t>
      </w:r>
      <w:r w:rsidR="00F3432A">
        <w:rPr>
          <w:rFonts w:hint="eastAsia"/>
        </w:rPr>
        <w:t>편집</w:t>
      </w:r>
      <w:r w:rsidR="00F3432A">
        <w:rPr>
          <w:rFonts w:hint="eastAsia"/>
        </w:rPr>
        <w:t xml:space="preserve"> </w:t>
      </w:r>
      <w:r w:rsidR="00F3432A">
        <w:t>–</w:t>
      </w:r>
      <w:r w:rsidR="007341CB">
        <w:t xml:space="preserve"> Part </w:t>
      </w:r>
      <w:r w:rsidR="007341CB">
        <w:rPr>
          <w:rFonts w:hint="eastAsia"/>
        </w:rPr>
        <w:t>생성</w:t>
      </w:r>
      <w:r w:rsidR="007341CB">
        <w:rPr>
          <w:rFonts w:hint="eastAsia"/>
        </w:rPr>
        <w:t xml:space="preserve"> (</w:t>
      </w:r>
      <w:proofErr w:type="spellStart"/>
      <w:r w:rsidR="007341CB">
        <w:rPr>
          <w:rFonts w:hint="eastAsia"/>
        </w:rPr>
        <w:t>PhantomPart</w:t>
      </w:r>
      <w:proofErr w:type="spellEnd"/>
      <w:r w:rsidR="007341CB">
        <w:rPr>
          <w:rFonts w:hint="eastAsia"/>
        </w:rPr>
        <w:t>)</w:t>
      </w:r>
    </w:p>
    <w:p w:rsidR="00EA344F" w:rsidRDefault="00EA344F" w:rsidP="00EA344F">
      <w:pPr>
        <w:pStyle w:val="3"/>
      </w:pPr>
      <w:bookmarkStart w:id="26" w:name="_Toc462927657"/>
      <w:r>
        <w:rPr>
          <w:rFonts w:hint="eastAsia"/>
        </w:rPr>
        <w:t>UI Design</w:t>
      </w:r>
      <w:bookmarkEnd w:id="26"/>
    </w:p>
    <w:p w:rsidR="00765410" w:rsidRPr="00765410" w:rsidRDefault="007341CB" w:rsidP="00765410">
      <w:pPr>
        <w:jc w:val="center"/>
      </w:pPr>
      <w:r w:rsidRPr="007341CB">
        <w:rPr>
          <w:noProof/>
        </w:rPr>
        <w:drawing>
          <wp:inline distT="0" distB="0" distL="0" distR="0">
            <wp:extent cx="6624320" cy="6068378"/>
            <wp:effectExtent l="0" t="0" r="0" b="0"/>
            <wp:docPr id="4" name="그림 4" descr="C:\Users\Lee\Desktop\123\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e\Desktop\123\1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606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4F" w:rsidRDefault="00EA344F" w:rsidP="00EA344F">
      <w:pPr>
        <w:pStyle w:val="3"/>
      </w:pPr>
      <w:bookmarkStart w:id="27" w:name="_Toc462927658"/>
      <w:r>
        <w:lastRenderedPageBreak/>
        <w:t>Tables</w:t>
      </w:r>
      <w:bookmarkEnd w:id="2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765410" w:rsidRPr="00FA697A" w:rsidTr="00793E78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765410" w:rsidRPr="00FA697A" w:rsidRDefault="00765410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65410" w:rsidRPr="00FA697A" w:rsidRDefault="00765410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765410" w:rsidRPr="00FA697A" w:rsidRDefault="00765410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765410" w:rsidRPr="00FA697A" w:rsidRDefault="00765410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B04561" w:rsidRPr="00CF5C62" w:rsidTr="00793E78">
        <w:trPr>
          <w:trHeight w:val="153"/>
        </w:trPr>
        <w:tc>
          <w:tcPr>
            <w:tcW w:w="534" w:type="dxa"/>
            <w:vAlign w:val="center"/>
          </w:tcPr>
          <w:p w:rsidR="00B04561" w:rsidRDefault="00B04561" w:rsidP="00B04561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B04561" w:rsidRDefault="00B04561" w:rsidP="00B0456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B04561" w:rsidRDefault="00B04561" w:rsidP="00B0456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B04561" w:rsidRDefault="00B04561" w:rsidP="00B04561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765410" w:rsidRDefault="00765410" w:rsidP="00EA344F">
      <w:pPr>
        <w:pStyle w:val="3"/>
      </w:pPr>
      <w:bookmarkStart w:id="28" w:name="_Toc462927659"/>
      <w:r>
        <w:rPr>
          <w:rFonts w:hint="eastAsia"/>
        </w:rPr>
        <w:t>Web Forms</w:t>
      </w:r>
      <w:bookmarkEnd w:id="2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077"/>
        <w:gridCol w:w="3436"/>
      </w:tblGrid>
      <w:tr w:rsidR="00765410" w:rsidRPr="00FA697A" w:rsidTr="007C59CB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765410" w:rsidRPr="00FA697A" w:rsidRDefault="00765410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65410" w:rsidRPr="00FA697A" w:rsidRDefault="00765410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765410" w:rsidRPr="00FA697A" w:rsidRDefault="00765410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765410" w:rsidRPr="00FA697A" w:rsidRDefault="00765410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765410" w:rsidRPr="00CF5C62" w:rsidTr="007C59CB">
        <w:trPr>
          <w:trHeight w:val="387"/>
        </w:trPr>
        <w:tc>
          <w:tcPr>
            <w:tcW w:w="534" w:type="dxa"/>
            <w:vAlign w:val="center"/>
          </w:tcPr>
          <w:p w:rsidR="00765410" w:rsidRDefault="007C59CB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765410" w:rsidRPr="00743313" w:rsidRDefault="00765410" w:rsidP="00793E78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765410" w:rsidRPr="00743313" w:rsidRDefault="00765410" w:rsidP="00793E78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36" w:type="dxa"/>
            <w:vAlign w:val="center"/>
          </w:tcPr>
          <w:p w:rsidR="007C6625" w:rsidRPr="00FE7F31" w:rsidRDefault="007C6625" w:rsidP="007C6625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</w:p>
        </w:tc>
      </w:tr>
    </w:tbl>
    <w:p w:rsidR="00EA344F" w:rsidRDefault="00EA344F" w:rsidP="00EA344F">
      <w:pPr>
        <w:pStyle w:val="3"/>
      </w:pPr>
      <w:bookmarkStart w:id="29" w:name="_Toc462927660"/>
      <w:r>
        <w:t>Commands</w:t>
      </w:r>
      <w:bookmarkEnd w:id="2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543"/>
        <w:gridCol w:w="6379"/>
      </w:tblGrid>
      <w:tr w:rsidR="00F23CD8" w:rsidRPr="00FA697A" w:rsidTr="0093246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F23CD8" w:rsidRPr="00FA697A" w:rsidRDefault="00F23CD8" w:rsidP="00793E78">
            <w:pPr>
              <w:spacing w:line="240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:rsidR="00F23CD8" w:rsidRPr="00FA697A" w:rsidRDefault="00F23CD8" w:rsidP="00793E78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:rsidR="00F23CD8" w:rsidRPr="00FA697A" w:rsidRDefault="00F23CD8" w:rsidP="00793E78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F23CD8" w:rsidRPr="00CF5C62" w:rsidTr="00932469">
        <w:trPr>
          <w:trHeight w:val="341"/>
        </w:trPr>
        <w:tc>
          <w:tcPr>
            <w:tcW w:w="534" w:type="dxa"/>
            <w:vAlign w:val="center"/>
          </w:tcPr>
          <w:p w:rsidR="00F23CD8" w:rsidRDefault="00F23CD8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543" w:type="dxa"/>
            <w:vAlign w:val="center"/>
          </w:tcPr>
          <w:p w:rsidR="00F23CD8" w:rsidRDefault="00F23CD8" w:rsidP="00793E78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F23CD8" w:rsidRDefault="00F23CD8" w:rsidP="00793E78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932469" w:rsidRPr="00CF5C62" w:rsidTr="00932469">
        <w:trPr>
          <w:trHeight w:val="341"/>
        </w:trPr>
        <w:tc>
          <w:tcPr>
            <w:tcW w:w="534" w:type="dxa"/>
            <w:vAlign w:val="center"/>
          </w:tcPr>
          <w:p w:rsidR="00932469" w:rsidRDefault="00932469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</w:t>
            </w:r>
          </w:p>
        </w:tc>
        <w:tc>
          <w:tcPr>
            <w:tcW w:w="3543" w:type="dxa"/>
            <w:vAlign w:val="center"/>
          </w:tcPr>
          <w:p w:rsidR="00932469" w:rsidRPr="00062F09" w:rsidRDefault="00932469" w:rsidP="00793E78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932469" w:rsidRDefault="00932469" w:rsidP="00793E78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A344F" w:rsidRDefault="00EA344F" w:rsidP="00EA344F">
      <w:pPr>
        <w:pStyle w:val="3"/>
      </w:pPr>
      <w:bookmarkStart w:id="30" w:name="_Toc462927661"/>
      <w:r>
        <w:t>Menus</w:t>
      </w:r>
      <w:bookmarkEnd w:id="3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252"/>
        <w:gridCol w:w="1843"/>
        <w:gridCol w:w="3827"/>
      </w:tblGrid>
      <w:tr w:rsidR="00700D0E" w:rsidRPr="00FA697A" w:rsidTr="00135C5C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00D0E" w:rsidRPr="00FA697A" w:rsidRDefault="00700D0E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700D0E" w:rsidRPr="00FA697A" w:rsidRDefault="00700D0E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00D0E" w:rsidRPr="00FA697A" w:rsidRDefault="00700D0E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700D0E" w:rsidRPr="00FA697A" w:rsidRDefault="00700D0E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700D0E" w:rsidRPr="00CF5C62" w:rsidTr="00135C5C">
        <w:trPr>
          <w:trHeight w:val="335"/>
        </w:trPr>
        <w:tc>
          <w:tcPr>
            <w:tcW w:w="534" w:type="dxa"/>
          </w:tcPr>
          <w:p w:rsidR="00700D0E" w:rsidRDefault="00700D0E" w:rsidP="00793E78"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4252" w:type="dxa"/>
          </w:tcPr>
          <w:p w:rsidR="00700D0E" w:rsidRDefault="00700D0E" w:rsidP="00793E78"/>
        </w:tc>
        <w:tc>
          <w:tcPr>
            <w:tcW w:w="1843" w:type="dxa"/>
          </w:tcPr>
          <w:p w:rsidR="00700D0E" w:rsidRDefault="00700D0E" w:rsidP="00793E78"/>
        </w:tc>
        <w:tc>
          <w:tcPr>
            <w:tcW w:w="3827" w:type="dxa"/>
          </w:tcPr>
          <w:p w:rsidR="00700D0E" w:rsidRDefault="00700D0E" w:rsidP="00135C5C"/>
        </w:tc>
      </w:tr>
      <w:tr w:rsidR="00932469" w:rsidRPr="00CF5C62" w:rsidTr="00135C5C">
        <w:trPr>
          <w:trHeight w:val="335"/>
        </w:trPr>
        <w:tc>
          <w:tcPr>
            <w:tcW w:w="534" w:type="dxa"/>
          </w:tcPr>
          <w:p w:rsidR="00932469" w:rsidRDefault="00932469" w:rsidP="00793E78">
            <w:pPr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4252" w:type="dxa"/>
          </w:tcPr>
          <w:p w:rsidR="00932469" w:rsidRPr="00DC679F" w:rsidRDefault="00932469" w:rsidP="00793E78"/>
        </w:tc>
        <w:tc>
          <w:tcPr>
            <w:tcW w:w="1843" w:type="dxa"/>
          </w:tcPr>
          <w:p w:rsidR="00932469" w:rsidRPr="00043274" w:rsidRDefault="00932469" w:rsidP="00793E78">
            <w:pPr>
              <w:rPr>
                <w:rFonts w:eastAsiaTheme="minorEastAsia" w:cs="Arial"/>
              </w:rPr>
            </w:pPr>
          </w:p>
        </w:tc>
        <w:tc>
          <w:tcPr>
            <w:tcW w:w="3827" w:type="dxa"/>
          </w:tcPr>
          <w:p w:rsidR="00932469" w:rsidRPr="00043274" w:rsidRDefault="00932469" w:rsidP="00793E78">
            <w:pPr>
              <w:rPr>
                <w:rFonts w:eastAsiaTheme="minorEastAsia" w:cs="Arial"/>
              </w:rPr>
            </w:pPr>
          </w:p>
        </w:tc>
      </w:tr>
      <w:tr w:rsidR="00932469" w:rsidRPr="00CF5C62" w:rsidTr="00135C5C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932469" w:rsidRDefault="00932469" w:rsidP="00793E78">
            <w:pPr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3</w:t>
            </w:r>
          </w:p>
        </w:tc>
        <w:tc>
          <w:tcPr>
            <w:tcW w:w="4252" w:type="dxa"/>
          </w:tcPr>
          <w:p w:rsidR="00932469" w:rsidRPr="00932469" w:rsidRDefault="00932469" w:rsidP="00793E78"/>
        </w:tc>
        <w:tc>
          <w:tcPr>
            <w:tcW w:w="1843" w:type="dxa"/>
          </w:tcPr>
          <w:p w:rsidR="00932469" w:rsidRPr="00043274" w:rsidRDefault="00932469" w:rsidP="00793E78">
            <w:pPr>
              <w:rPr>
                <w:rFonts w:eastAsiaTheme="minorEastAsia" w:cs="Arial"/>
              </w:rPr>
            </w:pPr>
          </w:p>
        </w:tc>
        <w:tc>
          <w:tcPr>
            <w:tcW w:w="3827" w:type="dxa"/>
          </w:tcPr>
          <w:p w:rsidR="00932469" w:rsidRPr="00043274" w:rsidRDefault="00932469" w:rsidP="00B73A12">
            <w:pPr>
              <w:rPr>
                <w:rFonts w:eastAsiaTheme="minorEastAsia" w:cs="Arial"/>
              </w:rPr>
            </w:pPr>
          </w:p>
        </w:tc>
      </w:tr>
    </w:tbl>
    <w:p w:rsidR="00EA344F" w:rsidRDefault="00EA344F" w:rsidP="00EA344F">
      <w:pPr>
        <w:pStyle w:val="3"/>
      </w:pPr>
      <w:bookmarkStart w:id="31" w:name="_Toc462927662"/>
      <w:r>
        <w:t>Channels</w:t>
      </w:r>
      <w:bookmarkEnd w:id="31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928"/>
        <w:gridCol w:w="3293"/>
      </w:tblGrid>
      <w:tr w:rsidR="00700D0E" w:rsidRPr="00FA697A" w:rsidTr="00793E78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700D0E" w:rsidRPr="00FA697A" w:rsidRDefault="00700D0E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00D0E" w:rsidRPr="00FA697A" w:rsidRDefault="00700D0E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700D0E" w:rsidRPr="00FA697A" w:rsidRDefault="00700D0E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700D0E" w:rsidRPr="00FA697A" w:rsidRDefault="00700D0E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700D0E" w:rsidRPr="00CF5C62" w:rsidTr="00004B28">
        <w:trPr>
          <w:trHeight w:val="335"/>
        </w:trPr>
        <w:tc>
          <w:tcPr>
            <w:tcW w:w="534" w:type="dxa"/>
            <w:vAlign w:val="center"/>
          </w:tcPr>
          <w:p w:rsidR="00700D0E" w:rsidRDefault="00700D0E" w:rsidP="00004B2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700D0E" w:rsidRPr="00743313" w:rsidRDefault="00700D0E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928" w:type="dxa"/>
            <w:vAlign w:val="center"/>
          </w:tcPr>
          <w:p w:rsidR="00700D0E" w:rsidRPr="00743313" w:rsidRDefault="00700D0E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293" w:type="dxa"/>
            <w:vAlign w:val="center"/>
          </w:tcPr>
          <w:p w:rsidR="00700D0E" w:rsidRPr="00303994" w:rsidRDefault="00700D0E" w:rsidP="00793E78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A344F" w:rsidRDefault="00EA344F" w:rsidP="00EA344F">
      <w:pPr>
        <w:pStyle w:val="3"/>
      </w:pPr>
      <w:bookmarkStart w:id="32" w:name="_Toc462927663"/>
      <w:r>
        <w:t>Portals</w:t>
      </w:r>
      <w:bookmarkEnd w:id="32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928"/>
        <w:gridCol w:w="3293"/>
      </w:tblGrid>
      <w:tr w:rsidR="0004637B" w:rsidRPr="00FA697A" w:rsidTr="00793E78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04637B" w:rsidRPr="00FA697A" w:rsidRDefault="0004637B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04637B" w:rsidRPr="00FA697A" w:rsidRDefault="0004637B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04637B" w:rsidRPr="00FA697A" w:rsidRDefault="0004637B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04637B" w:rsidRPr="00FA697A" w:rsidRDefault="0004637B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04637B" w:rsidRPr="00CF5C62" w:rsidTr="00793E78">
        <w:trPr>
          <w:trHeight w:val="335"/>
        </w:trPr>
        <w:tc>
          <w:tcPr>
            <w:tcW w:w="534" w:type="dxa"/>
          </w:tcPr>
          <w:p w:rsidR="0004637B" w:rsidRDefault="0004637B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04637B" w:rsidRPr="00743313" w:rsidRDefault="0004637B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928" w:type="dxa"/>
            <w:vAlign w:val="center"/>
          </w:tcPr>
          <w:p w:rsidR="0004637B" w:rsidRPr="00743313" w:rsidRDefault="0004637B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293" w:type="dxa"/>
            <w:vAlign w:val="center"/>
          </w:tcPr>
          <w:p w:rsidR="0004637B" w:rsidRPr="00303994" w:rsidRDefault="0004637B" w:rsidP="00793E78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CD30F6" w:rsidRDefault="00B50915" w:rsidP="00A371A6">
      <w:pPr>
        <w:pStyle w:val="2"/>
      </w:pPr>
      <w:bookmarkStart w:id="33" w:name="_Toc462927664"/>
      <w:r>
        <w:lastRenderedPageBreak/>
        <w:t>B</w:t>
      </w:r>
      <w:r w:rsidR="00A371A6" w:rsidRPr="00A371A6">
        <w:t>OM-FSP-00</w:t>
      </w:r>
      <w:r>
        <w:t>12</w:t>
      </w:r>
      <w:r w:rsidR="00A371A6" w:rsidRPr="00A371A6">
        <w:t>0</w:t>
      </w:r>
      <w:r w:rsidR="00A371A6">
        <w:t xml:space="preserve"> </w:t>
      </w:r>
      <w:bookmarkEnd w:id="33"/>
      <w:r w:rsidR="00F3432A">
        <w:t xml:space="preserve">  </w:t>
      </w:r>
      <w:r w:rsidR="00F3432A">
        <w:rPr>
          <w:rFonts w:hint="eastAsia"/>
        </w:rPr>
        <w:t>BOM</w:t>
      </w:r>
      <w:r w:rsidR="00F3432A">
        <w:t xml:space="preserve"> </w:t>
      </w:r>
      <w:r w:rsidR="00F3432A">
        <w:rPr>
          <w:rFonts w:hint="eastAsia"/>
        </w:rPr>
        <w:t>편집</w:t>
      </w:r>
      <w:r w:rsidR="00F3432A">
        <w:rPr>
          <w:rFonts w:hint="eastAsia"/>
        </w:rPr>
        <w:t xml:space="preserve"> </w:t>
      </w:r>
      <w:r w:rsidR="00F3432A">
        <w:t>–</w:t>
      </w:r>
      <w:r w:rsidR="007341CB">
        <w:t xml:space="preserve"> Part</w:t>
      </w:r>
      <w:r w:rsidR="007341CB">
        <w:rPr>
          <w:rFonts w:hint="eastAsia"/>
        </w:rPr>
        <w:t>생성</w:t>
      </w:r>
      <w:r w:rsidR="007341CB">
        <w:rPr>
          <w:rFonts w:hint="eastAsia"/>
        </w:rPr>
        <w:t xml:space="preserve"> (Mechanical</w:t>
      </w:r>
      <w:r w:rsidR="007341CB">
        <w:t xml:space="preserve"> </w:t>
      </w:r>
      <w:r w:rsidR="007341CB">
        <w:rPr>
          <w:rFonts w:hint="eastAsia"/>
        </w:rPr>
        <w:t>Pa</w:t>
      </w:r>
      <w:r w:rsidR="007341CB">
        <w:t>r</w:t>
      </w:r>
      <w:r w:rsidR="007341CB">
        <w:rPr>
          <w:rFonts w:hint="eastAsia"/>
        </w:rPr>
        <w:t>t</w:t>
      </w:r>
      <w:r w:rsidR="007341CB">
        <w:t>)</w:t>
      </w:r>
    </w:p>
    <w:p w:rsidR="006B31E5" w:rsidRDefault="006B31E5" w:rsidP="00FB18AA">
      <w:pPr>
        <w:pStyle w:val="3"/>
      </w:pPr>
      <w:bookmarkStart w:id="34" w:name="_Toc462927665"/>
      <w:r>
        <w:rPr>
          <w:rFonts w:hint="eastAsia"/>
        </w:rPr>
        <w:t>U</w:t>
      </w:r>
      <w:r>
        <w:t>I Design</w:t>
      </w:r>
      <w:bookmarkEnd w:id="34"/>
    </w:p>
    <w:p w:rsidR="00B021B0" w:rsidRPr="00B021B0" w:rsidRDefault="007341CB" w:rsidP="00B021B0">
      <w:pPr>
        <w:jc w:val="center"/>
      </w:pPr>
      <w:r w:rsidRPr="007341CB">
        <w:rPr>
          <w:noProof/>
        </w:rPr>
        <w:drawing>
          <wp:inline distT="0" distB="0" distL="0" distR="0">
            <wp:extent cx="6624320" cy="6089974"/>
            <wp:effectExtent l="0" t="0" r="0" b="0"/>
            <wp:docPr id="5" name="그림 5" descr="C:\Users\Lee\Desktop\123\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\Desktop\123\1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608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E5" w:rsidRDefault="0017035E" w:rsidP="00FB18AA">
      <w:pPr>
        <w:pStyle w:val="3"/>
      </w:pPr>
      <w:bookmarkStart w:id="35" w:name="_Toc462927666"/>
      <w:r>
        <w:rPr>
          <w:rFonts w:hint="eastAsia"/>
        </w:rPr>
        <w:t>T</w:t>
      </w:r>
      <w:r>
        <w:t>able</w:t>
      </w:r>
      <w:r w:rsidR="00B021B0">
        <w:t>s</w:t>
      </w:r>
      <w:bookmarkEnd w:id="3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B021B0" w:rsidRPr="00FA697A" w:rsidTr="00793E78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B021B0" w:rsidRPr="00FA697A" w:rsidRDefault="00B021B0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B021B0" w:rsidRPr="00FA697A" w:rsidRDefault="00B021B0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B021B0" w:rsidRPr="00FA697A" w:rsidRDefault="00B021B0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B021B0" w:rsidRPr="00FA697A" w:rsidRDefault="00B021B0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B021B0" w:rsidRPr="00CF5C62" w:rsidTr="00793E78">
        <w:trPr>
          <w:trHeight w:val="153"/>
        </w:trPr>
        <w:tc>
          <w:tcPr>
            <w:tcW w:w="534" w:type="dxa"/>
            <w:vAlign w:val="center"/>
          </w:tcPr>
          <w:p w:rsidR="00B021B0" w:rsidRDefault="00B021B0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409" w:type="dxa"/>
            <w:vAlign w:val="center"/>
          </w:tcPr>
          <w:p w:rsidR="00B021B0" w:rsidRDefault="00B021B0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4111" w:type="dxa"/>
            <w:vAlign w:val="center"/>
          </w:tcPr>
          <w:p w:rsidR="00B021B0" w:rsidRDefault="00B021B0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B021B0" w:rsidRDefault="00B021B0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</w:tr>
    </w:tbl>
    <w:p w:rsidR="0017035E" w:rsidRDefault="0017035E" w:rsidP="00FB18AA">
      <w:pPr>
        <w:pStyle w:val="3"/>
      </w:pPr>
      <w:bookmarkStart w:id="36" w:name="_Toc462927667"/>
      <w:r>
        <w:t>Web Forms</w:t>
      </w:r>
      <w:bookmarkEnd w:id="36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077"/>
        <w:gridCol w:w="3436"/>
      </w:tblGrid>
      <w:tr w:rsidR="00D17D4E" w:rsidRPr="00FA697A" w:rsidTr="009E568D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D17D4E" w:rsidRPr="00FA697A" w:rsidRDefault="00D17D4E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D17D4E" w:rsidRPr="00FA697A" w:rsidRDefault="00D17D4E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D17D4E" w:rsidRPr="00FA697A" w:rsidRDefault="00D17D4E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D17D4E" w:rsidRPr="00FA697A" w:rsidRDefault="00D17D4E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D17D4E" w:rsidRPr="00CF5C62" w:rsidTr="009E568D">
        <w:trPr>
          <w:trHeight w:val="387"/>
        </w:trPr>
        <w:tc>
          <w:tcPr>
            <w:tcW w:w="534" w:type="dxa"/>
            <w:vAlign w:val="center"/>
          </w:tcPr>
          <w:p w:rsidR="00D17D4E" w:rsidRDefault="009E568D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D17D4E" w:rsidRPr="00743313" w:rsidRDefault="009E568D" w:rsidP="00793E78">
            <w:pPr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9E568D">
              <w:rPr>
                <w:rFonts w:cs="Arial"/>
                <w:sz w:val="20"/>
                <w:szCs w:val="20"/>
              </w:rPr>
              <w:t>type_cdmCommonCode</w:t>
            </w:r>
            <w:proofErr w:type="spellEnd"/>
          </w:p>
        </w:tc>
        <w:tc>
          <w:tcPr>
            <w:tcW w:w="4077" w:type="dxa"/>
            <w:vAlign w:val="center"/>
          </w:tcPr>
          <w:p w:rsidR="00D17D4E" w:rsidRPr="00743313" w:rsidRDefault="009E568D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Common Code Form</w:t>
            </w:r>
          </w:p>
        </w:tc>
        <w:tc>
          <w:tcPr>
            <w:tcW w:w="3436" w:type="dxa"/>
            <w:vAlign w:val="center"/>
          </w:tcPr>
          <w:p w:rsidR="00D17D4E" w:rsidRPr="00FE7F31" w:rsidRDefault="009E568D" w:rsidP="009E568D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n/a</w:t>
            </w:r>
          </w:p>
        </w:tc>
      </w:tr>
    </w:tbl>
    <w:p w:rsidR="0017035E" w:rsidRDefault="0017035E" w:rsidP="00FB18AA">
      <w:pPr>
        <w:pStyle w:val="3"/>
      </w:pPr>
      <w:bookmarkStart w:id="37" w:name="_Toc462927668"/>
      <w:r>
        <w:t>Command</w:t>
      </w:r>
      <w:r w:rsidR="00FB7D2C">
        <w:t>s</w:t>
      </w:r>
      <w:bookmarkEnd w:id="3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6520"/>
      </w:tblGrid>
      <w:tr w:rsidR="00FB7D2C" w:rsidRPr="00FA697A" w:rsidTr="007D3C1B">
        <w:trPr>
          <w:trHeight w:val="383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FB7D2C" w:rsidRPr="00FA697A" w:rsidRDefault="00FB7D2C" w:rsidP="007D3C1B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FB7D2C" w:rsidRPr="00FA697A" w:rsidRDefault="00FB7D2C" w:rsidP="00793E78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520" w:type="dxa"/>
            <w:shd w:val="clear" w:color="auto" w:fill="D9D9D9" w:themeFill="background1" w:themeFillShade="D9"/>
            <w:vAlign w:val="center"/>
          </w:tcPr>
          <w:p w:rsidR="00FB7D2C" w:rsidRPr="00FA697A" w:rsidRDefault="00FB7D2C" w:rsidP="00793E78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FB7D2C" w:rsidRPr="00CF5C62" w:rsidTr="00793E78">
        <w:trPr>
          <w:trHeight w:val="341"/>
        </w:trPr>
        <w:tc>
          <w:tcPr>
            <w:tcW w:w="534" w:type="dxa"/>
            <w:vAlign w:val="center"/>
          </w:tcPr>
          <w:p w:rsidR="00FB7D2C" w:rsidRDefault="00DD6390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FB7D2C" w:rsidRDefault="00DD6390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6520" w:type="dxa"/>
            <w:vAlign w:val="center"/>
          </w:tcPr>
          <w:p w:rsidR="00FB7D2C" w:rsidRDefault="00FB7D2C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</w:tr>
    </w:tbl>
    <w:p w:rsidR="0017035E" w:rsidRDefault="0017035E" w:rsidP="00FB18AA">
      <w:pPr>
        <w:pStyle w:val="3"/>
      </w:pPr>
      <w:bookmarkStart w:id="38" w:name="_Toc462927669"/>
      <w:r>
        <w:lastRenderedPageBreak/>
        <w:t>Menus</w:t>
      </w:r>
      <w:bookmarkEnd w:id="3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693"/>
        <w:gridCol w:w="2551"/>
        <w:gridCol w:w="4678"/>
      </w:tblGrid>
      <w:tr w:rsidR="00FB7D2C" w:rsidRPr="00FA697A" w:rsidTr="007D3C1B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7D2C" w:rsidRPr="00FA697A" w:rsidRDefault="00FB7D2C" w:rsidP="007D3C1B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FB7D2C" w:rsidRPr="00FA697A" w:rsidRDefault="00FB7D2C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FB7D2C" w:rsidRPr="00FA697A" w:rsidRDefault="00FB7D2C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FB7D2C" w:rsidRPr="00FA697A" w:rsidRDefault="00FB7D2C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FB7D2C" w:rsidRPr="00CF5C62" w:rsidTr="007C71DD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FB7D2C" w:rsidRDefault="00FB7D2C" w:rsidP="00793E78"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2693" w:type="dxa"/>
          </w:tcPr>
          <w:p w:rsidR="00FB7D2C" w:rsidRDefault="00FA5F98" w:rsidP="00793E78">
            <w:proofErr w:type="spellStart"/>
            <w:r w:rsidRPr="00FA5F98">
              <w:t>type_cdmCommonCode</w:t>
            </w:r>
            <w:proofErr w:type="spellEnd"/>
          </w:p>
        </w:tc>
        <w:tc>
          <w:tcPr>
            <w:tcW w:w="2551" w:type="dxa"/>
          </w:tcPr>
          <w:p w:rsidR="00FB7D2C" w:rsidRDefault="00FA5F98" w:rsidP="00793E78">
            <w:r>
              <w:rPr>
                <w:rFonts w:eastAsiaTheme="minorEastAsia" w:cs="Arial"/>
              </w:rPr>
              <w:t>Common Code Tree Menu</w:t>
            </w:r>
          </w:p>
        </w:tc>
        <w:tc>
          <w:tcPr>
            <w:tcW w:w="4678" w:type="dxa"/>
          </w:tcPr>
          <w:p w:rsidR="007C71DD" w:rsidRPr="007C71DD" w:rsidRDefault="007C71DD" w:rsidP="007C71DD">
            <w:pPr>
              <w:rPr>
                <w:rFonts w:eastAsiaTheme="minorEastAsia" w:cs="Arial"/>
              </w:rPr>
            </w:pPr>
            <w:r w:rsidRPr="007C71DD">
              <w:rPr>
                <w:rFonts w:eastAsiaTheme="minorEastAsia" w:cs="Arial"/>
                <w:b/>
              </w:rPr>
              <w:t>command</w:t>
            </w:r>
            <w:r w:rsidRPr="007C71DD">
              <w:rPr>
                <w:rFonts w:eastAsiaTheme="minorEastAsia" w:cs="Arial"/>
              </w:rPr>
              <w:t xml:space="preserve"> </w:t>
            </w:r>
            <w:proofErr w:type="spellStart"/>
            <w:r w:rsidRPr="007C71DD">
              <w:rPr>
                <w:rFonts w:eastAsiaTheme="minorEastAsia" w:cs="Arial"/>
              </w:rPr>
              <w:t>cdmCommonCodeTreeTableCommand</w:t>
            </w:r>
            <w:proofErr w:type="spellEnd"/>
          </w:p>
          <w:p w:rsidR="007C71DD" w:rsidRPr="007C71DD" w:rsidRDefault="007C71DD" w:rsidP="007C71DD">
            <w:pPr>
              <w:rPr>
                <w:rFonts w:eastAsiaTheme="minorEastAsia" w:cs="Arial"/>
              </w:rPr>
            </w:pPr>
            <w:proofErr w:type="spellStart"/>
            <w:r w:rsidRPr="007C71DD">
              <w:rPr>
                <w:rFonts w:eastAsiaTheme="minorEastAsia" w:cs="Arial"/>
              </w:rPr>
              <w:t>cdmCommonCodeWhereUsedTableCommand</w:t>
            </w:r>
            <w:proofErr w:type="spellEnd"/>
          </w:p>
          <w:p w:rsidR="007C71DD" w:rsidRPr="007C71DD" w:rsidRDefault="007C71DD" w:rsidP="007C71DD">
            <w:pPr>
              <w:rPr>
                <w:rFonts w:eastAsiaTheme="minorEastAsia" w:cs="Arial"/>
              </w:rPr>
            </w:pPr>
            <w:proofErr w:type="spellStart"/>
            <w:r w:rsidRPr="007C71DD">
              <w:rPr>
                <w:rFonts w:eastAsiaTheme="minorEastAsia" w:cs="Arial"/>
              </w:rPr>
              <w:t>AEFHistory</w:t>
            </w:r>
            <w:proofErr w:type="spellEnd"/>
          </w:p>
          <w:p w:rsidR="00FB7D2C" w:rsidRDefault="007C71DD" w:rsidP="007C71DD">
            <w:proofErr w:type="spellStart"/>
            <w:r w:rsidRPr="007C71DD">
              <w:rPr>
                <w:rFonts w:eastAsiaTheme="minorEastAsia" w:cs="Arial"/>
              </w:rPr>
              <w:t>AEFLifecycleBasic</w:t>
            </w:r>
            <w:proofErr w:type="spellEnd"/>
          </w:p>
        </w:tc>
      </w:tr>
    </w:tbl>
    <w:p w:rsidR="0017035E" w:rsidRDefault="0017035E" w:rsidP="00FB18AA">
      <w:pPr>
        <w:pStyle w:val="3"/>
      </w:pPr>
      <w:bookmarkStart w:id="39" w:name="_Toc462927670"/>
      <w:r>
        <w:t>Channels</w:t>
      </w:r>
      <w:bookmarkEnd w:id="3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928"/>
        <w:gridCol w:w="3293"/>
      </w:tblGrid>
      <w:tr w:rsidR="00FB7D2C" w:rsidRPr="00FA697A" w:rsidTr="00793E78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FB7D2C" w:rsidRPr="00FA697A" w:rsidRDefault="00FB7D2C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FB7D2C" w:rsidRPr="00FA697A" w:rsidRDefault="00FB7D2C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FB7D2C" w:rsidRPr="00FA697A" w:rsidRDefault="00FB7D2C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FB7D2C" w:rsidRPr="00FA697A" w:rsidRDefault="00FB7D2C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FB7D2C" w:rsidRPr="00CF5C62" w:rsidTr="00793E78">
        <w:trPr>
          <w:trHeight w:val="335"/>
        </w:trPr>
        <w:tc>
          <w:tcPr>
            <w:tcW w:w="534" w:type="dxa"/>
          </w:tcPr>
          <w:p w:rsidR="00FB7D2C" w:rsidRDefault="00FB7D2C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FB7D2C" w:rsidRPr="00743313" w:rsidRDefault="00FB7D2C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928" w:type="dxa"/>
            <w:vAlign w:val="center"/>
          </w:tcPr>
          <w:p w:rsidR="00FB7D2C" w:rsidRPr="00743313" w:rsidRDefault="00FB7D2C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293" w:type="dxa"/>
            <w:vAlign w:val="center"/>
          </w:tcPr>
          <w:p w:rsidR="00FB7D2C" w:rsidRPr="00303994" w:rsidRDefault="00FB7D2C" w:rsidP="00793E78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17035E" w:rsidRDefault="0017035E" w:rsidP="00FB18AA">
      <w:pPr>
        <w:pStyle w:val="3"/>
      </w:pPr>
      <w:bookmarkStart w:id="40" w:name="_Toc462927671"/>
      <w:r>
        <w:t>Portals</w:t>
      </w:r>
      <w:bookmarkEnd w:id="4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928"/>
        <w:gridCol w:w="3293"/>
      </w:tblGrid>
      <w:tr w:rsidR="00FB7D2C" w:rsidRPr="00FA697A" w:rsidTr="00793E78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FB7D2C" w:rsidRPr="00FA697A" w:rsidRDefault="00FB7D2C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FB7D2C" w:rsidRPr="00FA697A" w:rsidRDefault="00FB7D2C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FB7D2C" w:rsidRPr="00FA697A" w:rsidRDefault="00FB7D2C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FB7D2C" w:rsidRPr="00FA697A" w:rsidRDefault="00FB7D2C" w:rsidP="00793E78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FB7D2C" w:rsidRPr="00CF5C62" w:rsidTr="00793E78">
        <w:trPr>
          <w:trHeight w:val="335"/>
        </w:trPr>
        <w:tc>
          <w:tcPr>
            <w:tcW w:w="534" w:type="dxa"/>
          </w:tcPr>
          <w:p w:rsidR="00FB7D2C" w:rsidRDefault="00FB7D2C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FB7D2C" w:rsidRPr="00743313" w:rsidRDefault="00FB7D2C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928" w:type="dxa"/>
            <w:vAlign w:val="center"/>
          </w:tcPr>
          <w:p w:rsidR="00FB7D2C" w:rsidRPr="00743313" w:rsidRDefault="00FB7D2C" w:rsidP="00793E7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293" w:type="dxa"/>
            <w:vAlign w:val="center"/>
          </w:tcPr>
          <w:p w:rsidR="00FB7D2C" w:rsidRPr="00303994" w:rsidRDefault="00FB7D2C" w:rsidP="00793E78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CD30F6" w:rsidRDefault="00B50915" w:rsidP="00441E84">
      <w:pPr>
        <w:pStyle w:val="2"/>
      </w:pPr>
      <w:bookmarkStart w:id="41" w:name="_Toc462927672"/>
      <w:r>
        <w:t>B</w:t>
      </w:r>
      <w:r w:rsidR="00441E84" w:rsidRPr="00441E84">
        <w:t>OM-FSP-00</w:t>
      </w:r>
      <w:r>
        <w:t>13</w:t>
      </w:r>
      <w:r w:rsidR="00441E84" w:rsidRPr="00441E84">
        <w:t>0</w:t>
      </w:r>
      <w:r w:rsidR="00441E84">
        <w:rPr>
          <w:rFonts w:hint="eastAsia"/>
        </w:rPr>
        <w:t xml:space="preserve"> </w:t>
      </w:r>
      <w:bookmarkEnd w:id="41"/>
      <w:r w:rsidR="00F3432A">
        <w:rPr>
          <w:rFonts w:hint="eastAsia"/>
        </w:rPr>
        <w:t xml:space="preserve">  </w:t>
      </w:r>
      <w:r w:rsidR="00F3432A">
        <w:rPr>
          <w:rFonts w:hint="eastAsia"/>
        </w:rPr>
        <w:t>BOM</w:t>
      </w:r>
      <w:r w:rsidR="00F3432A">
        <w:t xml:space="preserve"> </w:t>
      </w:r>
      <w:r w:rsidR="00F3432A">
        <w:rPr>
          <w:rFonts w:hint="eastAsia"/>
        </w:rPr>
        <w:t>편집</w:t>
      </w:r>
      <w:r w:rsidR="00F3432A">
        <w:rPr>
          <w:rFonts w:hint="eastAsia"/>
        </w:rPr>
        <w:t xml:space="preserve"> </w:t>
      </w:r>
      <w:r w:rsidR="00F3432A">
        <w:t>–</w:t>
      </w:r>
      <w:r w:rsidR="00F7367E">
        <w:t xml:space="preserve"> Part </w:t>
      </w:r>
      <w:r w:rsidR="00F7367E">
        <w:rPr>
          <w:rFonts w:hint="eastAsia"/>
        </w:rPr>
        <w:t>생성</w:t>
      </w:r>
      <w:r w:rsidR="007341CB">
        <w:rPr>
          <w:rFonts w:hint="eastAsia"/>
        </w:rPr>
        <w:t xml:space="preserve"> </w:t>
      </w:r>
      <w:r w:rsidR="007341CB">
        <w:t>(</w:t>
      </w:r>
      <w:r w:rsidR="007341CB">
        <w:rPr>
          <w:rFonts w:hint="eastAsia"/>
        </w:rPr>
        <w:t>EO</w:t>
      </w:r>
      <w:r w:rsidR="007341CB">
        <w:rPr>
          <w:rFonts w:hint="eastAsia"/>
        </w:rPr>
        <w:t>등록</w:t>
      </w:r>
      <w:r w:rsidR="007341CB">
        <w:rPr>
          <w:rFonts w:hint="eastAsia"/>
        </w:rPr>
        <w:t>)</w:t>
      </w:r>
    </w:p>
    <w:p w:rsidR="00CD30F6" w:rsidRDefault="00CD30F6" w:rsidP="00FB18AA">
      <w:pPr>
        <w:pStyle w:val="3"/>
        <w:ind w:left="817" w:hanging="420"/>
      </w:pPr>
      <w:bookmarkStart w:id="42" w:name="_Toc462927673"/>
      <w:r>
        <w:rPr>
          <w:rFonts w:hint="eastAsia"/>
        </w:rPr>
        <w:t>UI Design</w:t>
      </w:r>
      <w:bookmarkEnd w:id="42"/>
      <w:r>
        <w:rPr>
          <w:rFonts w:hint="eastAsia"/>
        </w:rPr>
        <w:t xml:space="preserve"> </w:t>
      </w:r>
    </w:p>
    <w:p w:rsidR="00F7367E" w:rsidRPr="00F7367E" w:rsidRDefault="00F7367E" w:rsidP="00F7367E">
      <w:pPr>
        <w:rPr>
          <w:rFonts w:hint="eastAsia"/>
        </w:rPr>
      </w:pPr>
    </w:p>
    <w:p w:rsidR="00441E84" w:rsidRPr="00441E84" w:rsidRDefault="007341CB" w:rsidP="00441E84">
      <w:pPr>
        <w:jc w:val="center"/>
      </w:pPr>
      <w:r w:rsidRPr="007341CB">
        <w:rPr>
          <w:noProof/>
        </w:rPr>
        <w:drawing>
          <wp:inline distT="0" distB="0" distL="0" distR="0">
            <wp:extent cx="6624320" cy="5418720"/>
            <wp:effectExtent l="0" t="0" r="0" b="0"/>
            <wp:docPr id="6" name="그림 6" descr="C:\Users\Lee\Desktop\123\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e\Desktop\123\1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541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F6" w:rsidRPr="0091508A" w:rsidRDefault="00CD30F6" w:rsidP="00FB18AA">
      <w:pPr>
        <w:pStyle w:val="3"/>
        <w:ind w:left="817" w:hanging="420"/>
      </w:pPr>
      <w:bookmarkStart w:id="43" w:name="_Toc462927676"/>
      <w:r>
        <w:rPr>
          <w:rFonts w:hint="eastAsia"/>
        </w:rPr>
        <w:lastRenderedPageBreak/>
        <w:t>Tables</w:t>
      </w:r>
      <w:bookmarkEnd w:id="4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CD30F6" w:rsidRPr="00FA697A" w:rsidTr="006327C6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CD30F6" w:rsidRPr="00CF5C62" w:rsidTr="006327C6">
        <w:trPr>
          <w:trHeight w:val="153"/>
        </w:trPr>
        <w:tc>
          <w:tcPr>
            <w:tcW w:w="534" w:type="dxa"/>
            <w:vAlign w:val="center"/>
          </w:tcPr>
          <w:p w:rsidR="00CD30F6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2409" w:type="dxa"/>
            <w:vAlign w:val="center"/>
          </w:tcPr>
          <w:p w:rsidR="00CD30F6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111" w:type="dxa"/>
            <w:vAlign w:val="center"/>
          </w:tcPr>
          <w:p w:rsidR="00CD30F6" w:rsidRDefault="00CD30F6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CD30F6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</w:tr>
    </w:tbl>
    <w:p w:rsidR="00CD30F6" w:rsidRPr="0091508A" w:rsidRDefault="00CD30F6" w:rsidP="00FB18AA">
      <w:pPr>
        <w:pStyle w:val="3"/>
        <w:ind w:left="817" w:hanging="420"/>
      </w:pPr>
      <w:bookmarkStart w:id="44" w:name="_Toc462927677"/>
      <w:r>
        <w:rPr>
          <w:rFonts w:hint="eastAsia"/>
        </w:rPr>
        <w:t>Web Forms</w:t>
      </w:r>
      <w:bookmarkEnd w:id="4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077"/>
        <w:gridCol w:w="3436"/>
      </w:tblGrid>
      <w:tr w:rsidR="00CD30F6" w:rsidRPr="00FA697A" w:rsidTr="00C92DD7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CD30F6" w:rsidRPr="00CF5C62" w:rsidTr="00C92DD7">
        <w:trPr>
          <w:trHeight w:val="387"/>
        </w:trPr>
        <w:tc>
          <w:tcPr>
            <w:tcW w:w="534" w:type="dxa"/>
            <w:vAlign w:val="center"/>
          </w:tcPr>
          <w:p w:rsidR="00CD30F6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2409" w:type="dxa"/>
            <w:vAlign w:val="center"/>
          </w:tcPr>
          <w:p w:rsidR="00CD30F6" w:rsidRPr="00743313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077" w:type="dxa"/>
            <w:vAlign w:val="center"/>
          </w:tcPr>
          <w:p w:rsidR="00CD30F6" w:rsidRPr="00743313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CD30F6" w:rsidRPr="00FE7F31" w:rsidRDefault="007341CB" w:rsidP="00EB678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n/a</w:t>
            </w:r>
          </w:p>
        </w:tc>
      </w:tr>
    </w:tbl>
    <w:p w:rsidR="00CD30F6" w:rsidRPr="0091508A" w:rsidRDefault="00CD30F6" w:rsidP="00CD30F6">
      <w:pPr>
        <w:pStyle w:val="3"/>
      </w:pPr>
      <w:bookmarkStart w:id="45" w:name="_Toc462927678"/>
      <w:r>
        <w:rPr>
          <w:rFonts w:hint="eastAsia"/>
        </w:rPr>
        <w:t>Commands</w:t>
      </w:r>
      <w:bookmarkEnd w:id="4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118"/>
        <w:gridCol w:w="6804"/>
      </w:tblGrid>
      <w:tr w:rsidR="00CD30F6" w:rsidRPr="00FA697A" w:rsidTr="007341CB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CD30F6" w:rsidRPr="00FA697A" w:rsidRDefault="00CD30F6" w:rsidP="003F42CF">
            <w:pPr>
              <w:spacing w:line="240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CD30F6" w:rsidRPr="00CF5C62" w:rsidTr="007341CB">
        <w:trPr>
          <w:trHeight w:val="341"/>
        </w:trPr>
        <w:tc>
          <w:tcPr>
            <w:tcW w:w="534" w:type="dxa"/>
            <w:vAlign w:val="center"/>
          </w:tcPr>
          <w:p w:rsidR="00CD30F6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vAlign w:val="center"/>
          </w:tcPr>
          <w:p w:rsidR="00CD30F6" w:rsidRDefault="007341CB" w:rsidP="00CD30F6">
            <w:pPr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7341CB">
              <w:rPr>
                <w:rFonts w:cs="Arial"/>
                <w:sz w:val="20"/>
                <w:szCs w:val="20"/>
              </w:rPr>
              <w:t>cdmENCCreatePartActions</w:t>
            </w:r>
            <w:proofErr w:type="spellEnd"/>
          </w:p>
        </w:tc>
        <w:tc>
          <w:tcPr>
            <w:tcW w:w="6804" w:type="dxa"/>
            <w:vAlign w:val="center"/>
          </w:tcPr>
          <w:p w:rsidR="00CD30F6" w:rsidRDefault="00CD30F6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</w:tr>
    </w:tbl>
    <w:p w:rsidR="00CD30F6" w:rsidRPr="0091508A" w:rsidRDefault="00CD30F6" w:rsidP="00FB18AA">
      <w:pPr>
        <w:pStyle w:val="3"/>
        <w:ind w:left="817" w:hanging="420"/>
      </w:pPr>
      <w:bookmarkStart w:id="46" w:name="_Toc462927679"/>
      <w:r>
        <w:rPr>
          <w:rFonts w:hint="eastAsia"/>
        </w:rPr>
        <w:t>Menus</w:t>
      </w:r>
      <w:bookmarkEnd w:id="46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928"/>
        <w:gridCol w:w="3293"/>
      </w:tblGrid>
      <w:tr w:rsidR="00CD30F6" w:rsidRPr="00FA697A" w:rsidTr="00CD30F6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CD30F6" w:rsidRPr="00CF5C62" w:rsidTr="00CD30F6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CD30F6" w:rsidRDefault="007341CB" w:rsidP="00CD30F6">
            <w:r>
              <w:rPr>
                <w:rFonts w:eastAsiaTheme="minorEastAsia" w:cs="Arial" w:hint="eastAsia"/>
              </w:rPr>
              <w:t>1</w:t>
            </w:r>
            <w:r>
              <w:rPr>
                <w:rFonts w:eastAsiaTheme="minorEastAsia" w:cs="Arial"/>
              </w:rPr>
              <w:br/>
              <w:t>2</w:t>
            </w:r>
            <w:r>
              <w:rPr>
                <w:rFonts w:eastAsiaTheme="minorEastAsia" w:cs="Arial"/>
              </w:rPr>
              <w:br/>
              <w:t>3</w:t>
            </w:r>
          </w:p>
        </w:tc>
        <w:tc>
          <w:tcPr>
            <w:tcW w:w="1701" w:type="dxa"/>
          </w:tcPr>
          <w:p w:rsidR="007341CB" w:rsidRDefault="007341CB" w:rsidP="00CD30F6">
            <w:pPr>
              <w:rPr>
                <w:rFonts w:cs="Arial"/>
                <w:sz w:val="20"/>
                <w:szCs w:val="20"/>
              </w:rPr>
            </w:pPr>
            <w:r w:rsidRPr="007341CB">
              <w:rPr>
                <w:rFonts w:cs="Arial"/>
                <w:sz w:val="20"/>
                <w:szCs w:val="20"/>
              </w:rPr>
              <w:t>Actions</w:t>
            </w:r>
          </w:p>
          <w:p w:rsidR="00CD30F6" w:rsidRDefault="007341CB" w:rsidP="00CD30F6">
            <w:pPr>
              <w:rPr>
                <w:rFonts w:hint="eastAsia"/>
              </w:rPr>
            </w:pPr>
            <w:proofErr w:type="spellStart"/>
            <w:r w:rsidRPr="007341CB">
              <w:t>ENCActions</w:t>
            </w:r>
            <w:proofErr w:type="spellEnd"/>
            <w:r>
              <w:br/>
            </w:r>
            <w:proofErr w:type="spellStart"/>
            <w:r w:rsidRPr="007341CB">
              <w:rPr>
                <w:rFonts w:cs="Arial"/>
                <w:sz w:val="20"/>
                <w:szCs w:val="20"/>
              </w:rPr>
              <w:t>ENCPartAction</w:t>
            </w:r>
            <w:proofErr w:type="spellEnd"/>
          </w:p>
        </w:tc>
        <w:tc>
          <w:tcPr>
            <w:tcW w:w="4928" w:type="dxa"/>
          </w:tcPr>
          <w:p w:rsidR="00CD30F6" w:rsidRDefault="00CD30F6" w:rsidP="00CD30F6">
            <w:r w:rsidRPr="00043274">
              <w:rPr>
                <w:rFonts w:eastAsiaTheme="minorEastAsia" w:cs="Arial" w:hint="eastAsia"/>
              </w:rPr>
              <w:t>n/a</w:t>
            </w:r>
          </w:p>
        </w:tc>
        <w:tc>
          <w:tcPr>
            <w:tcW w:w="3293" w:type="dxa"/>
          </w:tcPr>
          <w:p w:rsidR="00CD30F6" w:rsidRDefault="00CD30F6" w:rsidP="00CD30F6">
            <w:r w:rsidRPr="00043274">
              <w:rPr>
                <w:rFonts w:eastAsiaTheme="minorEastAsia" w:cs="Arial" w:hint="eastAsia"/>
              </w:rPr>
              <w:t>n/a</w:t>
            </w:r>
          </w:p>
        </w:tc>
      </w:tr>
    </w:tbl>
    <w:p w:rsidR="00CD30F6" w:rsidRDefault="00CD30F6" w:rsidP="00FB18AA">
      <w:pPr>
        <w:pStyle w:val="3"/>
        <w:ind w:left="817" w:hanging="420"/>
      </w:pPr>
      <w:bookmarkStart w:id="47" w:name="_Toc462927680"/>
      <w:r>
        <w:rPr>
          <w:rFonts w:hint="eastAsia"/>
        </w:rPr>
        <w:t>Channels</w:t>
      </w:r>
      <w:bookmarkEnd w:id="4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928"/>
        <w:gridCol w:w="3293"/>
      </w:tblGrid>
      <w:tr w:rsidR="00CD30F6" w:rsidRPr="00FA697A" w:rsidTr="00CD30F6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CD30F6" w:rsidRPr="00CF5C62" w:rsidTr="00CD30F6">
        <w:trPr>
          <w:trHeight w:val="335"/>
        </w:trPr>
        <w:tc>
          <w:tcPr>
            <w:tcW w:w="534" w:type="dxa"/>
          </w:tcPr>
          <w:p w:rsidR="00CD30F6" w:rsidRDefault="00CD30F6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CD30F6" w:rsidRPr="00743313" w:rsidRDefault="00CD30F6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928" w:type="dxa"/>
            <w:vAlign w:val="center"/>
          </w:tcPr>
          <w:p w:rsidR="00CD30F6" w:rsidRPr="00743313" w:rsidRDefault="00CD30F6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293" w:type="dxa"/>
            <w:vAlign w:val="center"/>
          </w:tcPr>
          <w:p w:rsidR="00CD30F6" w:rsidRPr="00303994" w:rsidRDefault="00CD30F6" w:rsidP="00CD30F6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CD30F6" w:rsidRDefault="00CD30F6" w:rsidP="00CD30F6">
      <w:pPr>
        <w:pStyle w:val="3"/>
      </w:pPr>
      <w:bookmarkStart w:id="48" w:name="_Toc462927681"/>
      <w:r>
        <w:rPr>
          <w:rFonts w:hint="eastAsia"/>
        </w:rPr>
        <w:t>Portals</w:t>
      </w:r>
      <w:bookmarkEnd w:id="4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928"/>
        <w:gridCol w:w="3293"/>
      </w:tblGrid>
      <w:tr w:rsidR="00CD30F6" w:rsidRPr="00FA697A" w:rsidTr="00CD30F6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CD30F6" w:rsidRPr="00FA697A" w:rsidRDefault="00CD30F6" w:rsidP="00CD30F6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CD30F6" w:rsidRPr="00CF5C62" w:rsidTr="00CD30F6">
        <w:trPr>
          <w:trHeight w:val="335"/>
        </w:trPr>
        <w:tc>
          <w:tcPr>
            <w:tcW w:w="534" w:type="dxa"/>
          </w:tcPr>
          <w:p w:rsidR="00CD30F6" w:rsidRDefault="00CD30F6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CD30F6" w:rsidRPr="00743313" w:rsidRDefault="00CD30F6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928" w:type="dxa"/>
            <w:vAlign w:val="center"/>
          </w:tcPr>
          <w:p w:rsidR="00CD30F6" w:rsidRPr="00743313" w:rsidRDefault="00CD30F6" w:rsidP="00CD30F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293" w:type="dxa"/>
            <w:vAlign w:val="center"/>
          </w:tcPr>
          <w:p w:rsidR="00CD30F6" w:rsidRPr="00303994" w:rsidRDefault="00CD30F6" w:rsidP="00CD30F6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CD30F6" w:rsidRDefault="00CD30F6" w:rsidP="00D255D6"/>
    <w:p w:rsidR="007341CB" w:rsidRDefault="007341CB" w:rsidP="007341CB">
      <w:pPr>
        <w:pStyle w:val="2"/>
      </w:pPr>
      <w:bookmarkStart w:id="49" w:name="_Toc462927683"/>
      <w:r>
        <w:rPr>
          <w:rFonts w:hint="eastAsia"/>
        </w:rPr>
        <w:lastRenderedPageBreak/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</w:t>
      </w:r>
      <w:r>
        <w:t>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076C23" w:rsidRDefault="00076C23" w:rsidP="00076C23">
      <w:pPr>
        <w:pStyle w:val="3"/>
        <w:ind w:left="1050" w:hanging="420"/>
      </w:pPr>
      <w:r>
        <w:rPr>
          <w:rFonts w:hint="eastAsia"/>
        </w:rPr>
        <w:t>UI Design</w:t>
      </w:r>
      <w:bookmarkEnd w:id="49"/>
      <w:r>
        <w:rPr>
          <w:rFonts w:hint="eastAsia"/>
        </w:rPr>
        <w:t xml:space="preserve"> </w:t>
      </w:r>
    </w:p>
    <w:p w:rsidR="00076C23" w:rsidRPr="002D338E" w:rsidRDefault="007341CB" w:rsidP="00076C23">
      <w:pPr>
        <w:jc w:val="center"/>
      </w:pPr>
      <w:r w:rsidRPr="007341CB">
        <w:rPr>
          <w:noProof/>
        </w:rPr>
        <w:drawing>
          <wp:inline distT="0" distB="0" distL="0" distR="0">
            <wp:extent cx="6624320" cy="3810624"/>
            <wp:effectExtent l="0" t="0" r="0" b="0"/>
            <wp:docPr id="7" name="그림 7" descr="C:\Users\Lee\Desktop\123\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e\Desktop\123\16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81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23" w:rsidRPr="0091508A" w:rsidRDefault="00076C23" w:rsidP="00FB18AA">
      <w:pPr>
        <w:pStyle w:val="3"/>
        <w:ind w:left="817" w:hanging="420"/>
      </w:pPr>
      <w:bookmarkStart w:id="50" w:name="_Toc462927684"/>
      <w:r>
        <w:rPr>
          <w:rFonts w:hint="eastAsia"/>
        </w:rPr>
        <w:t>Tables</w:t>
      </w:r>
      <w:bookmarkEnd w:id="5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076C23" w:rsidRPr="00FA697A" w:rsidTr="00597ADD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076C23" w:rsidRPr="00CF5C62" w:rsidTr="00597ADD">
        <w:trPr>
          <w:trHeight w:val="153"/>
        </w:trPr>
        <w:tc>
          <w:tcPr>
            <w:tcW w:w="534" w:type="dxa"/>
            <w:vAlign w:val="center"/>
          </w:tcPr>
          <w:p w:rsidR="00076C23" w:rsidRDefault="00F36977" w:rsidP="00076C23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076C23" w:rsidRDefault="00076C23" w:rsidP="00076C23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076C23" w:rsidRDefault="00076C23" w:rsidP="00076C23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423576" w:rsidRDefault="00423576" w:rsidP="00273EB2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076C23" w:rsidRPr="0091508A" w:rsidRDefault="00076C23" w:rsidP="00FB18AA">
      <w:pPr>
        <w:pStyle w:val="3"/>
        <w:ind w:left="817" w:hanging="420"/>
      </w:pPr>
      <w:bookmarkStart w:id="51" w:name="_Toc462927685"/>
      <w:r>
        <w:rPr>
          <w:rFonts w:hint="eastAsia"/>
        </w:rPr>
        <w:t>Web Forms</w:t>
      </w:r>
      <w:bookmarkEnd w:id="51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076C23" w:rsidRPr="00FA697A" w:rsidTr="00076C23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076C23" w:rsidRPr="00CF5C62" w:rsidTr="00076C23">
        <w:trPr>
          <w:trHeight w:val="387"/>
        </w:trPr>
        <w:tc>
          <w:tcPr>
            <w:tcW w:w="534" w:type="dxa"/>
            <w:vAlign w:val="center"/>
          </w:tcPr>
          <w:p w:rsidR="00076C23" w:rsidRDefault="00076C23" w:rsidP="00076C23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076C23" w:rsidRPr="00743313" w:rsidRDefault="00076C23" w:rsidP="00076C23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076C23" w:rsidRPr="00743313" w:rsidRDefault="00076C23" w:rsidP="00076C23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076C23" w:rsidRPr="00FE7F31" w:rsidRDefault="00076C23" w:rsidP="007F5B40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076C23" w:rsidRPr="0091508A" w:rsidRDefault="00076C23" w:rsidP="00076C23">
      <w:pPr>
        <w:pStyle w:val="3"/>
      </w:pPr>
      <w:bookmarkStart w:id="52" w:name="_Toc462927686"/>
      <w:r>
        <w:rPr>
          <w:rFonts w:hint="eastAsia"/>
        </w:rPr>
        <w:t>Commands</w:t>
      </w:r>
      <w:bookmarkEnd w:id="52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076C23" w:rsidRPr="00FA697A" w:rsidTr="00F36977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076C23" w:rsidRPr="00FA697A" w:rsidRDefault="00076C23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076C23" w:rsidRPr="00CF5C62" w:rsidTr="00F36977">
        <w:trPr>
          <w:trHeight w:val="341"/>
        </w:trPr>
        <w:tc>
          <w:tcPr>
            <w:tcW w:w="534" w:type="dxa"/>
            <w:vAlign w:val="center"/>
          </w:tcPr>
          <w:p w:rsidR="00076C23" w:rsidRDefault="00F36977" w:rsidP="00076C23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076C23" w:rsidRDefault="00076C23" w:rsidP="00076C23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076C23" w:rsidRDefault="00076C23" w:rsidP="00076C23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076C23" w:rsidRPr="0091508A" w:rsidRDefault="00076C23" w:rsidP="00FB18AA">
      <w:pPr>
        <w:pStyle w:val="3"/>
        <w:ind w:left="817" w:hanging="420"/>
      </w:pPr>
      <w:bookmarkStart w:id="53" w:name="_Toc462927687"/>
      <w:r>
        <w:rPr>
          <w:rFonts w:hint="eastAsia"/>
        </w:rPr>
        <w:t>Menus</w:t>
      </w:r>
      <w:bookmarkEnd w:id="5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076C23" w:rsidRPr="00FA697A" w:rsidTr="0071770C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076C23" w:rsidRPr="00CF5C62" w:rsidTr="008A11B9">
        <w:trPr>
          <w:trHeight w:val="335"/>
        </w:trPr>
        <w:tc>
          <w:tcPr>
            <w:tcW w:w="534" w:type="dxa"/>
          </w:tcPr>
          <w:p w:rsidR="00076C23" w:rsidRDefault="00E264C6" w:rsidP="008A11B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076C23" w:rsidRDefault="00076C23" w:rsidP="008A11B9">
            <w:pPr>
              <w:jc w:val="both"/>
            </w:pPr>
          </w:p>
        </w:tc>
        <w:tc>
          <w:tcPr>
            <w:tcW w:w="2835" w:type="dxa"/>
          </w:tcPr>
          <w:p w:rsidR="00076C23" w:rsidRDefault="00076C23" w:rsidP="008A11B9">
            <w:pPr>
              <w:jc w:val="both"/>
            </w:pPr>
          </w:p>
        </w:tc>
        <w:tc>
          <w:tcPr>
            <w:tcW w:w="3685" w:type="dxa"/>
          </w:tcPr>
          <w:p w:rsidR="00751BCA" w:rsidRDefault="00751BCA" w:rsidP="00076C23"/>
        </w:tc>
      </w:tr>
      <w:tr w:rsidR="009A2A04" w:rsidRPr="00CF5C62" w:rsidTr="008A11B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9A2A04" w:rsidRDefault="009A2A04" w:rsidP="008A11B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9A2A04" w:rsidRPr="009A2A04" w:rsidRDefault="009A2A04" w:rsidP="008A11B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9A2A04" w:rsidRDefault="009A2A04" w:rsidP="008A11B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9A2A04" w:rsidRDefault="009A2A04" w:rsidP="00B50915"/>
        </w:tc>
      </w:tr>
    </w:tbl>
    <w:p w:rsidR="00076C23" w:rsidRDefault="00076C23" w:rsidP="00FB18AA">
      <w:pPr>
        <w:pStyle w:val="3"/>
        <w:ind w:left="817" w:hanging="420"/>
      </w:pPr>
      <w:bookmarkStart w:id="54" w:name="_Toc462927688"/>
      <w:r>
        <w:rPr>
          <w:rFonts w:hint="eastAsia"/>
        </w:rPr>
        <w:t>Channels</w:t>
      </w:r>
      <w:bookmarkEnd w:id="5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076C23" w:rsidRPr="00FA697A" w:rsidTr="008932A0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076C23" w:rsidRPr="00CF5C62" w:rsidTr="008932A0">
        <w:trPr>
          <w:trHeight w:val="335"/>
        </w:trPr>
        <w:tc>
          <w:tcPr>
            <w:tcW w:w="534" w:type="dxa"/>
          </w:tcPr>
          <w:p w:rsidR="00076C23" w:rsidRDefault="009A2A04" w:rsidP="00076C23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076C23" w:rsidRPr="00743313" w:rsidRDefault="009A2A04" w:rsidP="00076C23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076C23" w:rsidRPr="00743313" w:rsidRDefault="009A2A04" w:rsidP="00076C23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751BCA" w:rsidRPr="00751BCA" w:rsidRDefault="009A2A04" w:rsidP="00076C23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076C23" w:rsidRDefault="00076C23" w:rsidP="00076C23">
      <w:pPr>
        <w:pStyle w:val="3"/>
      </w:pPr>
      <w:bookmarkStart w:id="55" w:name="_Toc462927689"/>
      <w:r>
        <w:rPr>
          <w:rFonts w:hint="eastAsia"/>
        </w:rPr>
        <w:t>Portals</w:t>
      </w:r>
      <w:bookmarkEnd w:id="5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076C23" w:rsidRPr="00FA697A" w:rsidTr="008932A0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076C23" w:rsidRPr="00FA697A" w:rsidRDefault="00076C23" w:rsidP="00076C23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076C23" w:rsidRPr="00CF5C62" w:rsidTr="00AE3E83">
        <w:trPr>
          <w:trHeight w:val="335"/>
        </w:trPr>
        <w:tc>
          <w:tcPr>
            <w:tcW w:w="534" w:type="dxa"/>
            <w:vAlign w:val="center"/>
          </w:tcPr>
          <w:p w:rsidR="00076C23" w:rsidRDefault="0098759C" w:rsidP="00AE3E83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lastRenderedPageBreak/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076C23" w:rsidRPr="00743313" w:rsidRDefault="0098759C" w:rsidP="00076C23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076C23" w:rsidRPr="00743313" w:rsidRDefault="0098759C" w:rsidP="00076C23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076C23" w:rsidRPr="00303994" w:rsidRDefault="0098759C" w:rsidP="00076C23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463045" w:rsidP="00EB54DE">
      <w:pPr>
        <w:pStyle w:val="2"/>
      </w:pPr>
      <w:bookmarkStart w:id="56" w:name="_Toc462927690"/>
      <w:r>
        <w:rPr>
          <w:rFonts w:hint="eastAsia"/>
        </w:rPr>
        <w:t>Programs</w:t>
      </w:r>
      <w:bookmarkEnd w:id="56"/>
      <w:r w:rsidR="00EB54DE" w:rsidRPr="00EB54DE">
        <w:rPr>
          <w:rFonts w:hint="eastAsia"/>
        </w:rPr>
        <w:t xml:space="preserve"> </w:t>
      </w:r>
      <w:r w:rsidR="00EB54DE">
        <w:rPr>
          <w:rFonts w:hint="eastAsia"/>
        </w:rPr>
        <w:t>BOM</w:t>
      </w:r>
      <w:r w:rsidR="00EB54DE">
        <w:t xml:space="preserve"> </w:t>
      </w:r>
      <w:r w:rsidR="00EB54DE">
        <w:rPr>
          <w:rFonts w:hint="eastAsia"/>
        </w:rPr>
        <w:t>편집</w:t>
      </w:r>
      <w:r w:rsidR="00EB54DE">
        <w:rPr>
          <w:rFonts w:hint="eastAsia"/>
        </w:rPr>
        <w:t xml:space="preserve"> </w:t>
      </w:r>
      <w:r w:rsidR="00EB54DE">
        <w:t xml:space="preserve">– Part </w:t>
      </w:r>
      <w:r w:rsidR="00EB54DE">
        <w:rPr>
          <w:rFonts w:hint="eastAsia"/>
        </w:rPr>
        <w:t>생성</w:t>
      </w:r>
      <w:r w:rsidR="00EB54DE">
        <w:rPr>
          <w:rFonts w:hint="eastAsia"/>
        </w:rPr>
        <w:t xml:space="preserve"> </w:t>
      </w:r>
      <w:r w:rsidR="00EB54DE">
        <w:t>(Drawing</w:t>
      </w:r>
      <w:r w:rsidR="00EB54DE">
        <w:rPr>
          <w:rFonts w:hint="eastAsia"/>
        </w:rPr>
        <w:t>등록</w:t>
      </w:r>
      <w:r w:rsidR="00EB54DE"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  <w:r w:rsidRPr="00EB54DE">
        <w:rPr>
          <w:rFonts w:hint="eastAsia"/>
        </w:rPr>
        <w:t xml:space="preserve"> </w:t>
      </w: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lastRenderedPageBreak/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lastRenderedPageBreak/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lastRenderedPageBreak/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lastRenderedPageBreak/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lastRenderedPageBreak/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lastRenderedPageBreak/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lastRenderedPageBreak/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lastRenderedPageBreak/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lastRenderedPageBreak/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lastRenderedPageBreak/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lastRenderedPageBreak/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lastRenderedPageBreak/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lastRenderedPageBreak/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lastRenderedPageBreak/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lastRenderedPageBreak/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lastRenderedPageBreak/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lastRenderedPageBreak/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lastRenderedPageBreak/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lastRenderedPageBreak/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lastRenderedPageBreak/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lastRenderedPageBreak/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3"/>
      </w:pPr>
      <w:r>
        <w:rPr>
          <w:rFonts w:hint="eastAsia"/>
        </w:rPr>
        <w:t xml:space="preserve">UI Design </w:t>
      </w:r>
    </w:p>
    <w:p w:rsidR="00EB54DE" w:rsidRPr="00EB54DE" w:rsidRDefault="00EB54DE" w:rsidP="00EB54DE">
      <w:pPr>
        <w:rPr>
          <w:rFonts w:hint="eastAsia"/>
        </w:rPr>
      </w:pPr>
    </w:p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Tables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3402"/>
      </w:tblGrid>
      <w:tr w:rsidR="00EB54DE" w:rsidRPr="00FA697A" w:rsidTr="00746799">
        <w:trPr>
          <w:trHeight w:val="406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EB54DE" w:rsidRPr="00CF5C62" w:rsidTr="00746799">
        <w:trPr>
          <w:trHeight w:val="153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Web Forms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4785"/>
        <w:gridCol w:w="3436"/>
      </w:tblGrid>
      <w:tr w:rsidR="00EB54DE" w:rsidRPr="00FA697A" w:rsidTr="00746799">
        <w:trPr>
          <w:trHeight w:val="51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Fields</w:t>
            </w:r>
          </w:p>
        </w:tc>
      </w:tr>
      <w:tr w:rsidR="00EB54DE" w:rsidRPr="00CF5C62" w:rsidTr="00746799">
        <w:trPr>
          <w:trHeight w:val="387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4785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n/a</w:t>
            </w:r>
          </w:p>
        </w:tc>
        <w:tc>
          <w:tcPr>
            <w:tcW w:w="3436" w:type="dxa"/>
            <w:vAlign w:val="center"/>
          </w:tcPr>
          <w:p w:rsidR="00EB54DE" w:rsidRPr="00FE7F31" w:rsidRDefault="00EB54DE" w:rsidP="00746799">
            <w:pPr>
              <w:pStyle w:val="TableText"/>
              <w:keepLines/>
              <w:overflowPunct/>
              <w:autoSpaceDE/>
              <w:autoSpaceDN/>
              <w:adjustRightInd/>
              <w:spacing w:line="276" w:lineRule="auto"/>
              <w:ind w:left="0" w:right="0"/>
              <w:jc w:val="both"/>
              <w:textAlignment w:val="auto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n/a</w:t>
            </w:r>
          </w:p>
        </w:tc>
      </w:tr>
    </w:tbl>
    <w:p w:rsidR="00EB54DE" w:rsidRPr="0091508A" w:rsidRDefault="00EB54DE" w:rsidP="00EB54DE">
      <w:pPr>
        <w:pStyle w:val="3"/>
      </w:pPr>
      <w:r>
        <w:rPr>
          <w:rFonts w:hint="eastAsia"/>
        </w:rPr>
        <w:t>Commands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827"/>
        <w:gridCol w:w="6095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B54DE" w:rsidRPr="00CF5C62" w:rsidTr="00746799">
        <w:trPr>
          <w:trHeight w:val="341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EB54DE" w:rsidRPr="0091508A" w:rsidRDefault="00EB54DE" w:rsidP="00EB54DE">
      <w:pPr>
        <w:pStyle w:val="3"/>
        <w:ind w:left="817" w:hanging="420"/>
      </w:pPr>
      <w:r>
        <w:rPr>
          <w:rFonts w:hint="eastAsia"/>
        </w:rPr>
        <w:t>Menus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2835"/>
        <w:gridCol w:w="3685"/>
      </w:tblGrid>
      <w:tr w:rsidR="00EB54DE" w:rsidRPr="00FA697A" w:rsidTr="00746799">
        <w:trPr>
          <w:trHeight w:val="383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</w:pPr>
            <w:r>
              <w:rPr>
                <w:rFonts w:eastAsiaTheme="minorEastAsia" w:cs="Arial" w:hint="eastAsia"/>
              </w:rPr>
              <w:t>1</w:t>
            </w:r>
          </w:p>
        </w:tc>
        <w:tc>
          <w:tcPr>
            <w:tcW w:w="3402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</w:pPr>
          </w:p>
        </w:tc>
        <w:tc>
          <w:tcPr>
            <w:tcW w:w="3685" w:type="dxa"/>
          </w:tcPr>
          <w:p w:rsidR="00EB54DE" w:rsidRDefault="00EB54DE" w:rsidP="00746799"/>
        </w:tc>
      </w:tr>
      <w:tr w:rsidR="00EB54DE" w:rsidRPr="00CF5C62" w:rsidTr="00746799">
        <w:trPr>
          <w:trHeight w:val="335"/>
        </w:trPr>
        <w:tc>
          <w:tcPr>
            <w:tcW w:w="534" w:type="dxa"/>
            <w:tcBorders>
              <w:bottom w:val="single" w:sz="4" w:space="0" w:color="auto"/>
            </w:tcBorders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2</w:t>
            </w:r>
          </w:p>
        </w:tc>
        <w:tc>
          <w:tcPr>
            <w:tcW w:w="3402" w:type="dxa"/>
          </w:tcPr>
          <w:p w:rsidR="00EB54DE" w:rsidRPr="009A2A04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2835" w:type="dxa"/>
          </w:tcPr>
          <w:p w:rsidR="00EB54DE" w:rsidRDefault="00EB54DE" w:rsidP="00746799">
            <w:pPr>
              <w:jc w:val="both"/>
              <w:rPr>
                <w:rFonts w:eastAsiaTheme="minorEastAsia" w:cs="Arial"/>
              </w:rPr>
            </w:pPr>
          </w:p>
        </w:tc>
        <w:tc>
          <w:tcPr>
            <w:tcW w:w="3685" w:type="dxa"/>
          </w:tcPr>
          <w:p w:rsidR="00EB54DE" w:rsidRDefault="00EB54DE" w:rsidP="00746799"/>
        </w:tc>
      </w:tr>
    </w:tbl>
    <w:p w:rsidR="00EB54DE" w:rsidRDefault="00EB54DE" w:rsidP="00EB54DE">
      <w:pPr>
        <w:pStyle w:val="3"/>
        <w:ind w:left="817" w:hanging="420"/>
      </w:pPr>
      <w:r>
        <w:rPr>
          <w:rFonts w:hint="eastAsia"/>
        </w:rPr>
        <w:t>Channels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751BCA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Default="00EB54DE" w:rsidP="00EB54DE">
      <w:pPr>
        <w:pStyle w:val="3"/>
      </w:pPr>
      <w:r>
        <w:rPr>
          <w:rFonts w:hint="eastAsia"/>
        </w:rPr>
        <w:t>Portals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220"/>
        <w:gridCol w:w="3293"/>
      </w:tblGrid>
      <w:tr w:rsidR="00EB54DE" w:rsidRPr="00FA697A" w:rsidTr="00746799">
        <w:trPr>
          <w:trHeight w:val="383"/>
        </w:trPr>
        <w:tc>
          <w:tcPr>
            <w:tcW w:w="534" w:type="dxa"/>
            <w:shd w:val="clear" w:color="auto" w:fill="D9D9D9" w:themeFill="background1" w:themeFillShade="D9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220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293" w:type="dxa"/>
            <w:shd w:val="clear" w:color="auto" w:fill="D9D9D9" w:themeFill="background1" w:themeFillShade="D9"/>
            <w:vAlign w:val="center"/>
          </w:tcPr>
          <w:p w:rsidR="00EB54DE" w:rsidRPr="00FA697A" w:rsidRDefault="00EB54DE" w:rsidP="00746799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FA697A">
              <w:rPr>
                <w:rFonts w:hint="eastAsia"/>
                <w:b/>
                <w:bCs/>
                <w:color w:val="000000" w:themeColor="text1"/>
              </w:rPr>
              <w:t>Components</w:t>
            </w:r>
          </w:p>
        </w:tc>
      </w:tr>
      <w:tr w:rsidR="00EB54DE" w:rsidRPr="00CF5C62" w:rsidTr="00746799">
        <w:trPr>
          <w:trHeight w:val="335"/>
        </w:trPr>
        <w:tc>
          <w:tcPr>
            <w:tcW w:w="534" w:type="dxa"/>
            <w:vAlign w:val="center"/>
          </w:tcPr>
          <w:p w:rsidR="00EB54DE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2409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4220" w:type="dxa"/>
            <w:vAlign w:val="center"/>
          </w:tcPr>
          <w:p w:rsidR="00EB54DE" w:rsidRPr="00743313" w:rsidRDefault="00EB54DE" w:rsidP="00746799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/a</w:t>
            </w:r>
          </w:p>
        </w:tc>
        <w:tc>
          <w:tcPr>
            <w:tcW w:w="3293" w:type="dxa"/>
            <w:vAlign w:val="center"/>
          </w:tcPr>
          <w:p w:rsidR="00EB54DE" w:rsidRPr="00303994" w:rsidRDefault="00EB54DE" w:rsidP="00746799">
            <w:pPr>
              <w:pStyle w:val="TableText"/>
              <w:spacing w:line="276" w:lineRule="auto"/>
              <w:jc w:val="both"/>
              <w:rPr>
                <w:rFonts w:eastAsiaTheme="minorEastAsia" w:cs="Arial"/>
                <w:lang w:eastAsia="ko-KR"/>
              </w:rPr>
            </w:pPr>
            <w:r>
              <w:rPr>
                <w:rFonts w:cs="Arial" w:hint="eastAsia"/>
              </w:rPr>
              <w:t>n</w:t>
            </w:r>
            <w:r>
              <w:rPr>
                <w:rFonts w:cs="Arial"/>
              </w:rPr>
              <w:t>/a</w:t>
            </w:r>
          </w:p>
        </w:tc>
      </w:tr>
    </w:tbl>
    <w:p w:rsidR="00EB54DE" w:rsidRPr="00EB54DE" w:rsidRDefault="00EB54DE" w:rsidP="00EB54DE">
      <w:pPr>
        <w:rPr>
          <w:rFonts w:hint="eastAsia"/>
        </w:rPr>
      </w:pPr>
    </w:p>
    <w:p w:rsidR="00EB54DE" w:rsidRDefault="00EB54DE" w:rsidP="00EB54DE">
      <w:pPr>
        <w:pStyle w:val="2"/>
      </w:pPr>
      <w:r>
        <w:rPr>
          <w:rFonts w:hint="eastAsia"/>
        </w:rPr>
        <w:lastRenderedPageBreak/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t xml:space="preserve">– Part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(Drawing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:rsidR="00EB54DE" w:rsidRDefault="00EB54DE" w:rsidP="00EB54DE">
      <w:pPr>
        <w:pStyle w:val="2"/>
      </w:pPr>
    </w:p>
    <w:p w:rsidR="00463045" w:rsidRDefault="00EB54DE" w:rsidP="00EB54DE">
      <w:pPr>
        <w:pStyle w:val="1"/>
        <w:rPr>
          <w:rFonts w:hint="eastAsia"/>
        </w:rPr>
      </w:pPr>
      <w:r>
        <w:rPr>
          <w:rFonts w:hint="eastAsia"/>
        </w:rPr>
        <w:t>Programs</w:t>
      </w:r>
    </w:p>
    <w:p w:rsidR="00FE7F31" w:rsidRDefault="00FE7F31" w:rsidP="00FE7F31">
      <w:pPr>
        <w:pStyle w:val="Guideline"/>
        <w:rPr>
          <w:rFonts w:eastAsiaTheme="minorEastAsia"/>
          <w:lang w:eastAsia="ko-KR"/>
        </w:rPr>
      </w:pPr>
      <w:r w:rsidRPr="00C71288">
        <w:rPr>
          <w:highlight w:val="lightGray"/>
        </w:rPr>
        <w:sym w:font="Wingdings" w:char="F046"/>
      </w:r>
      <w:r w:rsidRPr="00C71288">
        <w:rPr>
          <w:rFonts w:eastAsiaTheme="minorEastAsia" w:hint="eastAsia"/>
          <w:highlight w:val="lightGray"/>
          <w:lang w:eastAsia="ko-KR"/>
        </w:rPr>
        <w:t xml:space="preserve"> </w:t>
      </w:r>
      <w:r w:rsidR="00FA6395">
        <w:rPr>
          <w:rFonts w:eastAsiaTheme="minorEastAsia" w:hint="eastAsia"/>
          <w:highlight w:val="lightGray"/>
          <w:lang w:eastAsia="ko-KR"/>
        </w:rPr>
        <w:t xml:space="preserve">FUNC </w:t>
      </w:r>
      <w:proofErr w:type="spellStart"/>
      <w:r w:rsidR="00FA6395">
        <w:rPr>
          <w:rFonts w:eastAsiaTheme="minorEastAsia" w:hint="eastAsia"/>
          <w:highlight w:val="lightGray"/>
          <w:lang w:eastAsia="ko-KR"/>
        </w:rPr>
        <w:t>ID</w:t>
      </w:r>
      <w:r w:rsidR="007C0196">
        <w:rPr>
          <w:rFonts w:eastAsiaTheme="minorEastAsia" w:hint="eastAsia"/>
          <w:highlight w:val="lightGray"/>
          <w:lang w:eastAsia="ko-KR"/>
        </w:rPr>
        <w:t>d</w:t>
      </w:r>
      <w:proofErr w:type="spellEnd"/>
      <w:r>
        <w:rPr>
          <w:rFonts w:eastAsiaTheme="minorEastAsia" w:hint="eastAsia"/>
          <w:highlight w:val="lightGray"/>
          <w:lang w:eastAsia="ko-KR"/>
        </w:rPr>
        <w:t>별</w:t>
      </w:r>
      <w:r>
        <w:rPr>
          <w:rFonts w:eastAsiaTheme="minorEastAsia" w:hint="eastAsia"/>
          <w:highlight w:val="lightGray"/>
          <w:lang w:eastAsia="ko-KR"/>
        </w:rPr>
        <w:t xml:space="preserve"> </w:t>
      </w:r>
      <w:r>
        <w:rPr>
          <w:rFonts w:eastAsiaTheme="minorEastAsia" w:hint="eastAsia"/>
          <w:highlight w:val="lightGray"/>
          <w:lang w:eastAsia="ko-KR"/>
        </w:rPr>
        <w:t>기능</w:t>
      </w:r>
      <w:r w:rsidR="007C0196">
        <w:rPr>
          <w:rFonts w:eastAsiaTheme="minorEastAsia" w:hint="eastAsia"/>
          <w:highlight w:val="lightGray"/>
          <w:lang w:eastAsia="ko-KR"/>
        </w:rPr>
        <w:t xml:space="preserve"> </w:t>
      </w:r>
      <w:r w:rsidR="00E07D4A">
        <w:rPr>
          <w:rFonts w:eastAsiaTheme="minorEastAsia" w:hint="eastAsia"/>
          <w:highlight w:val="lightGray"/>
          <w:lang w:eastAsia="ko-KR"/>
        </w:rPr>
        <w:t>구현을</w:t>
      </w:r>
      <w:r w:rsidR="00D54D31">
        <w:rPr>
          <w:rFonts w:eastAsiaTheme="minorEastAsia" w:hint="eastAsia"/>
          <w:highlight w:val="lightGray"/>
          <w:lang w:eastAsia="ko-KR"/>
        </w:rPr>
        <w:t xml:space="preserve"> </w:t>
      </w:r>
      <w:r w:rsidR="00842C99">
        <w:rPr>
          <w:rFonts w:eastAsiaTheme="minorEastAsia" w:hint="eastAsia"/>
          <w:highlight w:val="lightGray"/>
          <w:lang w:eastAsia="ko-KR"/>
        </w:rPr>
        <w:t>위해</w:t>
      </w:r>
      <w:r w:rsidR="00842C99">
        <w:rPr>
          <w:rFonts w:eastAsiaTheme="minorEastAsia" w:hint="eastAsia"/>
          <w:highlight w:val="lightGray"/>
          <w:lang w:eastAsia="ko-KR"/>
        </w:rPr>
        <w:t xml:space="preserve"> </w:t>
      </w:r>
      <w:r w:rsidR="00842C99">
        <w:rPr>
          <w:rFonts w:eastAsiaTheme="minorEastAsia" w:hint="eastAsia"/>
          <w:highlight w:val="lightGray"/>
          <w:lang w:eastAsia="ko-KR"/>
        </w:rPr>
        <w:t>설계된</w:t>
      </w:r>
      <w:r w:rsidR="00842C99">
        <w:rPr>
          <w:rFonts w:eastAsiaTheme="minorEastAsia" w:hint="eastAsia"/>
          <w:highlight w:val="lightGray"/>
          <w:lang w:eastAsia="ko-KR"/>
        </w:rPr>
        <w:t xml:space="preserve"> class</w:t>
      </w:r>
      <w:r w:rsidR="00842C99">
        <w:rPr>
          <w:rFonts w:eastAsiaTheme="minorEastAsia" w:hint="eastAsia"/>
          <w:highlight w:val="lightGray"/>
          <w:lang w:eastAsia="ko-KR"/>
        </w:rPr>
        <w:t>와</w:t>
      </w:r>
      <w:r w:rsidR="00842C99">
        <w:rPr>
          <w:rFonts w:eastAsiaTheme="minorEastAsia" w:hint="eastAsia"/>
          <w:highlight w:val="lightGray"/>
          <w:lang w:eastAsia="ko-KR"/>
        </w:rPr>
        <w:t xml:space="preserve"> method</w:t>
      </w:r>
      <w:r w:rsidR="00842C99">
        <w:rPr>
          <w:rFonts w:eastAsiaTheme="minorEastAsia" w:hint="eastAsia"/>
          <w:highlight w:val="lightGray"/>
          <w:lang w:eastAsia="ko-KR"/>
        </w:rPr>
        <w:t>의</w:t>
      </w:r>
      <w:r w:rsidR="00842C99">
        <w:rPr>
          <w:rFonts w:eastAsiaTheme="minorEastAsia" w:hint="eastAsia"/>
          <w:highlight w:val="lightGray"/>
          <w:lang w:eastAsia="ko-KR"/>
        </w:rPr>
        <w:t xml:space="preserve"> flow(</w:t>
      </w:r>
      <w:r w:rsidR="00842C99">
        <w:rPr>
          <w:rFonts w:eastAsiaTheme="minorEastAsia" w:hint="eastAsia"/>
          <w:highlight w:val="lightGray"/>
          <w:lang w:eastAsia="ko-KR"/>
        </w:rPr>
        <w:t>흐름</w:t>
      </w:r>
      <w:r w:rsidR="00842C99">
        <w:rPr>
          <w:rFonts w:eastAsiaTheme="minorEastAsia" w:hint="eastAsia"/>
          <w:highlight w:val="lightGray"/>
          <w:lang w:eastAsia="ko-KR"/>
        </w:rPr>
        <w:t>)</w:t>
      </w:r>
      <w:r w:rsidR="00842C99">
        <w:rPr>
          <w:rFonts w:eastAsiaTheme="minorEastAsia" w:hint="eastAsia"/>
          <w:highlight w:val="lightGray"/>
          <w:lang w:eastAsia="ko-KR"/>
        </w:rPr>
        <w:t>을</w:t>
      </w:r>
      <w:r w:rsidR="00842C99">
        <w:rPr>
          <w:rFonts w:eastAsiaTheme="minorEastAsia" w:hint="eastAsia"/>
          <w:highlight w:val="lightGray"/>
          <w:lang w:eastAsia="ko-KR"/>
        </w:rPr>
        <w:t xml:space="preserve"> flow chart </w:t>
      </w:r>
      <w:r w:rsidR="00842C99">
        <w:rPr>
          <w:rFonts w:eastAsiaTheme="minorEastAsia" w:hint="eastAsia"/>
          <w:highlight w:val="lightGray"/>
          <w:lang w:eastAsia="ko-KR"/>
        </w:rPr>
        <w:t>형식으로</w:t>
      </w:r>
      <w:r w:rsidR="00842C99">
        <w:rPr>
          <w:rFonts w:eastAsiaTheme="minorEastAsia" w:hint="eastAsia"/>
          <w:highlight w:val="lightGray"/>
          <w:lang w:eastAsia="ko-KR"/>
        </w:rPr>
        <w:t xml:space="preserve"> </w:t>
      </w:r>
      <w:proofErr w:type="spellStart"/>
      <w:r w:rsidR="00842C99">
        <w:rPr>
          <w:rFonts w:eastAsiaTheme="minorEastAsia" w:hint="eastAsia"/>
          <w:highlight w:val="lightGray"/>
          <w:lang w:eastAsia="ko-KR"/>
        </w:rPr>
        <w:t>도식화하여</w:t>
      </w:r>
      <w:proofErr w:type="spellEnd"/>
      <w:r w:rsidR="00842C99">
        <w:rPr>
          <w:rFonts w:eastAsiaTheme="minorEastAsia" w:hint="eastAsia"/>
          <w:highlight w:val="lightGray"/>
          <w:lang w:eastAsia="ko-KR"/>
        </w:rPr>
        <w:t xml:space="preserve"> </w:t>
      </w:r>
      <w:r w:rsidR="00F22A09">
        <w:rPr>
          <w:rFonts w:eastAsiaTheme="minorEastAsia" w:hint="eastAsia"/>
          <w:highlight w:val="lightGray"/>
          <w:lang w:eastAsia="ko-KR"/>
        </w:rPr>
        <w:t>표시</w:t>
      </w:r>
      <w:r w:rsidR="00E07D4A">
        <w:rPr>
          <w:rFonts w:eastAsiaTheme="minorEastAsia" w:hint="eastAsia"/>
          <w:highlight w:val="lightGray"/>
          <w:lang w:eastAsia="ko-KR"/>
        </w:rPr>
        <w:t>한다</w:t>
      </w:r>
      <w:r w:rsidR="00E07D4A">
        <w:rPr>
          <w:rFonts w:eastAsiaTheme="minorEastAsia" w:hint="eastAsia"/>
          <w:highlight w:val="lightGray"/>
          <w:lang w:eastAsia="ko-KR"/>
        </w:rPr>
        <w:t xml:space="preserve">. </w:t>
      </w:r>
      <w:r w:rsidR="00E07D4A">
        <w:rPr>
          <w:rFonts w:eastAsiaTheme="minorEastAsia" w:hint="eastAsia"/>
          <w:highlight w:val="lightGray"/>
          <w:lang w:eastAsia="ko-KR"/>
        </w:rPr>
        <w:t>그리고</w:t>
      </w:r>
      <w:r w:rsidR="00E07D4A">
        <w:rPr>
          <w:rFonts w:eastAsiaTheme="minorEastAsia" w:hint="eastAsia"/>
          <w:highlight w:val="lightGray"/>
          <w:lang w:eastAsia="ko-KR"/>
        </w:rPr>
        <w:t xml:space="preserve">, </w:t>
      </w:r>
      <w:r w:rsidR="0058439E">
        <w:rPr>
          <w:rFonts w:eastAsiaTheme="minorEastAsia" w:hint="eastAsia"/>
          <w:highlight w:val="lightGray"/>
          <w:lang w:eastAsia="ko-KR"/>
        </w:rPr>
        <w:t>Customization</w:t>
      </w:r>
      <w:r w:rsidR="0058439E">
        <w:rPr>
          <w:rFonts w:eastAsiaTheme="minorEastAsia" w:hint="eastAsia"/>
          <w:highlight w:val="lightGray"/>
          <w:lang w:eastAsia="ko-KR"/>
        </w:rPr>
        <w:t>된</w:t>
      </w:r>
      <w:r w:rsidR="00D54D31">
        <w:rPr>
          <w:rFonts w:eastAsiaTheme="minorEastAsia" w:hint="eastAsia"/>
          <w:highlight w:val="lightGray"/>
          <w:lang w:eastAsia="ko-KR"/>
        </w:rPr>
        <w:t xml:space="preserve"> program list</w:t>
      </w:r>
      <w:r w:rsidR="00D54D31">
        <w:rPr>
          <w:rFonts w:eastAsiaTheme="minorEastAsia" w:hint="eastAsia"/>
          <w:highlight w:val="lightGray"/>
          <w:lang w:eastAsia="ko-KR"/>
        </w:rPr>
        <w:t>를</w:t>
      </w:r>
      <w:r w:rsidR="00D54D31">
        <w:rPr>
          <w:rFonts w:eastAsiaTheme="minorEastAsia" w:hint="eastAsia"/>
          <w:highlight w:val="lightGray"/>
          <w:lang w:eastAsia="ko-KR"/>
        </w:rPr>
        <w:t xml:space="preserve"> </w:t>
      </w:r>
      <w:r w:rsidR="00D54D31">
        <w:rPr>
          <w:rFonts w:eastAsiaTheme="minorEastAsia" w:hint="eastAsia"/>
          <w:highlight w:val="lightGray"/>
          <w:lang w:eastAsia="ko-KR"/>
        </w:rPr>
        <w:t>기술하고</w:t>
      </w:r>
      <w:r w:rsidR="00D54D31">
        <w:rPr>
          <w:rFonts w:eastAsiaTheme="minorEastAsia" w:hint="eastAsia"/>
          <w:highlight w:val="lightGray"/>
          <w:lang w:eastAsia="ko-KR"/>
        </w:rPr>
        <w:t xml:space="preserve"> </w:t>
      </w:r>
      <w:r w:rsidR="0058439E">
        <w:rPr>
          <w:rFonts w:eastAsiaTheme="minorEastAsia" w:hint="eastAsia"/>
          <w:highlight w:val="lightGray"/>
          <w:lang w:eastAsia="ko-KR"/>
        </w:rPr>
        <w:t>각</w:t>
      </w:r>
      <w:r w:rsidR="0058439E">
        <w:rPr>
          <w:rFonts w:eastAsiaTheme="minorEastAsia" w:hint="eastAsia"/>
          <w:highlight w:val="lightGray"/>
          <w:lang w:eastAsia="ko-KR"/>
        </w:rPr>
        <w:t xml:space="preserve"> </w:t>
      </w:r>
      <w:r w:rsidR="00D54D31">
        <w:rPr>
          <w:rFonts w:eastAsiaTheme="minorEastAsia" w:hint="eastAsia"/>
          <w:highlight w:val="lightGray"/>
          <w:lang w:eastAsia="ko-KR"/>
        </w:rPr>
        <w:t>program</w:t>
      </w:r>
      <w:r w:rsidR="00D54D31">
        <w:rPr>
          <w:rFonts w:eastAsiaTheme="minorEastAsia" w:hint="eastAsia"/>
          <w:highlight w:val="lightGray"/>
          <w:lang w:eastAsia="ko-KR"/>
        </w:rPr>
        <w:t>에</w:t>
      </w:r>
      <w:r w:rsidR="00D54D31">
        <w:rPr>
          <w:rFonts w:eastAsiaTheme="minorEastAsia" w:hint="eastAsia"/>
          <w:highlight w:val="lightGray"/>
          <w:lang w:eastAsia="ko-KR"/>
        </w:rPr>
        <w:t xml:space="preserve"> </w:t>
      </w:r>
      <w:r w:rsidR="00D54D31">
        <w:rPr>
          <w:rFonts w:eastAsiaTheme="minorEastAsia" w:hint="eastAsia"/>
          <w:highlight w:val="lightGray"/>
          <w:lang w:eastAsia="ko-KR"/>
        </w:rPr>
        <w:t>대한</w:t>
      </w:r>
      <w:r w:rsidR="00D54D31">
        <w:rPr>
          <w:rFonts w:eastAsiaTheme="minorEastAsia" w:hint="eastAsia"/>
          <w:highlight w:val="lightGray"/>
          <w:lang w:eastAsia="ko-KR"/>
        </w:rPr>
        <w:t xml:space="preserve"> </w:t>
      </w:r>
      <w:r w:rsidR="00D54D31">
        <w:rPr>
          <w:rFonts w:eastAsiaTheme="minorEastAsia" w:hint="eastAsia"/>
          <w:highlight w:val="lightGray"/>
          <w:lang w:eastAsia="ko-KR"/>
        </w:rPr>
        <w:t>설명을</w:t>
      </w:r>
      <w:r w:rsidR="00D54D31">
        <w:rPr>
          <w:rFonts w:eastAsiaTheme="minorEastAsia" w:hint="eastAsia"/>
          <w:highlight w:val="lightGray"/>
          <w:lang w:eastAsia="ko-KR"/>
        </w:rPr>
        <w:t xml:space="preserve"> </w:t>
      </w:r>
      <w:r w:rsidR="00D54D31">
        <w:rPr>
          <w:rFonts w:eastAsiaTheme="minorEastAsia" w:hint="eastAsia"/>
          <w:highlight w:val="lightGray"/>
          <w:lang w:eastAsia="ko-KR"/>
        </w:rPr>
        <w:t>기술한다</w:t>
      </w:r>
      <w:r w:rsidR="00D54D31">
        <w:rPr>
          <w:rFonts w:eastAsiaTheme="minorEastAsia" w:hint="eastAsia"/>
          <w:highlight w:val="lightGray"/>
          <w:lang w:eastAsia="ko-KR"/>
        </w:rPr>
        <w:t xml:space="preserve">. </w:t>
      </w:r>
      <w:r w:rsidR="00D54D31">
        <w:rPr>
          <w:rFonts w:eastAsiaTheme="minorEastAsia" w:hint="eastAsia"/>
          <w:highlight w:val="lightGray"/>
          <w:lang w:eastAsia="ko-KR"/>
        </w:rPr>
        <w:t>해당</w:t>
      </w:r>
      <w:r w:rsidR="00D54D31">
        <w:rPr>
          <w:rFonts w:eastAsiaTheme="minorEastAsia" w:hint="eastAsia"/>
          <w:highlight w:val="lightGray"/>
          <w:lang w:eastAsia="ko-KR"/>
        </w:rPr>
        <w:t xml:space="preserve"> </w:t>
      </w:r>
      <w:r w:rsidR="00D54D31">
        <w:rPr>
          <w:rFonts w:eastAsiaTheme="minorEastAsia" w:hint="eastAsia"/>
          <w:highlight w:val="lightGray"/>
          <w:lang w:eastAsia="ko-KR"/>
        </w:rPr>
        <w:t>유형의</w:t>
      </w:r>
      <w:r w:rsidR="00D54D31">
        <w:rPr>
          <w:rFonts w:eastAsiaTheme="minorEastAsia" w:hint="eastAsia"/>
          <w:highlight w:val="lightGray"/>
          <w:lang w:eastAsia="ko-KR"/>
        </w:rPr>
        <w:t xml:space="preserve"> program list</w:t>
      </w:r>
      <w:r w:rsidR="00D54D31">
        <w:rPr>
          <w:rFonts w:eastAsiaTheme="minorEastAsia" w:hint="eastAsia"/>
          <w:highlight w:val="lightGray"/>
          <w:lang w:eastAsia="ko-KR"/>
        </w:rPr>
        <w:t>가</w:t>
      </w:r>
      <w:r w:rsidR="00D54D31">
        <w:rPr>
          <w:rFonts w:eastAsiaTheme="minorEastAsia" w:hint="eastAsia"/>
          <w:highlight w:val="lightGray"/>
          <w:lang w:eastAsia="ko-KR"/>
        </w:rPr>
        <w:t xml:space="preserve"> </w:t>
      </w:r>
      <w:r w:rsidR="00D54D31">
        <w:rPr>
          <w:rFonts w:eastAsiaTheme="minorEastAsia" w:hint="eastAsia"/>
          <w:highlight w:val="lightGray"/>
          <w:lang w:eastAsia="ko-KR"/>
        </w:rPr>
        <w:t>없다면</w:t>
      </w:r>
      <w:r w:rsidR="00D54D31">
        <w:rPr>
          <w:rFonts w:eastAsiaTheme="minorEastAsia" w:hint="eastAsia"/>
          <w:highlight w:val="lightGray"/>
          <w:lang w:eastAsia="ko-KR"/>
        </w:rPr>
        <w:t xml:space="preserve"> </w:t>
      </w:r>
      <w:r w:rsidR="00D54D31">
        <w:rPr>
          <w:rFonts w:eastAsiaTheme="minorEastAsia" w:hint="eastAsia"/>
          <w:highlight w:val="lightGray"/>
          <w:lang w:eastAsia="ko-KR"/>
        </w:rPr>
        <w:t>테이블에</w:t>
      </w:r>
      <w:r w:rsidR="00D54D31">
        <w:rPr>
          <w:rFonts w:eastAsiaTheme="minorEastAsia" w:hint="eastAsia"/>
          <w:highlight w:val="lightGray"/>
          <w:lang w:eastAsia="ko-KR"/>
        </w:rPr>
        <w:t xml:space="preserve"> n/a</w:t>
      </w:r>
      <w:r w:rsidR="00D54D31">
        <w:rPr>
          <w:rFonts w:eastAsiaTheme="minorEastAsia" w:hint="eastAsia"/>
          <w:highlight w:val="lightGray"/>
          <w:lang w:eastAsia="ko-KR"/>
        </w:rPr>
        <w:t>로</w:t>
      </w:r>
      <w:r w:rsidR="00D54D31">
        <w:rPr>
          <w:rFonts w:eastAsiaTheme="minorEastAsia" w:hint="eastAsia"/>
          <w:highlight w:val="lightGray"/>
          <w:lang w:eastAsia="ko-KR"/>
        </w:rPr>
        <w:t xml:space="preserve"> </w:t>
      </w:r>
      <w:r>
        <w:rPr>
          <w:rFonts w:eastAsiaTheme="minorEastAsia" w:hint="eastAsia"/>
          <w:highlight w:val="lightGray"/>
          <w:lang w:eastAsia="ko-KR"/>
        </w:rPr>
        <w:t>기술한다</w:t>
      </w:r>
      <w:r>
        <w:rPr>
          <w:rFonts w:eastAsiaTheme="minorEastAsia" w:hint="eastAsia"/>
          <w:highlight w:val="lightGray"/>
          <w:lang w:eastAsia="ko-KR"/>
        </w:rPr>
        <w:t>.</w:t>
      </w:r>
      <w:r w:rsidRPr="00C71288">
        <w:rPr>
          <w:highlight w:val="lightGray"/>
        </w:rPr>
        <w:sym w:font="Wingdings" w:char="F045"/>
      </w:r>
    </w:p>
    <w:p w:rsidR="00FE7F31" w:rsidRPr="00FE7F31" w:rsidRDefault="00FE7F31" w:rsidP="00FE7F31">
      <w:pPr>
        <w:rPr>
          <w:lang w:val="en-GB"/>
        </w:rPr>
      </w:pPr>
    </w:p>
    <w:p w:rsidR="00630AB8" w:rsidRDefault="00630AB8" w:rsidP="00FD434D"/>
    <w:p w:rsidR="00D9099C" w:rsidRDefault="00B50915" w:rsidP="002049E0">
      <w:pPr>
        <w:pStyle w:val="2"/>
      </w:pPr>
      <w:bookmarkStart w:id="57" w:name="_Toc462927691"/>
      <w:r>
        <w:lastRenderedPageBreak/>
        <w:t>B</w:t>
      </w:r>
      <w:r w:rsidR="002049E0" w:rsidRPr="002049E0">
        <w:t>OM-FSP-00360</w:t>
      </w:r>
      <w:r w:rsidR="00D9099C">
        <w:rPr>
          <w:rFonts w:hint="eastAsia"/>
        </w:rPr>
        <w:t xml:space="preserve"> </w:t>
      </w:r>
      <w:r w:rsidR="002049E0">
        <w:rPr>
          <w:rFonts w:hint="eastAsia"/>
        </w:rPr>
        <w:t>코드</w:t>
      </w:r>
      <w:r w:rsidR="002049E0">
        <w:rPr>
          <w:rFonts w:hint="eastAsia"/>
        </w:rPr>
        <w:t xml:space="preserve"> </w:t>
      </w:r>
      <w:r w:rsidR="002049E0">
        <w:rPr>
          <w:rFonts w:hint="eastAsia"/>
        </w:rPr>
        <w:t>관리</w:t>
      </w:r>
      <w:r w:rsidR="002049E0">
        <w:rPr>
          <w:rFonts w:hint="eastAsia"/>
        </w:rPr>
        <w:t xml:space="preserve"> </w:t>
      </w:r>
      <w:r w:rsidR="002049E0">
        <w:t xml:space="preserve">– </w:t>
      </w:r>
      <w:r w:rsidR="002049E0">
        <w:rPr>
          <w:rFonts w:hint="eastAsia"/>
        </w:rPr>
        <w:t>코드</w:t>
      </w:r>
      <w:r w:rsidR="002049E0">
        <w:rPr>
          <w:rFonts w:hint="eastAsia"/>
        </w:rPr>
        <w:t xml:space="preserve"> </w:t>
      </w:r>
      <w:r w:rsidR="002049E0">
        <w:rPr>
          <w:rFonts w:hint="eastAsia"/>
        </w:rPr>
        <w:t>목록</w:t>
      </w:r>
      <w:r w:rsidR="002049E0">
        <w:rPr>
          <w:rFonts w:hint="eastAsia"/>
        </w:rPr>
        <w:t xml:space="preserve"> </w:t>
      </w:r>
      <w:r w:rsidR="002049E0">
        <w:rPr>
          <w:rFonts w:hint="eastAsia"/>
        </w:rPr>
        <w:t>조회</w:t>
      </w:r>
      <w:bookmarkEnd w:id="57"/>
    </w:p>
    <w:p w:rsidR="00D9099C" w:rsidRDefault="00D9099C" w:rsidP="00D9099C">
      <w:pPr>
        <w:pStyle w:val="3"/>
        <w:ind w:left="1050" w:hanging="420"/>
      </w:pPr>
      <w:bookmarkStart w:id="58" w:name="_Toc462927692"/>
      <w:r w:rsidRPr="00B97450">
        <w:rPr>
          <w:rFonts w:hint="eastAsia"/>
        </w:rPr>
        <w:t>Program Logic</w:t>
      </w:r>
      <w:bookmarkEnd w:id="58"/>
    </w:p>
    <w:p w:rsidR="00852D54" w:rsidRPr="00852D54" w:rsidRDefault="00852D54" w:rsidP="00852D54"/>
    <w:p w:rsidR="00D9099C" w:rsidRDefault="00D9099C" w:rsidP="00D9099C">
      <w:pPr>
        <w:pStyle w:val="3"/>
        <w:ind w:left="1050" w:hanging="420"/>
      </w:pPr>
      <w:bookmarkStart w:id="59" w:name="_Toc462927693"/>
      <w:r>
        <w:rPr>
          <w:rFonts w:hint="eastAsia"/>
        </w:rPr>
        <w:t>JSP</w:t>
      </w:r>
      <w:bookmarkStart w:id="60" w:name="_GoBack"/>
      <w:bookmarkEnd w:id="59"/>
      <w:bookmarkEnd w:id="60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4663"/>
        <w:gridCol w:w="2391"/>
        <w:gridCol w:w="3402"/>
      </w:tblGrid>
      <w:tr w:rsidR="00D9099C" w:rsidTr="00076C23">
        <w:trPr>
          <w:trHeight w:val="329"/>
        </w:trPr>
        <w:tc>
          <w:tcPr>
            <w:tcW w:w="4663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File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391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7E51AE">
              <w:rPr>
                <w:b/>
                <w:bCs/>
                <w:color w:val="000000" w:themeColor="text1"/>
              </w:rPr>
              <w:t>Purpose (Process/UI)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D9099C" w:rsidTr="00076C23">
        <w:trPr>
          <w:trHeight w:val="197"/>
        </w:trPr>
        <w:tc>
          <w:tcPr>
            <w:tcW w:w="4663" w:type="dxa"/>
          </w:tcPr>
          <w:p w:rsidR="00D9099C" w:rsidRDefault="00D9099C" w:rsidP="00076C23">
            <w:r>
              <w:rPr>
                <w:rFonts w:hint="eastAsia"/>
              </w:rPr>
              <w:t>n/a</w:t>
            </w:r>
          </w:p>
        </w:tc>
        <w:tc>
          <w:tcPr>
            <w:tcW w:w="2391" w:type="dxa"/>
          </w:tcPr>
          <w:p w:rsidR="00D9099C" w:rsidRDefault="00D9099C" w:rsidP="00076C23">
            <w:r>
              <w:rPr>
                <w:rFonts w:hint="eastAsia"/>
              </w:rPr>
              <w:t>n/a</w:t>
            </w:r>
          </w:p>
        </w:tc>
        <w:tc>
          <w:tcPr>
            <w:tcW w:w="3402" w:type="dxa"/>
          </w:tcPr>
          <w:p w:rsidR="00D9099C" w:rsidRDefault="00D9099C" w:rsidP="00076C23">
            <w:r>
              <w:rPr>
                <w:rFonts w:hint="eastAsia"/>
              </w:rPr>
              <w:t>n/a</w:t>
            </w:r>
          </w:p>
        </w:tc>
      </w:tr>
    </w:tbl>
    <w:p w:rsidR="00D9099C" w:rsidRDefault="00D9099C" w:rsidP="00D9099C">
      <w:pPr>
        <w:pStyle w:val="3"/>
        <w:ind w:left="1050" w:hanging="420"/>
      </w:pPr>
      <w:bookmarkStart w:id="61" w:name="_Toc462927694"/>
      <w:r>
        <w:rPr>
          <w:rFonts w:hint="eastAsia"/>
        </w:rPr>
        <w:t>JPO</w:t>
      </w:r>
      <w:bookmarkEnd w:id="61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2093"/>
        <w:gridCol w:w="2411"/>
        <w:gridCol w:w="5952"/>
      </w:tblGrid>
      <w:tr w:rsidR="00D9099C" w:rsidTr="00076C23">
        <w:trPr>
          <w:trHeight w:val="259"/>
        </w:trPr>
        <w:tc>
          <w:tcPr>
            <w:tcW w:w="2093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411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D9099C" w:rsidTr="00D33A6A">
        <w:trPr>
          <w:trHeight w:val="259"/>
        </w:trPr>
        <w:tc>
          <w:tcPr>
            <w:tcW w:w="2093" w:type="dxa"/>
            <w:vAlign w:val="center"/>
          </w:tcPr>
          <w:p w:rsidR="00D9099C" w:rsidRDefault="00D9099C" w:rsidP="00D33A6A">
            <w:pPr>
              <w:jc w:val="both"/>
            </w:pPr>
          </w:p>
        </w:tc>
        <w:tc>
          <w:tcPr>
            <w:tcW w:w="2411" w:type="dxa"/>
            <w:vAlign w:val="center"/>
          </w:tcPr>
          <w:p w:rsidR="00D9099C" w:rsidRDefault="00D9099C" w:rsidP="00D33A6A">
            <w:pPr>
              <w:jc w:val="both"/>
            </w:pPr>
          </w:p>
        </w:tc>
        <w:tc>
          <w:tcPr>
            <w:tcW w:w="5952" w:type="dxa"/>
          </w:tcPr>
          <w:p w:rsidR="00D9099C" w:rsidRDefault="00D9099C" w:rsidP="00076C23"/>
        </w:tc>
      </w:tr>
      <w:tr w:rsidR="00943F03" w:rsidTr="00D33A6A">
        <w:trPr>
          <w:trHeight w:val="259"/>
        </w:trPr>
        <w:tc>
          <w:tcPr>
            <w:tcW w:w="2093" w:type="dxa"/>
            <w:vAlign w:val="center"/>
          </w:tcPr>
          <w:p w:rsidR="00943F03" w:rsidRPr="0041686E" w:rsidRDefault="00943F03" w:rsidP="00D33A6A">
            <w:pPr>
              <w:jc w:val="both"/>
            </w:pPr>
          </w:p>
        </w:tc>
        <w:tc>
          <w:tcPr>
            <w:tcW w:w="2411" w:type="dxa"/>
            <w:vAlign w:val="center"/>
          </w:tcPr>
          <w:p w:rsidR="00943F03" w:rsidRPr="0041686E" w:rsidRDefault="00943F03" w:rsidP="00D33A6A">
            <w:pPr>
              <w:jc w:val="both"/>
            </w:pPr>
          </w:p>
        </w:tc>
        <w:tc>
          <w:tcPr>
            <w:tcW w:w="5952" w:type="dxa"/>
          </w:tcPr>
          <w:p w:rsidR="00943F03" w:rsidRDefault="00943F03" w:rsidP="00076C23"/>
        </w:tc>
      </w:tr>
    </w:tbl>
    <w:p w:rsidR="00D9099C" w:rsidRDefault="00D9099C" w:rsidP="00D9099C">
      <w:pPr>
        <w:pStyle w:val="3"/>
        <w:ind w:left="1050" w:hanging="420"/>
      </w:pPr>
      <w:bookmarkStart w:id="62" w:name="_Toc462927695"/>
      <w:r>
        <w:rPr>
          <w:rFonts w:hint="eastAsia"/>
        </w:rPr>
        <w:t>Bean</w:t>
      </w:r>
      <w:bookmarkEnd w:id="62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1809"/>
        <w:gridCol w:w="1985"/>
        <w:gridCol w:w="6662"/>
      </w:tblGrid>
      <w:tr w:rsidR="00D9099C" w:rsidTr="00076C23">
        <w:trPr>
          <w:trHeight w:val="259"/>
        </w:trPr>
        <w:tc>
          <w:tcPr>
            <w:tcW w:w="1809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852D54" w:rsidTr="00076C23">
        <w:trPr>
          <w:trHeight w:val="259"/>
        </w:trPr>
        <w:tc>
          <w:tcPr>
            <w:tcW w:w="1809" w:type="dxa"/>
          </w:tcPr>
          <w:p w:rsidR="00852D54" w:rsidRDefault="00852D54" w:rsidP="00852D54">
            <w:r>
              <w:rPr>
                <w:rFonts w:hint="eastAsia"/>
              </w:rPr>
              <w:t>n/a</w:t>
            </w:r>
          </w:p>
        </w:tc>
        <w:tc>
          <w:tcPr>
            <w:tcW w:w="1985" w:type="dxa"/>
          </w:tcPr>
          <w:p w:rsidR="00852D54" w:rsidRDefault="00852D54" w:rsidP="00852D54">
            <w:r>
              <w:rPr>
                <w:rFonts w:hint="eastAsia"/>
              </w:rPr>
              <w:t>n/a</w:t>
            </w:r>
          </w:p>
        </w:tc>
        <w:tc>
          <w:tcPr>
            <w:tcW w:w="6662" w:type="dxa"/>
          </w:tcPr>
          <w:p w:rsidR="00852D54" w:rsidRDefault="00852D54" w:rsidP="00852D54">
            <w:r>
              <w:rPr>
                <w:rFonts w:hint="eastAsia"/>
              </w:rPr>
              <w:t>n/a</w:t>
            </w:r>
          </w:p>
        </w:tc>
      </w:tr>
    </w:tbl>
    <w:p w:rsidR="00D9099C" w:rsidRDefault="00D9099C" w:rsidP="00D9099C">
      <w:pPr>
        <w:pStyle w:val="3"/>
      </w:pPr>
      <w:bookmarkStart w:id="63" w:name="_Toc462927696"/>
      <w:r>
        <w:rPr>
          <w:rFonts w:hint="eastAsia"/>
        </w:rPr>
        <w:t>CAA</w:t>
      </w:r>
      <w:bookmarkEnd w:id="63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4361"/>
        <w:gridCol w:w="2526"/>
        <w:gridCol w:w="3569"/>
      </w:tblGrid>
      <w:tr w:rsidR="00D9099C" w:rsidTr="00076C23">
        <w:trPr>
          <w:trHeight w:val="259"/>
        </w:trPr>
        <w:tc>
          <w:tcPr>
            <w:tcW w:w="4361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3569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D9099C" w:rsidTr="00076C23">
        <w:trPr>
          <w:trHeight w:val="259"/>
        </w:trPr>
        <w:tc>
          <w:tcPr>
            <w:tcW w:w="4361" w:type="dxa"/>
          </w:tcPr>
          <w:p w:rsidR="00D9099C" w:rsidRDefault="00D9099C" w:rsidP="00076C23">
            <w:r>
              <w:rPr>
                <w:rFonts w:hint="eastAsia"/>
              </w:rPr>
              <w:t>n/a</w:t>
            </w:r>
          </w:p>
        </w:tc>
        <w:tc>
          <w:tcPr>
            <w:tcW w:w="2526" w:type="dxa"/>
          </w:tcPr>
          <w:p w:rsidR="00D9099C" w:rsidRDefault="00D9099C" w:rsidP="00076C23">
            <w:r>
              <w:rPr>
                <w:rFonts w:hint="eastAsia"/>
              </w:rPr>
              <w:t>n/a</w:t>
            </w:r>
          </w:p>
        </w:tc>
        <w:tc>
          <w:tcPr>
            <w:tcW w:w="3569" w:type="dxa"/>
          </w:tcPr>
          <w:p w:rsidR="00D9099C" w:rsidRDefault="00D9099C" w:rsidP="00076C23">
            <w:r>
              <w:rPr>
                <w:rFonts w:hint="eastAsia"/>
              </w:rPr>
              <w:t>n/a</w:t>
            </w:r>
          </w:p>
        </w:tc>
      </w:tr>
    </w:tbl>
    <w:p w:rsidR="00D9099C" w:rsidRDefault="00D9099C" w:rsidP="00D9099C">
      <w:pPr>
        <w:pStyle w:val="3"/>
      </w:pPr>
      <w:bookmarkStart w:id="64" w:name="_Toc462927697"/>
      <w:r>
        <w:rPr>
          <w:rFonts w:hint="eastAsia"/>
        </w:rPr>
        <w:t>INQUERY</w:t>
      </w:r>
      <w:bookmarkEnd w:id="64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4361"/>
        <w:gridCol w:w="6095"/>
      </w:tblGrid>
      <w:tr w:rsidR="00D9099C" w:rsidTr="00076C23">
        <w:trPr>
          <w:trHeight w:val="259"/>
        </w:trPr>
        <w:tc>
          <w:tcPr>
            <w:tcW w:w="4361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Inquery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D9099C" w:rsidRPr="007E51AE" w:rsidRDefault="00D9099C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D9099C" w:rsidTr="00076C23">
        <w:trPr>
          <w:trHeight w:val="259"/>
        </w:trPr>
        <w:tc>
          <w:tcPr>
            <w:tcW w:w="4361" w:type="dxa"/>
          </w:tcPr>
          <w:p w:rsidR="00D9099C" w:rsidRDefault="00D9099C" w:rsidP="00076C23">
            <w:r>
              <w:rPr>
                <w:rFonts w:hint="eastAsia"/>
              </w:rPr>
              <w:t>n/a</w:t>
            </w:r>
          </w:p>
        </w:tc>
        <w:tc>
          <w:tcPr>
            <w:tcW w:w="6095" w:type="dxa"/>
          </w:tcPr>
          <w:p w:rsidR="00D9099C" w:rsidRDefault="00D9099C" w:rsidP="00076C23">
            <w:r>
              <w:rPr>
                <w:rFonts w:hint="eastAsia"/>
              </w:rPr>
              <w:t>n/a</w:t>
            </w:r>
          </w:p>
        </w:tc>
      </w:tr>
    </w:tbl>
    <w:p w:rsidR="00D9099C" w:rsidRDefault="00D9099C" w:rsidP="00FD434D"/>
    <w:p w:rsidR="00B07ABE" w:rsidRDefault="00C538A9" w:rsidP="00C538A9">
      <w:pPr>
        <w:pStyle w:val="2"/>
      </w:pPr>
      <w:bookmarkStart w:id="65" w:name="_Toc462927698"/>
      <w:r w:rsidRPr="00C538A9">
        <w:t>COM-FSP-00370</w:t>
      </w:r>
      <w:r w:rsidR="00B07ABE"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bookmarkEnd w:id="65"/>
    </w:p>
    <w:p w:rsidR="00B07ABE" w:rsidRDefault="00B07ABE" w:rsidP="00B07ABE">
      <w:pPr>
        <w:pStyle w:val="3"/>
        <w:ind w:left="1050" w:hanging="420"/>
      </w:pPr>
      <w:bookmarkStart w:id="66" w:name="_Toc462927699"/>
      <w:r w:rsidRPr="00B97450">
        <w:rPr>
          <w:rFonts w:hint="eastAsia"/>
        </w:rPr>
        <w:t>Program Logic</w:t>
      </w:r>
      <w:bookmarkEnd w:id="66"/>
    </w:p>
    <w:p w:rsidR="00B07ABE" w:rsidRPr="00C1754E" w:rsidRDefault="00B07ABE" w:rsidP="007625B1">
      <w:pPr>
        <w:jc w:val="center"/>
        <w:rPr>
          <w:noProof/>
          <w:snapToGrid/>
        </w:rPr>
      </w:pPr>
    </w:p>
    <w:p w:rsidR="00B07ABE" w:rsidRDefault="00B07ABE" w:rsidP="00B07ABE">
      <w:pPr>
        <w:pStyle w:val="3"/>
        <w:ind w:left="1050" w:hanging="420"/>
      </w:pPr>
      <w:bookmarkStart w:id="67" w:name="_Toc462927700"/>
      <w:r>
        <w:rPr>
          <w:rFonts w:hint="eastAsia"/>
        </w:rPr>
        <w:t>JSP</w:t>
      </w:r>
      <w:bookmarkEnd w:id="67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4663"/>
        <w:gridCol w:w="2391"/>
        <w:gridCol w:w="3402"/>
      </w:tblGrid>
      <w:tr w:rsidR="00B07ABE" w:rsidTr="00076C23">
        <w:trPr>
          <w:trHeight w:val="329"/>
        </w:trPr>
        <w:tc>
          <w:tcPr>
            <w:tcW w:w="4663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File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391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7E51AE">
              <w:rPr>
                <w:b/>
                <w:bCs/>
                <w:color w:val="000000" w:themeColor="text1"/>
              </w:rPr>
              <w:t>Purpose (Process/UI)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D324D3" w:rsidTr="00076C23">
        <w:trPr>
          <w:trHeight w:val="197"/>
        </w:trPr>
        <w:tc>
          <w:tcPr>
            <w:tcW w:w="4663" w:type="dxa"/>
          </w:tcPr>
          <w:p w:rsidR="00D324D3" w:rsidRPr="009D1CC7" w:rsidRDefault="00D324D3" w:rsidP="00C0288A"/>
        </w:tc>
        <w:tc>
          <w:tcPr>
            <w:tcW w:w="2391" w:type="dxa"/>
          </w:tcPr>
          <w:p w:rsidR="00D324D3" w:rsidRDefault="00D324D3" w:rsidP="00C0288A"/>
        </w:tc>
        <w:tc>
          <w:tcPr>
            <w:tcW w:w="3402" w:type="dxa"/>
          </w:tcPr>
          <w:p w:rsidR="00D324D3" w:rsidRDefault="00D324D3" w:rsidP="00C0288A"/>
        </w:tc>
      </w:tr>
      <w:tr w:rsidR="00C0288A" w:rsidTr="00076C23">
        <w:trPr>
          <w:trHeight w:val="197"/>
        </w:trPr>
        <w:tc>
          <w:tcPr>
            <w:tcW w:w="4663" w:type="dxa"/>
          </w:tcPr>
          <w:p w:rsidR="00C0288A" w:rsidRDefault="00C0288A" w:rsidP="00C0288A"/>
        </w:tc>
        <w:tc>
          <w:tcPr>
            <w:tcW w:w="2391" w:type="dxa"/>
          </w:tcPr>
          <w:p w:rsidR="00C0288A" w:rsidRDefault="00C0288A" w:rsidP="00C0288A"/>
        </w:tc>
        <w:tc>
          <w:tcPr>
            <w:tcW w:w="3402" w:type="dxa"/>
          </w:tcPr>
          <w:p w:rsidR="00C0288A" w:rsidRDefault="00C0288A" w:rsidP="00C0288A"/>
        </w:tc>
      </w:tr>
    </w:tbl>
    <w:p w:rsidR="00B07ABE" w:rsidRDefault="00B07ABE" w:rsidP="00B07ABE">
      <w:pPr>
        <w:pStyle w:val="3"/>
        <w:ind w:left="1050" w:hanging="420"/>
      </w:pPr>
      <w:bookmarkStart w:id="68" w:name="_Toc462927701"/>
      <w:r>
        <w:rPr>
          <w:rFonts w:hint="eastAsia"/>
        </w:rPr>
        <w:t>JPO</w:t>
      </w:r>
      <w:bookmarkEnd w:id="68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2093"/>
        <w:gridCol w:w="2411"/>
        <w:gridCol w:w="5952"/>
      </w:tblGrid>
      <w:tr w:rsidR="00B07ABE" w:rsidTr="00076C23">
        <w:trPr>
          <w:trHeight w:val="259"/>
        </w:trPr>
        <w:tc>
          <w:tcPr>
            <w:tcW w:w="2093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411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C0288A" w:rsidTr="00076C23">
        <w:trPr>
          <w:trHeight w:val="259"/>
        </w:trPr>
        <w:tc>
          <w:tcPr>
            <w:tcW w:w="2093" w:type="dxa"/>
          </w:tcPr>
          <w:p w:rsidR="00C0288A" w:rsidRDefault="00C0288A" w:rsidP="00C0288A"/>
        </w:tc>
        <w:tc>
          <w:tcPr>
            <w:tcW w:w="2411" w:type="dxa"/>
          </w:tcPr>
          <w:p w:rsidR="00C0288A" w:rsidRDefault="00C0288A" w:rsidP="00C0288A"/>
        </w:tc>
        <w:tc>
          <w:tcPr>
            <w:tcW w:w="5952" w:type="dxa"/>
          </w:tcPr>
          <w:p w:rsidR="00C0288A" w:rsidRDefault="00C0288A" w:rsidP="00C0288A"/>
        </w:tc>
      </w:tr>
    </w:tbl>
    <w:p w:rsidR="00B07ABE" w:rsidRDefault="00B07ABE" w:rsidP="00B07ABE">
      <w:pPr>
        <w:pStyle w:val="3"/>
        <w:ind w:left="1050" w:hanging="420"/>
      </w:pPr>
      <w:bookmarkStart w:id="69" w:name="_Toc462927702"/>
      <w:r>
        <w:rPr>
          <w:rFonts w:hint="eastAsia"/>
        </w:rPr>
        <w:t>Bean</w:t>
      </w:r>
      <w:bookmarkEnd w:id="69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1809"/>
        <w:gridCol w:w="1985"/>
        <w:gridCol w:w="6662"/>
      </w:tblGrid>
      <w:tr w:rsidR="00B07ABE" w:rsidTr="00076C23">
        <w:trPr>
          <w:trHeight w:val="259"/>
        </w:trPr>
        <w:tc>
          <w:tcPr>
            <w:tcW w:w="1809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C0288A" w:rsidTr="00076C23">
        <w:trPr>
          <w:trHeight w:val="259"/>
        </w:trPr>
        <w:tc>
          <w:tcPr>
            <w:tcW w:w="1809" w:type="dxa"/>
          </w:tcPr>
          <w:p w:rsidR="00C0288A" w:rsidRDefault="00C0288A" w:rsidP="00C0288A">
            <w:r>
              <w:rPr>
                <w:rFonts w:hint="eastAsia"/>
              </w:rPr>
              <w:t>n/a</w:t>
            </w:r>
          </w:p>
        </w:tc>
        <w:tc>
          <w:tcPr>
            <w:tcW w:w="1985" w:type="dxa"/>
          </w:tcPr>
          <w:p w:rsidR="00C0288A" w:rsidRDefault="00C0288A" w:rsidP="00C0288A">
            <w:r>
              <w:rPr>
                <w:rFonts w:hint="eastAsia"/>
              </w:rPr>
              <w:t>n/a</w:t>
            </w:r>
          </w:p>
        </w:tc>
        <w:tc>
          <w:tcPr>
            <w:tcW w:w="6662" w:type="dxa"/>
          </w:tcPr>
          <w:p w:rsidR="00C0288A" w:rsidRDefault="00C0288A" w:rsidP="00C0288A">
            <w:r>
              <w:rPr>
                <w:rFonts w:hint="eastAsia"/>
              </w:rPr>
              <w:t>n/a</w:t>
            </w:r>
          </w:p>
        </w:tc>
      </w:tr>
    </w:tbl>
    <w:p w:rsidR="00B07ABE" w:rsidRDefault="00B07ABE" w:rsidP="00B07ABE">
      <w:pPr>
        <w:pStyle w:val="3"/>
      </w:pPr>
      <w:bookmarkStart w:id="70" w:name="_Toc462927703"/>
      <w:r>
        <w:rPr>
          <w:rFonts w:hint="eastAsia"/>
        </w:rPr>
        <w:t>CAA</w:t>
      </w:r>
      <w:bookmarkEnd w:id="70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4361"/>
        <w:gridCol w:w="2526"/>
        <w:gridCol w:w="3569"/>
      </w:tblGrid>
      <w:tr w:rsidR="00B07ABE" w:rsidTr="00076C23">
        <w:trPr>
          <w:trHeight w:val="259"/>
        </w:trPr>
        <w:tc>
          <w:tcPr>
            <w:tcW w:w="4361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3569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B07ABE" w:rsidTr="00076C23">
        <w:trPr>
          <w:trHeight w:val="259"/>
        </w:trPr>
        <w:tc>
          <w:tcPr>
            <w:tcW w:w="4361" w:type="dxa"/>
          </w:tcPr>
          <w:p w:rsidR="00B07ABE" w:rsidRDefault="00B07ABE" w:rsidP="00076C23">
            <w:r>
              <w:rPr>
                <w:rFonts w:hint="eastAsia"/>
              </w:rPr>
              <w:t>n/a</w:t>
            </w:r>
          </w:p>
        </w:tc>
        <w:tc>
          <w:tcPr>
            <w:tcW w:w="2526" w:type="dxa"/>
          </w:tcPr>
          <w:p w:rsidR="00B07ABE" w:rsidRDefault="00B07ABE" w:rsidP="00076C23">
            <w:r>
              <w:rPr>
                <w:rFonts w:hint="eastAsia"/>
              </w:rPr>
              <w:t>n/a</w:t>
            </w:r>
          </w:p>
        </w:tc>
        <w:tc>
          <w:tcPr>
            <w:tcW w:w="3569" w:type="dxa"/>
          </w:tcPr>
          <w:p w:rsidR="00B07ABE" w:rsidRDefault="00B07ABE" w:rsidP="00076C23">
            <w:r>
              <w:rPr>
                <w:rFonts w:hint="eastAsia"/>
              </w:rPr>
              <w:t>n/a</w:t>
            </w:r>
          </w:p>
        </w:tc>
      </w:tr>
    </w:tbl>
    <w:p w:rsidR="00B07ABE" w:rsidRDefault="00B07ABE" w:rsidP="00B07ABE">
      <w:pPr>
        <w:pStyle w:val="3"/>
      </w:pPr>
      <w:bookmarkStart w:id="71" w:name="_Toc462927704"/>
      <w:r>
        <w:rPr>
          <w:rFonts w:hint="eastAsia"/>
        </w:rPr>
        <w:t>INQUERY</w:t>
      </w:r>
      <w:bookmarkEnd w:id="71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4361"/>
        <w:gridCol w:w="6095"/>
      </w:tblGrid>
      <w:tr w:rsidR="00B07ABE" w:rsidTr="00076C23">
        <w:trPr>
          <w:trHeight w:val="259"/>
        </w:trPr>
        <w:tc>
          <w:tcPr>
            <w:tcW w:w="4361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Inquery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B07ABE" w:rsidRPr="007E51AE" w:rsidRDefault="00B07ABE" w:rsidP="00076C2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B07ABE" w:rsidTr="00076C23">
        <w:trPr>
          <w:trHeight w:val="259"/>
        </w:trPr>
        <w:tc>
          <w:tcPr>
            <w:tcW w:w="4361" w:type="dxa"/>
          </w:tcPr>
          <w:p w:rsidR="00B07ABE" w:rsidRDefault="00B07ABE" w:rsidP="00076C23">
            <w:r>
              <w:rPr>
                <w:rFonts w:hint="eastAsia"/>
              </w:rPr>
              <w:t>n/a</w:t>
            </w:r>
          </w:p>
        </w:tc>
        <w:tc>
          <w:tcPr>
            <w:tcW w:w="6095" w:type="dxa"/>
          </w:tcPr>
          <w:p w:rsidR="00B07ABE" w:rsidRDefault="00B07ABE" w:rsidP="00076C23">
            <w:r>
              <w:rPr>
                <w:rFonts w:hint="eastAsia"/>
              </w:rPr>
              <w:t>n/a</w:t>
            </w:r>
          </w:p>
        </w:tc>
      </w:tr>
    </w:tbl>
    <w:p w:rsidR="00B07ABE" w:rsidRDefault="00B07ABE" w:rsidP="00FD434D"/>
    <w:p w:rsidR="001822EB" w:rsidRDefault="00C47499" w:rsidP="00C47499">
      <w:pPr>
        <w:pStyle w:val="2"/>
      </w:pPr>
      <w:bookmarkStart w:id="72" w:name="_Toc462927705"/>
      <w:r w:rsidRPr="00C47499">
        <w:lastRenderedPageBreak/>
        <w:t>COM-FSP-00380</w:t>
      </w:r>
      <w: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상세조회</w:t>
      </w:r>
      <w:bookmarkEnd w:id="72"/>
    </w:p>
    <w:p w:rsidR="001822EB" w:rsidRDefault="001822EB" w:rsidP="001822EB">
      <w:pPr>
        <w:pStyle w:val="3"/>
        <w:ind w:left="1050" w:hanging="420"/>
      </w:pPr>
      <w:bookmarkStart w:id="73" w:name="_Toc462927706"/>
      <w:r w:rsidRPr="00B97450">
        <w:rPr>
          <w:rFonts w:hint="eastAsia"/>
        </w:rPr>
        <w:t>Program Logic</w:t>
      </w:r>
      <w:bookmarkEnd w:id="73"/>
    </w:p>
    <w:p w:rsidR="001822EB" w:rsidRPr="00B07ABE" w:rsidRDefault="001822EB" w:rsidP="001822EB">
      <w:pPr>
        <w:jc w:val="center"/>
        <w:rPr>
          <w:i/>
          <w:noProof/>
          <w:snapToGrid/>
        </w:rPr>
      </w:pPr>
    </w:p>
    <w:p w:rsidR="001822EB" w:rsidRDefault="001822EB" w:rsidP="001822EB">
      <w:pPr>
        <w:pStyle w:val="3"/>
        <w:ind w:left="1050" w:hanging="420"/>
      </w:pPr>
      <w:bookmarkStart w:id="74" w:name="_Toc462927707"/>
      <w:r>
        <w:rPr>
          <w:rFonts w:hint="eastAsia"/>
        </w:rPr>
        <w:t>JSP</w:t>
      </w:r>
      <w:bookmarkEnd w:id="74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3085"/>
        <w:gridCol w:w="3969"/>
        <w:gridCol w:w="3402"/>
      </w:tblGrid>
      <w:tr w:rsidR="001822EB" w:rsidTr="00AE4112">
        <w:trPr>
          <w:trHeight w:val="329"/>
        </w:trPr>
        <w:tc>
          <w:tcPr>
            <w:tcW w:w="3085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File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7E51AE">
              <w:rPr>
                <w:b/>
                <w:bCs/>
                <w:color w:val="000000" w:themeColor="text1"/>
              </w:rPr>
              <w:t>Purpose (Process/UI)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1822EB" w:rsidTr="00AE4112">
        <w:trPr>
          <w:trHeight w:val="197"/>
        </w:trPr>
        <w:tc>
          <w:tcPr>
            <w:tcW w:w="3085" w:type="dxa"/>
          </w:tcPr>
          <w:p w:rsidR="001822EB" w:rsidRDefault="00FB35BE" w:rsidP="00BB73BA">
            <w:r>
              <w:rPr>
                <w:rFonts w:hint="eastAsia"/>
              </w:rPr>
              <w:t>n/a</w:t>
            </w:r>
          </w:p>
        </w:tc>
        <w:tc>
          <w:tcPr>
            <w:tcW w:w="3969" w:type="dxa"/>
          </w:tcPr>
          <w:p w:rsidR="001822EB" w:rsidRDefault="00FB35BE" w:rsidP="00BB73BA">
            <w:r>
              <w:rPr>
                <w:rFonts w:hint="eastAsia"/>
              </w:rPr>
              <w:t>n/a</w:t>
            </w:r>
          </w:p>
        </w:tc>
        <w:tc>
          <w:tcPr>
            <w:tcW w:w="3402" w:type="dxa"/>
          </w:tcPr>
          <w:p w:rsidR="001822EB" w:rsidRDefault="00FB35BE" w:rsidP="00BB73BA">
            <w:r>
              <w:rPr>
                <w:rFonts w:hint="eastAsia"/>
              </w:rPr>
              <w:t>n/a</w:t>
            </w:r>
          </w:p>
        </w:tc>
      </w:tr>
    </w:tbl>
    <w:p w:rsidR="001822EB" w:rsidRDefault="001822EB" w:rsidP="001822EB">
      <w:pPr>
        <w:pStyle w:val="3"/>
        <w:ind w:left="1050" w:hanging="420"/>
      </w:pPr>
      <w:bookmarkStart w:id="75" w:name="_Toc462927708"/>
      <w:r>
        <w:rPr>
          <w:rFonts w:hint="eastAsia"/>
        </w:rPr>
        <w:t>JPO</w:t>
      </w:r>
      <w:bookmarkEnd w:id="75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2093"/>
        <w:gridCol w:w="2411"/>
        <w:gridCol w:w="5952"/>
      </w:tblGrid>
      <w:tr w:rsidR="001822EB" w:rsidTr="00BB73BA">
        <w:trPr>
          <w:trHeight w:val="259"/>
        </w:trPr>
        <w:tc>
          <w:tcPr>
            <w:tcW w:w="2093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411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1822EB" w:rsidTr="00BB73BA">
        <w:trPr>
          <w:trHeight w:val="259"/>
        </w:trPr>
        <w:tc>
          <w:tcPr>
            <w:tcW w:w="2093" w:type="dxa"/>
          </w:tcPr>
          <w:p w:rsidR="001822EB" w:rsidRDefault="00FB35BE" w:rsidP="00BB73BA">
            <w:r>
              <w:rPr>
                <w:rFonts w:hint="eastAsia"/>
              </w:rPr>
              <w:t>n/a</w:t>
            </w:r>
          </w:p>
        </w:tc>
        <w:tc>
          <w:tcPr>
            <w:tcW w:w="2411" w:type="dxa"/>
          </w:tcPr>
          <w:p w:rsidR="001822EB" w:rsidRDefault="00FB35BE" w:rsidP="00BB73BA">
            <w:r>
              <w:rPr>
                <w:rFonts w:hint="eastAsia"/>
              </w:rPr>
              <w:t>n/a</w:t>
            </w:r>
          </w:p>
        </w:tc>
        <w:tc>
          <w:tcPr>
            <w:tcW w:w="5952" w:type="dxa"/>
          </w:tcPr>
          <w:p w:rsidR="001822EB" w:rsidRDefault="00FB35BE" w:rsidP="00BB73BA">
            <w:r>
              <w:rPr>
                <w:rFonts w:hint="eastAsia"/>
              </w:rPr>
              <w:t>n/a</w:t>
            </w:r>
          </w:p>
        </w:tc>
      </w:tr>
    </w:tbl>
    <w:p w:rsidR="001822EB" w:rsidRDefault="001822EB" w:rsidP="001822EB">
      <w:pPr>
        <w:pStyle w:val="3"/>
        <w:ind w:left="1050" w:hanging="420"/>
      </w:pPr>
      <w:bookmarkStart w:id="76" w:name="_Toc462927709"/>
      <w:r>
        <w:rPr>
          <w:rFonts w:hint="eastAsia"/>
        </w:rPr>
        <w:t>Bean</w:t>
      </w:r>
      <w:bookmarkEnd w:id="76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1809"/>
        <w:gridCol w:w="1985"/>
        <w:gridCol w:w="6662"/>
      </w:tblGrid>
      <w:tr w:rsidR="001822EB" w:rsidTr="00BB73BA">
        <w:trPr>
          <w:trHeight w:val="259"/>
        </w:trPr>
        <w:tc>
          <w:tcPr>
            <w:tcW w:w="1809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1822EB" w:rsidTr="00BB73BA">
        <w:trPr>
          <w:trHeight w:val="259"/>
        </w:trPr>
        <w:tc>
          <w:tcPr>
            <w:tcW w:w="1809" w:type="dxa"/>
          </w:tcPr>
          <w:p w:rsidR="001822EB" w:rsidRDefault="00FB35BE" w:rsidP="00BB73BA">
            <w:r>
              <w:rPr>
                <w:rFonts w:hint="eastAsia"/>
              </w:rPr>
              <w:t>n/a</w:t>
            </w:r>
          </w:p>
        </w:tc>
        <w:tc>
          <w:tcPr>
            <w:tcW w:w="1985" w:type="dxa"/>
          </w:tcPr>
          <w:p w:rsidR="001822EB" w:rsidRDefault="00FB35BE" w:rsidP="00BB73BA">
            <w:r>
              <w:rPr>
                <w:rFonts w:hint="eastAsia"/>
              </w:rPr>
              <w:t>n/a</w:t>
            </w:r>
          </w:p>
        </w:tc>
        <w:tc>
          <w:tcPr>
            <w:tcW w:w="6662" w:type="dxa"/>
          </w:tcPr>
          <w:p w:rsidR="001822EB" w:rsidRDefault="00FB35BE" w:rsidP="00BB73BA">
            <w:r>
              <w:rPr>
                <w:rFonts w:hint="eastAsia"/>
              </w:rPr>
              <w:t>n/a</w:t>
            </w:r>
          </w:p>
        </w:tc>
      </w:tr>
    </w:tbl>
    <w:p w:rsidR="001822EB" w:rsidRDefault="001822EB" w:rsidP="001822EB">
      <w:pPr>
        <w:pStyle w:val="3"/>
      </w:pPr>
      <w:bookmarkStart w:id="77" w:name="_Toc462927710"/>
      <w:r>
        <w:rPr>
          <w:rFonts w:hint="eastAsia"/>
        </w:rPr>
        <w:t>CAA</w:t>
      </w:r>
      <w:bookmarkEnd w:id="77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4361"/>
        <w:gridCol w:w="2526"/>
        <w:gridCol w:w="3569"/>
      </w:tblGrid>
      <w:tr w:rsidR="001822EB" w:rsidTr="00BB73BA">
        <w:trPr>
          <w:trHeight w:val="259"/>
        </w:trPr>
        <w:tc>
          <w:tcPr>
            <w:tcW w:w="4361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3569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1822EB" w:rsidTr="00BB73BA">
        <w:trPr>
          <w:trHeight w:val="259"/>
        </w:trPr>
        <w:tc>
          <w:tcPr>
            <w:tcW w:w="4361" w:type="dxa"/>
          </w:tcPr>
          <w:p w:rsidR="001822EB" w:rsidRDefault="001822EB" w:rsidP="00BB73BA">
            <w:r>
              <w:rPr>
                <w:rFonts w:hint="eastAsia"/>
              </w:rPr>
              <w:t>n/a</w:t>
            </w:r>
          </w:p>
        </w:tc>
        <w:tc>
          <w:tcPr>
            <w:tcW w:w="2526" w:type="dxa"/>
          </w:tcPr>
          <w:p w:rsidR="001822EB" w:rsidRDefault="001822EB" w:rsidP="00BB73BA">
            <w:r>
              <w:rPr>
                <w:rFonts w:hint="eastAsia"/>
              </w:rPr>
              <w:t>n/a</w:t>
            </w:r>
          </w:p>
        </w:tc>
        <w:tc>
          <w:tcPr>
            <w:tcW w:w="3569" w:type="dxa"/>
          </w:tcPr>
          <w:p w:rsidR="001822EB" w:rsidRDefault="001822EB" w:rsidP="00BB73BA">
            <w:r>
              <w:rPr>
                <w:rFonts w:hint="eastAsia"/>
              </w:rPr>
              <w:t>n/a</w:t>
            </w:r>
          </w:p>
        </w:tc>
      </w:tr>
    </w:tbl>
    <w:p w:rsidR="001822EB" w:rsidRDefault="001822EB" w:rsidP="001822EB">
      <w:pPr>
        <w:pStyle w:val="3"/>
      </w:pPr>
      <w:bookmarkStart w:id="78" w:name="_Toc462927711"/>
      <w:r>
        <w:rPr>
          <w:rFonts w:hint="eastAsia"/>
        </w:rPr>
        <w:t>INQUERY</w:t>
      </w:r>
      <w:bookmarkEnd w:id="78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4361"/>
        <w:gridCol w:w="6095"/>
      </w:tblGrid>
      <w:tr w:rsidR="001822EB" w:rsidTr="00BB73BA">
        <w:trPr>
          <w:trHeight w:val="259"/>
        </w:trPr>
        <w:tc>
          <w:tcPr>
            <w:tcW w:w="4361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Inquery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1822EB" w:rsidRPr="007E51AE" w:rsidRDefault="001822EB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1822EB" w:rsidTr="00BB73BA">
        <w:trPr>
          <w:trHeight w:val="259"/>
        </w:trPr>
        <w:tc>
          <w:tcPr>
            <w:tcW w:w="4361" w:type="dxa"/>
          </w:tcPr>
          <w:p w:rsidR="001822EB" w:rsidRDefault="001822EB" w:rsidP="00BB73BA">
            <w:r>
              <w:rPr>
                <w:rFonts w:hint="eastAsia"/>
              </w:rPr>
              <w:t>n/a</w:t>
            </w:r>
          </w:p>
        </w:tc>
        <w:tc>
          <w:tcPr>
            <w:tcW w:w="6095" w:type="dxa"/>
          </w:tcPr>
          <w:p w:rsidR="001822EB" w:rsidRDefault="001822EB" w:rsidP="00BB73BA">
            <w:r>
              <w:rPr>
                <w:rFonts w:hint="eastAsia"/>
              </w:rPr>
              <w:t>n/a</w:t>
            </w:r>
          </w:p>
        </w:tc>
      </w:tr>
    </w:tbl>
    <w:p w:rsidR="001822EB" w:rsidRDefault="001822EB" w:rsidP="00FD434D"/>
    <w:p w:rsidR="00BB73BA" w:rsidRDefault="00547640" w:rsidP="00547640">
      <w:pPr>
        <w:pStyle w:val="2"/>
      </w:pPr>
      <w:bookmarkStart w:id="79" w:name="_Toc462927712"/>
      <w:r w:rsidRPr="00547640">
        <w:t>COM-FSP-00390</w:t>
      </w:r>
      <w:r w:rsidR="00BB73BA"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bookmarkEnd w:id="79"/>
    </w:p>
    <w:p w:rsidR="00BB73BA" w:rsidRDefault="00BB73BA" w:rsidP="00BB73BA">
      <w:pPr>
        <w:pStyle w:val="3"/>
        <w:ind w:left="1050" w:hanging="420"/>
      </w:pPr>
      <w:bookmarkStart w:id="80" w:name="_Toc462927713"/>
      <w:r w:rsidRPr="00B97450">
        <w:rPr>
          <w:rFonts w:hint="eastAsia"/>
        </w:rPr>
        <w:t>Program Logic</w:t>
      </w:r>
      <w:bookmarkEnd w:id="80"/>
    </w:p>
    <w:p w:rsidR="00BB73BA" w:rsidRPr="00547640" w:rsidRDefault="00BB73BA" w:rsidP="00BB73BA">
      <w:pPr>
        <w:jc w:val="center"/>
        <w:rPr>
          <w:noProof/>
          <w:snapToGrid/>
        </w:rPr>
      </w:pPr>
    </w:p>
    <w:p w:rsidR="00BB73BA" w:rsidRDefault="00BB73BA" w:rsidP="00BB73BA">
      <w:pPr>
        <w:pStyle w:val="3"/>
        <w:ind w:left="1050" w:hanging="420"/>
      </w:pPr>
      <w:bookmarkStart w:id="81" w:name="_Toc462927714"/>
      <w:r>
        <w:rPr>
          <w:rFonts w:hint="eastAsia"/>
        </w:rPr>
        <w:t>JSP</w:t>
      </w:r>
      <w:bookmarkEnd w:id="81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3085"/>
        <w:gridCol w:w="3969"/>
        <w:gridCol w:w="3402"/>
      </w:tblGrid>
      <w:tr w:rsidR="00BB73BA" w:rsidTr="00BB73BA">
        <w:trPr>
          <w:trHeight w:val="329"/>
        </w:trPr>
        <w:tc>
          <w:tcPr>
            <w:tcW w:w="3085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File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7E51AE">
              <w:rPr>
                <w:b/>
                <w:bCs/>
                <w:color w:val="000000" w:themeColor="text1"/>
              </w:rPr>
              <w:t>Purpose (Process/UI)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BB73BA" w:rsidTr="00BB73BA">
        <w:trPr>
          <w:trHeight w:val="197"/>
        </w:trPr>
        <w:tc>
          <w:tcPr>
            <w:tcW w:w="3085" w:type="dxa"/>
          </w:tcPr>
          <w:p w:rsidR="00BB73BA" w:rsidRDefault="00547640" w:rsidP="00BB73BA">
            <w:r>
              <w:rPr>
                <w:rFonts w:hint="eastAsia"/>
              </w:rPr>
              <w:t>n/a</w:t>
            </w:r>
          </w:p>
        </w:tc>
        <w:tc>
          <w:tcPr>
            <w:tcW w:w="3969" w:type="dxa"/>
          </w:tcPr>
          <w:p w:rsidR="00BB73BA" w:rsidRDefault="00547640" w:rsidP="00BB73BA">
            <w:r>
              <w:rPr>
                <w:rFonts w:hint="eastAsia"/>
              </w:rPr>
              <w:t>n/a</w:t>
            </w:r>
          </w:p>
        </w:tc>
        <w:tc>
          <w:tcPr>
            <w:tcW w:w="3402" w:type="dxa"/>
          </w:tcPr>
          <w:p w:rsidR="00BB73BA" w:rsidRDefault="00547640" w:rsidP="00BB73BA">
            <w:r>
              <w:rPr>
                <w:rFonts w:hint="eastAsia"/>
              </w:rPr>
              <w:t>n/a</w:t>
            </w:r>
          </w:p>
        </w:tc>
      </w:tr>
    </w:tbl>
    <w:p w:rsidR="00BB73BA" w:rsidRDefault="00BB73BA" w:rsidP="00BB73BA">
      <w:pPr>
        <w:pStyle w:val="3"/>
        <w:ind w:left="1050" w:hanging="420"/>
      </w:pPr>
      <w:bookmarkStart w:id="82" w:name="_Toc462927715"/>
      <w:r>
        <w:rPr>
          <w:rFonts w:hint="eastAsia"/>
        </w:rPr>
        <w:t>JPO</w:t>
      </w:r>
      <w:bookmarkEnd w:id="82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2093"/>
        <w:gridCol w:w="2411"/>
        <w:gridCol w:w="5952"/>
      </w:tblGrid>
      <w:tr w:rsidR="00BB73BA" w:rsidTr="00BB73BA">
        <w:trPr>
          <w:trHeight w:val="259"/>
        </w:trPr>
        <w:tc>
          <w:tcPr>
            <w:tcW w:w="2093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411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BB73BA" w:rsidTr="00BB73BA">
        <w:trPr>
          <w:trHeight w:val="259"/>
        </w:trPr>
        <w:tc>
          <w:tcPr>
            <w:tcW w:w="2093" w:type="dxa"/>
          </w:tcPr>
          <w:p w:rsidR="00BB73BA" w:rsidRDefault="00BB73BA" w:rsidP="00BB73BA"/>
        </w:tc>
        <w:tc>
          <w:tcPr>
            <w:tcW w:w="2411" w:type="dxa"/>
          </w:tcPr>
          <w:p w:rsidR="00BB73BA" w:rsidRDefault="00BB73BA" w:rsidP="00BB73BA"/>
        </w:tc>
        <w:tc>
          <w:tcPr>
            <w:tcW w:w="5952" w:type="dxa"/>
          </w:tcPr>
          <w:p w:rsidR="00BB73BA" w:rsidRDefault="00BB73BA" w:rsidP="00BB73BA"/>
        </w:tc>
      </w:tr>
    </w:tbl>
    <w:p w:rsidR="00BB73BA" w:rsidRDefault="00BB73BA" w:rsidP="00BB73BA">
      <w:pPr>
        <w:pStyle w:val="3"/>
        <w:ind w:left="1050" w:hanging="420"/>
      </w:pPr>
      <w:bookmarkStart w:id="83" w:name="_Toc462927716"/>
      <w:r>
        <w:rPr>
          <w:rFonts w:hint="eastAsia"/>
        </w:rPr>
        <w:t>Bean</w:t>
      </w:r>
      <w:bookmarkEnd w:id="83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1809"/>
        <w:gridCol w:w="1985"/>
        <w:gridCol w:w="6662"/>
      </w:tblGrid>
      <w:tr w:rsidR="00BB73BA" w:rsidTr="00BB73BA">
        <w:trPr>
          <w:trHeight w:val="259"/>
        </w:trPr>
        <w:tc>
          <w:tcPr>
            <w:tcW w:w="1809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BB73BA" w:rsidTr="00BB73BA">
        <w:trPr>
          <w:trHeight w:val="259"/>
        </w:trPr>
        <w:tc>
          <w:tcPr>
            <w:tcW w:w="1809" w:type="dxa"/>
          </w:tcPr>
          <w:p w:rsidR="00BB73BA" w:rsidRDefault="001B0239" w:rsidP="00BB73BA">
            <w:r>
              <w:rPr>
                <w:rFonts w:hint="eastAsia"/>
              </w:rPr>
              <w:t>n/a</w:t>
            </w:r>
          </w:p>
        </w:tc>
        <w:tc>
          <w:tcPr>
            <w:tcW w:w="1985" w:type="dxa"/>
          </w:tcPr>
          <w:p w:rsidR="00BB73BA" w:rsidRDefault="001B0239" w:rsidP="00BB73BA">
            <w:r>
              <w:rPr>
                <w:rFonts w:hint="eastAsia"/>
              </w:rPr>
              <w:t>n/a</w:t>
            </w:r>
          </w:p>
        </w:tc>
        <w:tc>
          <w:tcPr>
            <w:tcW w:w="6662" w:type="dxa"/>
          </w:tcPr>
          <w:p w:rsidR="00BB73BA" w:rsidRDefault="001B0239" w:rsidP="00BB73BA">
            <w:r>
              <w:rPr>
                <w:rFonts w:hint="eastAsia"/>
              </w:rPr>
              <w:t>n/a</w:t>
            </w:r>
          </w:p>
        </w:tc>
      </w:tr>
    </w:tbl>
    <w:p w:rsidR="00BB73BA" w:rsidRDefault="00BB73BA" w:rsidP="00BB73BA">
      <w:pPr>
        <w:pStyle w:val="3"/>
      </w:pPr>
      <w:bookmarkStart w:id="84" w:name="_Toc462927717"/>
      <w:r>
        <w:rPr>
          <w:rFonts w:hint="eastAsia"/>
        </w:rPr>
        <w:t>CAA</w:t>
      </w:r>
      <w:bookmarkEnd w:id="84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4361"/>
        <w:gridCol w:w="2526"/>
        <w:gridCol w:w="3569"/>
      </w:tblGrid>
      <w:tr w:rsidR="00BB73BA" w:rsidTr="00BB73BA">
        <w:trPr>
          <w:trHeight w:val="259"/>
        </w:trPr>
        <w:tc>
          <w:tcPr>
            <w:tcW w:w="4361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3569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BB73BA" w:rsidTr="00BB73BA">
        <w:trPr>
          <w:trHeight w:val="259"/>
        </w:trPr>
        <w:tc>
          <w:tcPr>
            <w:tcW w:w="4361" w:type="dxa"/>
          </w:tcPr>
          <w:p w:rsidR="00BB73BA" w:rsidRDefault="00BB73BA" w:rsidP="00BB73BA">
            <w:r>
              <w:rPr>
                <w:rFonts w:hint="eastAsia"/>
              </w:rPr>
              <w:t>n/a</w:t>
            </w:r>
          </w:p>
        </w:tc>
        <w:tc>
          <w:tcPr>
            <w:tcW w:w="2526" w:type="dxa"/>
          </w:tcPr>
          <w:p w:rsidR="00BB73BA" w:rsidRDefault="00BB73BA" w:rsidP="00BB73BA">
            <w:r>
              <w:rPr>
                <w:rFonts w:hint="eastAsia"/>
              </w:rPr>
              <w:t>n/a</w:t>
            </w:r>
          </w:p>
        </w:tc>
        <w:tc>
          <w:tcPr>
            <w:tcW w:w="3569" w:type="dxa"/>
          </w:tcPr>
          <w:p w:rsidR="00BB73BA" w:rsidRDefault="00BB73BA" w:rsidP="00BB73BA">
            <w:r>
              <w:rPr>
                <w:rFonts w:hint="eastAsia"/>
              </w:rPr>
              <w:t>n/a</w:t>
            </w:r>
          </w:p>
        </w:tc>
      </w:tr>
    </w:tbl>
    <w:p w:rsidR="00BB73BA" w:rsidRDefault="00BB73BA" w:rsidP="00BB73BA">
      <w:pPr>
        <w:pStyle w:val="3"/>
      </w:pPr>
      <w:bookmarkStart w:id="85" w:name="_Toc462927718"/>
      <w:r>
        <w:rPr>
          <w:rFonts w:hint="eastAsia"/>
        </w:rPr>
        <w:t>INQUERY</w:t>
      </w:r>
      <w:bookmarkEnd w:id="85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4361"/>
        <w:gridCol w:w="6095"/>
      </w:tblGrid>
      <w:tr w:rsidR="00BB73BA" w:rsidTr="00BB73BA">
        <w:trPr>
          <w:trHeight w:val="259"/>
        </w:trPr>
        <w:tc>
          <w:tcPr>
            <w:tcW w:w="4361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Inquery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BB73BA" w:rsidRPr="007E51AE" w:rsidRDefault="00BB73BA" w:rsidP="00BB73BA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BB73BA" w:rsidTr="00BB73BA">
        <w:trPr>
          <w:trHeight w:val="259"/>
        </w:trPr>
        <w:tc>
          <w:tcPr>
            <w:tcW w:w="4361" w:type="dxa"/>
          </w:tcPr>
          <w:p w:rsidR="00BB73BA" w:rsidRDefault="00BB73BA" w:rsidP="00BB73BA">
            <w:r>
              <w:rPr>
                <w:rFonts w:hint="eastAsia"/>
              </w:rPr>
              <w:t>n/a</w:t>
            </w:r>
          </w:p>
        </w:tc>
        <w:tc>
          <w:tcPr>
            <w:tcW w:w="6095" w:type="dxa"/>
          </w:tcPr>
          <w:p w:rsidR="00BB73BA" w:rsidRDefault="00BB73BA" w:rsidP="00BB73BA">
            <w:r>
              <w:rPr>
                <w:rFonts w:hint="eastAsia"/>
              </w:rPr>
              <w:t>n/a</w:t>
            </w:r>
          </w:p>
        </w:tc>
      </w:tr>
    </w:tbl>
    <w:p w:rsidR="00BB73BA" w:rsidRDefault="00BB73BA" w:rsidP="00FD434D"/>
    <w:p w:rsidR="007866E5" w:rsidRDefault="00E4283D" w:rsidP="00E4283D">
      <w:pPr>
        <w:pStyle w:val="2"/>
      </w:pPr>
      <w:bookmarkStart w:id="86" w:name="_Toc462927719"/>
      <w:r w:rsidRPr="00E4283D">
        <w:lastRenderedPageBreak/>
        <w:t>COM-FSP-00400</w:t>
      </w:r>
      <w:bookmarkEnd w:id="86"/>
      <w:r w:rsidR="00F3432A">
        <w:rPr>
          <w:rFonts w:hint="eastAsia"/>
        </w:rPr>
        <w:t xml:space="preserve"> BOM </w:t>
      </w:r>
    </w:p>
    <w:p w:rsidR="007866E5" w:rsidRDefault="007866E5" w:rsidP="007866E5">
      <w:pPr>
        <w:pStyle w:val="3"/>
        <w:ind w:left="1050" w:hanging="420"/>
      </w:pPr>
      <w:bookmarkStart w:id="87" w:name="_Toc462927720"/>
      <w:r w:rsidRPr="00B97450">
        <w:rPr>
          <w:rFonts w:hint="eastAsia"/>
        </w:rPr>
        <w:t>Program Logic</w:t>
      </w:r>
      <w:bookmarkEnd w:id="87"/>
    </w:p>
    <w:p w:rsidR="007866E5" w:rsidRPr="007C3E6E" w:rsidRDefault="007866E5" w:rsidP="007866E5">
      <w:pPr>
        <w:jc w:val="center"/>
        <w:rPr>
          <w:noProof/>
          <w:snapToGrid/>
        </w:rPr>
      </w:pPr>
    </w:p>
    <w:p w:rsidR="007866E5" w:rsidRDefault="007866E5" w:rsidP="007866E5">
      <w:pPr>
        <w:pStyle w:val="3"/>
        <w:ind w:left="1050" w:hanging="420"/>
      </w:pPr>
      <w:bookmarkStart w:id="88" w:name="_Toc462927721"/>
      <w:r>
        <w:rPr>
          <w:rFonts w:hint="eastAsia"/>
        </w:rPr>
        <w:t>JSP</w:t>
      </w:r>
      <w:bookmarkEnd w:id="88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3085"/>
        <w:gridCol w:w="3969"/>
        <w:gridCol w:w="3402"/>
      </w:tblGrid>
      <w:tr w:rsidR="007866E5" w:rsidTr="00DA70DF">
        <w:trPr>
          <w:trHeight w:val="329"/>
        </w:trPr>
        <w:tc>
          <w:tcPr>
            <w:tcW w:w="3085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File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7E51AE">
              <w:rPr>
                <w:b/>
                <w:bCs/>
                <w:color w:val="000000" w:themeColor="text1"/>
              </w:rPr>
              <w:t>Purpose (Process/UI)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7866E5" w:rsidTr="00DA70DF">
        <w:trPr>
          <w:trHeight w:val="197"/>
        </w:trPr>
        <w:tc>
          <w:tcPr>
            <w:tcW w:w="3085" w:type="dxa"/>
          </w:tcPr>
          <w:p w:rsidR="007866E5" w:rsidRDefault="007C3E6E" w:rsidP="00DA70DF">
            <w:r>
              <w:rPr>
                <w:rFonts w:hint="eastAsia"/>
              </w:rPr>
              <w:t>n/a</w:t>
            </w:r>
          </w:p>
        </w:tc>
        <w:tc>
          <w:tcPr>
            <w:tcW w:w="3969" w:type="dxa"/>
          </w:tcPr>
          <w:p w:rsidR="007866E5" w:rsidRDefault="007C3E6E" w:rsidP="00DA70DF">
            <w:r>
              <w:rPr>
                <w:rFonts w:hint="eastAsia"/>
              </w:rPr>
              <w:t>n/a</w:t>
            </w:r>
          </w:p>
        </w:tc>
        <w:tc>
          <w:tcPr>
            <w:tcW w:w="3402" w:type="dxa"/>
          </w:tcPr>
          <w:p w:rsidR="007866E5" w:rsidRDefault="007C3E6E" w:rsidP="00DA70DF">
            <w:r>
              <w:rPr>
                <w:rFonts w:hint="eastAsia"/>
              </w:rPr>
              <w:t>n/a</w:t>
            </w:r>
          </w:p>
        </w:tc>
      </w:tr>
    </w:tbl>
    <w:p w:rsidR="007866E5" w:rsidRDefault="007866E5" w:rsidP="007866E5">
      <w:pPr>
        <w:pStyle w:val="3"/>
        <w:ind w:left="1050" w:hanging="420"/>
      </w:pPr>
      <w:bookmarkStart w:id="89" w:name="_Toc462927722"/>
      <w:r>
        <w:rPr>
          <w:rFonts w:hint="eastAsia"/>
        </w:rPr>
        <w:t>JPO</w:t>
      </w:r>
      <w:bookmarkEnd w:id="89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2093"/>
        <w:gridCol w:w="2411"/>
        <w:gridCol w:w="5952"/>
      </w:tblGrid>
      <w:tr w:rsidR="007866E5" w:rsidTr="00DA70DF">
        <w:trPr>
          <w:trHeight w:val="259"/>
        </w:trPr>
        <w:tc>
          <w:tcPr>
            <w:tcW w:w="2093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411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7866E5" w:rsidTr="00DA70DF">
        <w:trPr>
          <w:trHeight w:val="259"/>
        </w:trPr>
        <w:tc>
          <w:tcPr>
            <w:tcW w:w="2093" w:type="dxa"/>
          </w:tcPr>
          <w:p w:rsidR="007866E5" w:rsidRDefault="007866E5" w:rsidP="00DA70DF"/>
        </w:tc>
        <w:tc>
          <w:tcPr>
            <w:tcW w:w="2411" w:type="dxa"/>
          </w:tcPr>
          <w:p w:rsidR="007866E5" w:rsidRDefault="007866E5" w:rsidP="00DA70DF"/>
        </w:tc>
        <w:tc>
          <w:tcPr>
            <w:tcW w:w="5952" w:type="dxa"/>
          </w:tcPr>
          <w:p w:rsidR="007866E5" w:rsidRDefault="007866E5" w:rsidP="00DA70DF"/>
        </w:tc>
      </w:tr>
    </w:tbl>
    <w:p w:rsidR="007866E5" w:rsidRDefault="007866E5" w:rsidP="007866E5">
      <w:pPr>
        <w:pStyle w:val="3"/>
        <w:ind w:left="1050" w:hanging="420"/>
      </w:pPr>
      <w:bookmarkStart w:id="90" w:name="_Toc462927723"/>
      <w:r>
        <w:rPr>
          <w:rFonts w:hint="eastAsia"/>
        </w:rPr>
        <w:t>Bean</w:t>
      </w:r>
      <w:bookmarkEnd w:id="90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1809"/>
        <w:gridCol w:w="1985"/>
        <w:gridCol w:w="6662"/>
      </w:tblGrid>
      <w:tr w:rsidR="007866E5" w:rsidTr="00DA70DF">
        <w:trPr>
          <w:trHeight w:val="259"/>
        </w:trPr>
        <w:tc>
          <w:tcPr>
            <w:tcW w:w="1809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7866E5" w:rsidTr="00DA70DF">
        <w:trPr>
          <w:trHeight w:val="259"/>
        </w:trPr>
        <w:tc>
          <w:tcPr>
            <w:tcW w:w="1809" w:type="dxa"/>
          </w:tcPr>
          <w:p w:rsidR="007866E5" w:rsidRDefault="007C3E6E" w:rsidP="00DA70DF">
            <w:r>
              <w:rPr>
                <w:rFonts w:hint="eastAsia"/>
              </w:rPr>
              <w:t>n/a</w:t>
            </w:r>
          </w:p>
        </w:tc>
        <w:tc>
          <w:tcPr>
            <w:tcW w:w="1985" w:type="dxa"/>
          </w:tcPr>
          <w:p w:rsidR="007866E5" w:rsidRDefault="007C3E6E" w:rsidP="00DA70DF">
            <w:r>
              <w:rPr>
                <w:rFonts w:hint="eastAsia"/>
              </w:rPr>
              <w:t>n/a</w:t>
            </w:r>
          </w:p>
        </w:tc>
        <w:tc>
          <w:tcPr>
            <w:tcW w:w="6662" w:type="dxa"/>
          </w:tcPr>
          <w:p w:rsidR="007866E5" w:rsidRDefault="007C3E6E" w:rsidP="00DA70DF">
            <w:r>
              <w:rPr>
                <w:rFonts w:hint="eastAsia"/>
              </w:rPr>
              <w:t>n/a</w:t>
            </w:r>
          </w:p>
        </w:tc>
      </w:tr>
    </w:tbl>
    <w:p w:rsidR="007866E5" w:rsidRDefault="007866E5" w:rsidP="007866E5">
      <w:pPr>
        <w:pStyle w:val="3"/>
        <w:ind w:left="1050" w:hanging="420"/>
      </w:pPr>
      <w:bookmarkStart w:id="91" w:name="_Toc462927724"/>
      <w:r>
        <w:rPr>
          <w:rFonts w:hint="eastAsia"/>
        </w:rPr>
        <w:t>CAA</w:t>
      </w:r>
      <w:bookmarkEnd w:id="91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4361"/>
        <w:gridCol w:w="2526"/>
        <w:gridCol w:w="3569"/>
      </w:tblGrid>
      <w:tr w:rsidR="007866E5" w:rsidTr="00DA70DF">
        <w:trPr>
          <w:trHeight w:val="259"/>
        </w:trPr>
        <w:tc>
          <w:tcPr>
            <w:tcW w:w="4361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Class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3569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7866E5" w:rsidTr="00DA70DF">
        <w:trPr>
          <w:trHeight w:val="259"/>
        </w:trPr>
        <w:tc>
          <w:tcPr>
            <w:tcW w:w="4361" w:type="dxa"/>
          </w:tcPr>
          <w:p w:rsidR="007866E5" w:rsidRDefault="007866E5" w:rsidP="00DA70DF">
            <w:r>
              <w:rPr>
                <w:rFonts w:hint="eastAsia"/>
              </w:rPr>
              <w:t>n/a</w:t>
            </w:r>
          </w:p>
        </w:tc>
        <w:tc>
          <w:tcPr>
            <w:tcW w:w="2526" w:type="dxa"/>
          </w:tcPr>
          <w:p w:rsidR="007866E5" w:rsidRDefault="007866E5" w:rsidP="00DA70DF">
            <w:r>
              <w:rPr>
                <w:rFonts w:hint="eastAsia"/>
              </w:rPr>
              <w:t>n/a</w:t>
            </w:r>
          </w:p>
        </w:tc>
        <w:tc>
          <w:tcPr>
            <w:tcW w:w="3569" w:type="dxa"/>
          </w:tcPr>
          <w:p w:rsidR="007866E5" w:rsidRDefault="007866E5" w:rsidP="00DA70DF">
            <w:r>
              <w:rPr>
                <w:rFonts w:hint="eastAsia"/>
              </w:rPr>
              <w:t>n/a</w:t>
            </w:r>
          </w:p>
        </w:tc>
      </w:tr>
    </w:tbl>
    <w:p w:rsidR="007866E5" w:rsidRDefault="007866E5" w:rsidP="007866E5">
      <w:pPr>
        <w:pStyle w:val="3"/>
      </w:pPr>
      <w:bookmarkStart w:id="92" w:name="_Toc462927725"/>
      <w:r>
        <w:rPr>
          <w:rFonts w:hint="eastAsia"/>
        </w:rPr>
        <w:t>INQUERY</w:t>
      </w:r>
      <w:bookmarkEnd w:id="92"/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4361"/>
        <w:gridCol w:w="6095"/>
      </w:tblGrid>
      <w:tr w:rsidR="007866E5" w:rsidTr="00DA70DF">
        <w:trPr>
          <w:trHeight w:val="259"/>
        </w:trPr>
        <w:tc>
          <w:tcPr>
            <w:tcW w:w="4361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Inquery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7E51AE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7866E5" w:rsidRPr="007E51AE" w:rsidRDefault="007866E5" w:rsidP="00DA70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7866E5" w:rsidTr="00DA70DF">
        <w:trPr>
          <w:trHeight w:val="259"/>
        </w:trPr>
        <w:tc>
          <w:tcPr>
            <w:tcW w:w="4361" w:type="dxa"/>
          </w:tcPr>
          <w:p w:rsidR="007866E5" w:rsidRDefault="007866E5" w:rsidP="00DA70DF">
            <w:r>
              <w:rPr>
                <w:rFonts w:hint="eastAsia"/>
              </w:rPr>
              <w:t>n/a</w:t>
            </w:r>
          </w:p>
        </w:tc>
        <w:tc>
          <w:tcPr>
            <w:tcW w:w="6095" w:type="dxa"/>
          </w:tcPr>
          <w:p w:rsidR="007866E5" w:rsidRDefault="007866E5" w:rsidP="00DA70DF">
            <w:r>
              <w:rPr>
                <w:rFonts w:hint="eastAsia"/>
              </w:rPr>
              <w:t>n/a</w:t>
            </w:r>
          </w:p>
        </w:tc>
      </w:tr>
    </w:tbl>
    <w:p w:rsidR="00EB54DE" w:rsidRDefault="00EB54DE" w:rsidP="00EB54DE">
      <w:pPr>
        <w:pStyle w:val="2"/>
      </w:pPr>
      <w:r w:rsidRPr="00E4283D">
        <w:lastRenderedPageBreak/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lastRenderedPageBreak/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EB54DE" w:rsidRDefault="00EB54DE" w:rsidP="00EB54DE">
      <w:pPr>
        <w:pStyle w:val="2"/>
      </w:pPr>
      <w:r w:rsidRPr="00E4283D">
        <w:t>COM-FSP-00400</w:t>
      </w:r>
      <w:r>
        <w:rPr>
          <w:rFonts w:hint="eastAsia"/>
        </w:rPr>
        <w:t xml:space="preserve"> BOM </w:t>
      </w:r>
    </w:p>
    <w:p w:rsidR="007866E5" w:rsidRDefault="007866E5" w:rsidP="00FD434D"/>
    <w:p w:rsidR="00D44F62" w:rsidRDefault="00D44F62" w:rsidP="0055466B">
      <w:pPr>
        <w:pStyle w:val="1"/>
      </w:pPr>
      <w:bookmarkStart w:id="93" w:name="_Toc462927726"/>
      <w:r>
        <w:rPr>
          <w:rFonts w:hint="eastAsia"/>
        </w:rPr>
        <w:t>Configurable Properties (Server Side)</w:t>
      </w:r>
      <w:bookmarkEnd w:id="93"/>
    </w:p>
    <w:tbl>
      <w:tblPr>
        <w:tblW w:w="10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4111"/>
        <w:gridCol w:w="992"/>
        <w:gridCol w:w="2173"/>
      </w:tblGrid>
      <w:tr w:rsidR="00D44F62" w:rsidRPr="00CF5C62" w:rsidTr="00F3432A">
        <w:trPr>
          <w:trHeight w:val="513"/>
          <w:tblHeader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:rsidR="00D44F62" w:rsidRPr="00492C3B" w:rsidRDefault="00D44F62" w:rsidP="00AE07A4">
            <w:pPr>
              <w:widowControl w:val="0"/>
              <w:spacing w:line="240" w:lineRule="atLeast"/>
              <w:jc w:val="center"/>
              <w:rPr>
                <w:rFonts w:cs="Times New Roman"/>
                <w:b/>
                <w:color w:val="000000" w:themeColor="text1"/>
              </w:rPr>
            </w:pPr>
            <w:r w:rsidRPr="00492C3B">
              <w:rPr>
                <w:rFonts w:cs="Times New Roman"/>
                <w:b/>
                <w:color w:val="000000" w:themeColor="text1"/>
              </w:rPr>
              <w:t>Key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D44F62" w:rsidRPr="00492C3B" w:rsidRDefault="00D44F62" w:rsidP="00AE07A4">
            <w:pPr>
              <w:widowControl w:val="0"/>
              <w:spacing w:line="240" w:lineRule="atLeast"/>
              <w:jc w:val="center"/>
              <w:rPr>
                <w:rFonts w:cs="Times New Roman"/>
                <w:b/>
                <w:color w:val="000000" w:themeColor="text1"/>
              </w:rPr>
            </w:pPr>
            <w:r w:rsidRPr="00492C3B">
              <w:rPr>
                <w:rFonts w:cs="Times New Roman"/>
                <w:b/>
                <w:color w:val="000000" w:themeColor="text1"/>
              </w:rPr>
              <w:t>Property file name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44F62" w:rsidRPr="00492C3B" w:rsidRDefault="00D44F62" w:rsidP="00AE07A4">
            <w:pPr>
              <w:widowControl w:val="0"/>
              <w:spacing w:line="240" w:lineRule="atLeast"/>
              <w:jc w:val="center"/>
              <w:rPr>
                <w:rFonts w:cs="Times New Roman"/>
                <w:b/>
                <w:color w:val="000000" w:themeColor="text1"/>
              </w:rPr>
            </w:pPr>
            <w:r w:rsidRPr="00492C3B">
              <w:rPr>
                <w:rFonts w:cs="Times New Roman"/>
                <w:b/>
                <w:color w:val="000000" w:themeColor="text1"/>
              </w:rPr>
              <w:t>Value</w:t>
            </w:r>
          </w:p>
        </w:tc>
        <w:tc>
          <w:tcPr>
            <w:tcW w:w="2173" w:type="dxa"/>
            <w:shd w:val="clear" w:color="auto" w:fill="D9D9D9" w:themeFill="background1" w:themeFillShade="D9"/>
            <w:vAlign w:val="center"/>
          </w:tcPr>
          <w:p w:rsidR="00D44F62" w:rsidRPr="00492C3B" w:rsidRDefault="009F0F0F" w:rsidP="00AE07A4">
            <w:pPr>
              <w:widowControl w:val="0"/>
              <w:spacing w:line="240" w:lineRule="atLeast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 w:hint="eastAsia"/>
                <w:b/>
                <w:color w:val="000000" w:themeColor="text1"/>
              </w:rPr>
              <w:t>Description</w:t>
            </w:r>
          </w:p>
        </w:tc>
      </w:tr>
      <w:tr w:rsidR="00D44F62" w:rsidRPr="000413D8" w:rsidTr="00F3432A">
        <w:trPr>
          <w:trHeight w:val="494"/>
          <w:tblHeader/>
        </w:trPr>
        <w:tc>
          <w:tcPr>
            <w:tcW w:w="3652" w:type="dxa"/>
            <w:vAlign w:val="center"/>
          </w:tcPr>
          <w:p w:rsidR="002C38E6" w:rsidRPr="002C38E6" w:rsidRDefault="002C38E6" w:rsidP="00052FC3">
            <w:pPr>
              <w:pStyle w:val="-2nd"/>
              <w:numPr>
                <w:ilvl w:val="0"/>
                <w:numId w:val="0"/>
              </w:numPr>
              <w:jc w:val="both"/>
            </w:pPr>
            <w:proofErr w:type="spellStart"/>
            <w:r w:rsidRPr="002C38E6">
              <w:t>emxFramework.Type</w:t>
            </w:r>
            <w:proofErr w:type="spellEnd"/>
            <w:r>
              <w:t>.</w:t>
            </w:r>
            <w:r w:rsidR="00A17D48">
              <w:t>&lt;Type Name&gt;</w:t>
            </w:r>
          </w:p>
        </w:tc>
        <w:tc>
          <w:tcPr>
            <w:tcW w:w="4111" w:type="dxa"/>
            <w:vAlign w:val="center"/>
          </w:tcPr>
          <w:p w:rsidR="00D44F62" w:rsidRPr="00735D41" w:rsidRDefault="002C38E6" w:rsidP="007238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C38E6">
              <w:rPr>
                <w:rFonts w:ascii="Times New Roman" w:hAnsi="Times New Roman" w:cs="Times New Roman"/>
                <w:color w:val="000000"/>
              </w:rPr>
              <w:t>emxFrameworkStringResource.properties</w:t>
            </w:r>
            <w:proofErr w:type="spellEnd"/>
          </w:p>
        </w:tc>
        <w:tc>
          <w:tcPr>
            <w:tcW w:w="992" w:type="dxa"/>
            <w:vAlign w:val="center"/>
          </w:tcPr>
          <w:p w:rsidR="00D44F62" w:rsidRPr="00B514F6" w:rsidRDefault="002C38E6" w:rsidP="007238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tring</w:t>
            </w:r>
          </w:p>
        </w:tc>
        <w:tc>
          <w:tcPr>
            <w:tcW w:w="2173" w:type="dxa"/>
            <w:vAlign w:val="center"/>
          </w:tcPr>
          <w:p w:rsidR="00BC7EF3" w:rsidRPr="003576C1" w:rsidRDefault="00F3432A" w:rsidP="0072380D">
            <w:pPr>
              <w:tabs>
                <w:tab w:val="left" w:pos="900"/>
              </w:tabs>
              <w:contextualSpacing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Type Name</w:t>
            </w:r>
          </w:p>
        </w:tc>
      </w:tr>
      <w:tr w:rsidR="002A004C" w:rsidRPr="000413D8" w:rsidTr="00F3432A">
        <w:trPr>
          <w:trHeight w:val="494"/>
          <w:tblHeader/>
        </w:trPr>
        <w:tc>
          <w:tcPr>
            <w:tcW w:w="3652" w:type="dxa"/>
            <w:vAlign w:val="center"/>
          </w:tcPr>
          <w:p w:rsidR="00A17D48" w:rsidRDefault="00A17D48" w:rsidP="00052FC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17D48">
              <w:rPr>
                <w:rFonts w:ascii="Times New Roman" w:hAnsi="Times New Roman" w:cs="Times New Roman"/>
                <w:color w:val="000000"/>
              </w:rPr>
              <w:lastRenderedPageBreak/>
              <w:t>emx</w:t>
            </w:r>
            <w:r w:rsidR="00F3432A">
              <w:rPr>
                <w:rFonts w:ascii="Times New Roman" w:hAnsi="Times New Roman" w:cs="Times New Roman"/>
                <w:color w:val="000000"/>
              </w:rPr>
              <w:t>Engineering</w:t>
            </w:r>
            <w:r w:rsidRPr="00A17D48">
              <w:rPr>
                <w:rFonts w:ascii="Times New Roman" w:hAnsi="Times New Roman" w:cs="Times New Roman"/>
                <w:color w:val="000000"/>
              </w:rPr>
              <w:t>Central</w:t>
            </w:r>
            <w:r>
              <w:rPr>
                <w:rFonts w:ascii="Times New Roman" w:hAnsi="Times New Roman" w:cs="Times New Roman"/>
                <w:color w:val="000000"/>
              </w:rPr>
              <w:t>.header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.*</w:t>
            </w:r>
          </w:p>
          <w:p w:rsidR="00A17D48" w:rsidRPr="002A004C" w:rsidRDefault="00A17D48" w:rsidP="00052FC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17D48">
              <w:rPr>
                <w:rFonts w:ascii="Times New Roman" w:hAnsi="Times New Roman" w:cs="Times New Roman"/>
                <w:color w:val="000000"/>
              </w:rPr>
              <w:t>emx</w:t>
            </w:r>
            <w:r w:rsidR="00F3432A">
              <w:rPr>
                <w:rFonts w:ascii="Times New Roman" w:hAnsi="Times New Roman" w:cs="Times New Roman"/>
                <w:color w:val="000000"/>
              </w:rPr>
              <w:t>Engineering</w:t>
            </w:r>
            <w:r w:rsidRPr="00A17D48">
              <w:rPr>
                <w:rFonts w:ascii="Times New Roman" w:hAnsi="Times New Roman" w:cs="Times New Roman"/>
                <w:color w:val="000000"/>
              </w:rPr>
              <w:t>Central</w:t>
            </w:r>
            <w:r>
              <w:rPr>
                <w:rFonts w:ascii="Times New Roman" w:hAnsi="Times New Roman" w:cs="Times New Roman"/>
                <w:color w:val="000000"/>
              </w:rPr>
              <w:t>.label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.*</w:t>
            </w:r>
          </w:p>
        </w:tc>
        <w:tc>
          <w:tcPr>
            <w:tcW w:w="4111" w:type="dxa"/>
            <w:vAlign w:val="center"/>
          </w:tcPr>
          <w:p w:rsidR="002A004C" w:rsidRPr="002A004C" w:rsidRDefault="00A17D48" w:rsidP="007238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17D48">
              <w:rPr>
                <w:rFonts w:ascii="Times New Roman" w:hAnsi="Times New Roman" w:cs="Times New Roman"/>
                <w:color w:val="000000"/>
              </w:rPr>
              <w:t>emxLibraryCentralStringResource.properties</w:t>
            </w:r>
            <w:proofErr w:type="spellEnd"/>
          </w:p>
        </w:tc>
        <w:tc>
          <w:tcPr>
            <w:tcW w:w="992" w:type="dxa"/>
            <w:vAlign w:val="center"/>
          </w:tcPr>
          <w:p w:rsidR="002A004C" w:rsidRPr="00B514F6" w:rsidRDefault="002A004C" w:rsidP="007238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514F6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2173" w:type="dxa"/>
            <w:vAlign w:val="center"/>
          </w:tcPr>
          <w:p w:rsidR="002A004C" w:rsidRPr="002A004C" w:rsidRDefault="00A17D48" w:rsidP="0072380D">
            <w:pPr>
              <w:tabs>
                <w:tab w:val="left" w:pos="9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UI Label Name</w:t>
            </w:r>
          </w:p>
        </w:tc>
      </w:tr>
    </w:tbl>
    <w:p w:rsidR="00D44F62" w:rsidRPr="00BE46EA" w:rsidRDefault="00D44F62" w:rsidP="00E62AC5"/>
    <w:p w:rsidR="00D217BD" w:rsidRDefault="008D4D66" w:rsidP="0055466B">
      <w:pPr>
        <w:pStyle w:val="1"/>
      </w:pPr>
      <w:bookmarkStart w:id="94" w:name="_Toc462927727"/>
      <w:r>
        <w:rPr>
          <w:rFonts w:hint="eastAsia"/>
        </w:rPr>
        <w:t>Design Solution &amp; Limitation</w:t>
      </w:r>
      <w:bookmarkEnd w:id="94"/>
    </w:p>
    <w:p w:rsidR="00D62265" w:rsidRDefault="00D44F62" w:rsidP="00D62265">
      <w:pPr>
        <w:pStyle w:val="Guideline"/>
        <w:rPr>
          <w:rFonts w:asciiTheme="minorEastAsia" w:eastAsiaTheme="minorEastAsia" w:hAnsiTheme="minorEastAsia"/>
          <w:lang w:eastAsia="ko-KR"/>
        </w:rPr>
      </w:pPr>
      <w:r w:rsidRPr="00DC036C">
        <w:rPr>
          <w:highlight w:val="lightGray"/>
        </w:rPr>
        <w:sym w:font="Wingdings" w:char="F046"/>
      </w:r>
      <w:r w:rsidR="00E07D4A">
        <w:rPr>
          <w:rFonts w:eastAsiaTheme="minorEastAsia" w:hint="eastAsia"/>
          <w:highlight w:val="lightGray"/>
          <w:lang w:eastAsia="ko-KR"/>
        </w:rPr>
        <w:t xml:space="preserve"> </w:t>
      </w:r>
      <w:r w:rsidR="00E07D4A">
        <w:rPr>
          <w:rFonts w:eastAsiaTheme="minorEastAsia" w:hint="eastAsia"/>
          <w:highlight w:val="lightGray"/>
          <w:lang w:eastAsia="ko-KR"/>
        </w:rPr>
        <w:t>기능</w:t>
      </w:r>
      <w:r w:rsidR="00E07D4A">
        <w:rPr>
          <w:rFonts w:eastAsiaTheme="minorEastAsia" w:hint="eastAsia"/>
          <w:highlight w:val="lightGray"/>
          <w:lang w:eastAsia="ko-KR"/>
        </w:rPr>
        <w:t xml:space="preserve"> </w:t>
      </w:r>
      <w:r w:rsidR="00E07D4A">
        <w:rPr>
          <w:rFonts w:eastAsiaTheme="minorEastAsia" w:hint="eastAsia"/>
          <w:highlight w:val="lightGray"/>
          <w:lang w:eastAsia="ko-KR"/>
        </w:rPr>
        <w:t>구현을</w:t>
      </w:r>
      <w:r w:rsidR="00E07D4A">
        <w:rPr>
          <w:rFonts w:eastAsiaTheme="minorEastAsia" w:hint="eastAsia"/>
          <w:highlight w:val="lightGray"/>
          <w:lang w:eastAsia="ko-KR"/>
        </w:rPr>
        <w:t xml:space="preserve"> </w:t>
      </w:r>
      <w:r w:rsidR="00E07D4A">
        <w:rPr>
          <w:rFonts w:eastAsiaTheme="minorEastAsia" w:hint="eastAsia"/>
          <w:highlight w:val="lightGray"/>
          <w:lang w:eastAsia="ko-KR"/>
        </w:rPr>
        <w:t>위해</w:t>
      </w:r>
      <w:r w:rsidR="00E07D4A">
        <w:rPr>
          <w:rFonts w:eastAsiaTheme="minorEastAsia" w:hint="eastAsia"/>
          <w:highlight w:val="lightGray"/>
          <w:lang w:eastAsia="ko-KR"/>
        </w:rPr>
        <w:t xml:space="preserve"> </w:t>
      </w:r>
      <w:r w:rsidR="00E07D4A">
        <w:rPr>
          <w:rFonts w:eastAsiaTheme="minorEastAsia" w:hint="eastAsia"/>
          <w:highlight w:val="lightGray"/>
          <w:lang w:eastAsia="ko-KR"/>
        </w:rPr>
        <w:t>검토한</w:t>
      </w:r>
      <w:r w:rsidR="00E07D4A">
        <w:rPr>
          <w:rFonts w:eastAsiaTheme="minorEastAsia" w:hint="eastAsia"/>
          <w:highlight w:val="lightGray"/>
          <w:lang w:eastAsia="ko-KR"/>
        </w:rPr>
        <w:t xml:space="preserve"> </w:t>
      </w:r>
      <w:r w:rsidR="00E07D4A">
        <w:rPr>
          <w:rFonts w:eastAsiaTheme="minorEastAsia" w:hint="eastAsia"/>
          <w:highlight w:val="lightGray"/>
          <w:lang w:eastAsia="ko-KR"/>
        </w:rPr>
        <w:t>내용</w:t>
      </w:r>
      <w:r w:rsidR="00E07D4A">
        <w:rPr>
          <w:rFonts w:eastAsiaTheme="minorEastAsia" w:hint="eastAsia"/>
          <w:highlight w:val="lightGray"/>
          <w:lang w:eastAsia="ko-KR"/>
        </w:rPr>
        <w:t xml:space="preserve"> </w:t>
      </w:r>
      <w:r w:rsidR="00E07D4A">
        <w:rPr>
          <w:rFonts w:eastAsiaTheme="minorEastAsia" w:hint="eastAsia"/>
          <w:highlight w:val="lightGray"/>
          <w:lang w:eastAsia="ko-KR"/>
        </w:rPr>
        <w:t>또는</w:t>
      </w:r>
      <w:r w:rsidR="00E07D4A">
        <w:rPr>
          <w:rFonts w:eastAsiaTheme="minorEastAsia" w:hint="eastAsia"/>
          <w:highlight w:val="lightGray"/>
          <w:lang w:eastAsia="ko-KR"/>
        </w:rPr>
        <w:t xml:space="preserve"> </w:t>
      </w:r>
      <w:r w:rsidR="00E07D4A">
        <w:rPr>
          <w:rFonts w:eastAsiaTheme="minorEastAsia" w:hint="eastAsia"/>
          <w:highlight w:val="lightGray"/>
          <w:lang w:eastAsia="ko-KR"/>
        </w:rPr>
        <w:t>기능에</w:t>
      </w:r>
      <w:r w:rsidR="00E07D4A">
        <w:rPr>
          <w:rFonts w:eastAsiaTheme="minorEastAsia" w:hint="eastAsia"/>
          <w:highlight w:val="lightGray"/>
          <w:lang w:eastAsia="ko-KR"/>
        </w:rPr>
        <w:t xml:space="preserve"> </w:t>
      </w:r>
      <w:r w:rsidR="00E07D4A">
        <w:rPr>
          <w:rFonts w:eastAsiaTheme="minorEastAsia" w:hint="eastAsia"/>
          <w:highlight w:val="lightGray"/>
          <w:lang w:eastAsia="ko-KR"/>
        </w:rPr>
        <w:t>대한</w:t>
      </w:r>
      <w:r w:rsidR="00E07D4A">
        <w:rPr>
          <w:rFonts w:eastAsiaTheme="minorEastAsia" w:hint="eastAsia"/>
          <w:highlight w:val="lightGray"/>
          <w:lang w:eastAsia="ko-KR"/>
        </w:rPr>
        <w:t xml:space="preserve"> </w:t>
      </w:r>
      <w:r w:rsidR="00E07D4A">
        <w:rPr>
          <w:rFonts w:eastAsiaTheme="minorEastAsia" w:hint="eastAsia"/>
          <w:highlight w:val="lightGray"/>
          <w:lang w:eastAsia="ko-KR"/>
        </w:rPr>
        <w:t>제약</w:t>
      </w:r>
      <w:r w:rsidR="00E07D4A">
        <w:rPr>
          <w:rFonts w:eastAsiaTheme="minorEastAsia" w:hint="eastAsia"/>
          <w:highlight w:val="lightGray"/>
          <w:lang w:eastAsia="ko-KR"/>
        </w:rPr>
        <w:t xml:space="preserve"> </w:t>
      </w:r>
      <w:r w:rsidR="00E07D4A">
        <w:rPr>
          <w:rFonts w:eastAsiaTheme="minorEastAsia" w:hint="eastAsia"/>
          <w:highlight w:val="lightGray"/>
          <w:lang w:eastAsia="ko-KR"/>
        </w:rPr>
        <w:t>사항을</w:t>
      </w:r>
      <w:r w:rsidR="00E07D4A">
        <w:rPr>
          <w:rFonts w:eastAsiaTheme="minorEastAsia" w:hint="eastAsia"/>
          <w:highlight w:val="lightGray"/>
          <w:lang w:eastAsia="ko-KR"/>
        </w:rPr>
        <w:t xml:space="preserve"> </w:t>
      </w:r>
      <w:r w:rsidR="00E07D4A">
        <w:rPr>
          <w:rFonts w:eastAsiaTheme="minorEastAsia" w:hint="eastAsia"/>
          <w:highlight w:val="lightGray"/>
          <w:lang w:eastAsia="ko-KR"/>
        </w:rPr>
        <w:t>기술한다</w:t>
      </w:r>
      <w:r w:rsidR="00E07D4A">
        <w:rPr>
          <w:rFonts w:eastAsiaTheme="minorEastAsia" w:hint="eastAsia"/>
          <w:highlight w:val="lightGray"/>
          <w:lang w:eastAsia="ko-KR"/>
        </w:rPr>
        <w:t xml:space="preserve">. </w:t>
      </w:r>
      <w:r w:rsidR="00E07D4A">
        <w:rPr>
          <w:rFonts w:asciiTheme="minorEastAsia" w:eastAsiaTheme="minorEastAsia" w:hAnsiTheme="minorEastAsia" w:hint="eastAsia"/>
          <w:highlight w:val="lightGray"/>
          <w:lang w:eastAsia="ko-KR"/>
        </w:rPr>
        <w:t xml:space="preserve">만약 내용이 없으면 </w:t>
      </w:r>
      <w:r w:rsidR="00E07D4A">
        <w:rPr>
          <w:rFonts w:asciiTheme="minorEastAsia" w:eastAsiaTheme="minorEastAsia" w:hAnsiTheme="minorEastAsia"/>
          <w:highlight w:val="lightGray"/>
          <w:lang w:eastAsia="ko-KR"/>
        </w:rPr>
        <w:t>“</w:t>
      </w:r>
      <w:r w:rsidR="00E07D4A">
        <w:rPr>
          <w:rFonts w:asciiTheme="minorEastAsia" w:eastAsiaTheme="minorEastAsia" w:hAnsiTheme="minorEastAsia" w:hint="eastAsia"/>
          <w:highlight w:val="lightGray"/>
          <w:lang w:eastAsia="ko-KR"/>
        </w:rPr>
        <w:t>n/a</w:t>
      </w:r>
      <w:r w:rsidR="00E07D4A">
        <w:rPr>
          <w:rFonts w:asciiTheme="minorEastAsia" w:eastAsiaTheme="minorEastAsia" w:hAnsiTheme="minorEastAsia"/>
          <w:highlight w:val="lightGray"/>
          <w:lang w:eastAsia="ko-KR"/>
        </w:rPr>
        <w:t>”</w:t>
      </w:r>
      <w:r w:rsidR="00E07D4A">
        <w:rPr>
          <w:rFonts w:asciiTheme="minorEastAsia" w:eastAsiaTheme="minorEastAsia" w:hAnsiTheme="minorEastAsia" w:hint="eastAsia"/>
          <w:highlight w:val="lightGray"/>
          <w:lang w:eastAsia="ko-KR"/>
        </w:rPr>
        <w:t>로 표시한다.</w:t>
      </w:r>
    </w:p>
    <w:p w:rsidR="00F5154E" w:rsidRPr="00F5154E" w:rsidRDefault="00F5154E" w:rsidP="00D62265">
      <w:pPr>
        <w:pStyle w:val="Guideline"/>
        <w:rPr>
          <w:rFonts w:asciiTheme="minorEastAsia" w:eastAsiaTheme="minorEastAsia" w:hAnsiTheme="minorEastAsia"/>
          <w:i w:val="0"/>
          <w:color w:val="000000" w:themeColor="text1"/>
          <w:lang w:eastAsia="ko-KR"/>
        </w:rPr>
      </w:pPr>
      <w:r w:rsidRPr="00F5154E">
        <w:rPr>
          <w:rFonts w:asciiTheme="minorEastAsia" w:eastAsiaTheme="minorEastAsia" w:hAnsiTheme="minorEastAsia" w:hint="eastAsia"/>
          <w:i w:val="0"/>
          <w:color w:val="000000" w:themeColor="text1"/>
          <w:lang w:eastAsia="ko-KR"/>
        </w:rPr>
        <w:t>n/a</w:t>
      </w:r>
    </w:p>
    <w:sectPr w:rsidR="00F5154E" w:rsidRPr="00F5154E" w:rsidSect="00126AC7">
      <w:headerReference w:type="default" r:id="rId18"/>
      <w:footerReference w:type="default" r:id="rId19"/>
      <w:pgSz w:w="11906" w:h="16838" w:code="9"/>
      <w:pgMar w:top="1418" w:right="737" w:bottom="567" w:left="737" w:header="709" w:footer="5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DA1" w:rsidRDefault="00606DA1" w:rsidP="00245E70">
      <w:r>
        <w:separator/>
      </w:r>
    </w:p>
  </w:endnote>
  <w:endnote w:type="continuationSeparator" w:id="0">
    <w:p w:rsidR="00606DA1" w:rsidRDefault="00606DA1" w:rsidP="0024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09E" w:rsidRPr="00126AC7" w:rsidRDefault="004C709E" w:rsidP="00B059B8">
    <w:pPr>
      <w:pBdr>
        <w:top w:val="single" w:sz="12" w:space="1" w:color="auto"/>
      </w:pBdr>
      <w:jc w:val="center"/>
      <w:rPr>
        <w:rFonts w:cs="Arial"/>
        <w:sz w:val="22"/>
      </w:rPr>
    </w:pPr>
    <w:r>
      <w:rPr>
        <w:rFonts w:cs="Arial"/>
        <w:noProof/>
        <w:snapToGrid/>
        <w:sz w:val="18"/>
      </w:rPr>
      <w:pict>
        <v:rect id="사각형 3" o:spid="_x0000_s2049" style="position:absolute;left:0;text-align:left;margin-left:-511.65pt;margin-top:740.7pt;width:29.45pt;height:27.5pt;z-index:251659264;visibility:visible;mso-position-horizontal-relative:right-margin-area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" o:allowincell="f" filled="f" stroked="f">
          <v:textbox>
            <w:txbxContent>
              <w:p w:rsidR="004C709E" w:rsidRPr="00126AC7" w:rsidRDefault="004C709E">
                <w:pPr>
                  <w:pStyle w:val="a6"/>
                  <w:rPr>
                    <w:rFonts w:asciiTheme="majorHAnsi" w:eastAsiaTheme="majorEastAsia" w:hAnsiTheme="majorHAnsi" w:cstheme="majorBidi"/>
                    <w:sz w:val="18"/>
                    <w:szCs w:val="16"/>
                  </w:rPr>
                </w:pPr>
                <w:r w:rsidRPr="00126AC7">
                  <w:rPr>
                    <w:rFonts w:asciiTheme="minorHAnsi" w:eastAsiaTheme="minorEastAsia" w:hAnsiTheme="minorHAnsi"/>
                    <w:sz w:val="18"/>
                    <w:szCs w:val="16"/>
                  </w:rPr>
                  <w:fldChar w:fldCharType="begin"/>
                </w:r>
                <w:r w:rsidRPr="00126AC7">
                  <w:rPr>
                    <w:sz w:val="18"/>
                    <w:szCs w:val="16"/>
                  </w:rPr>
                  <w:instrText>PAGE    \* MERGEFORMAT</w:instrText>
                </w:r>
                <w:r w:rsidRPr="00126AC7">
                  <w:rPr>
                    <w:rFonts w:asciiTheme="minorHAnsi" w:eastAsiaTheme="minorEastAsia" w:hAnsiTheme="minorHAnsi"/>
                    <w:sz w:val="18"/>
                    <w:szCs w:val="16"/>
                  </w:rPr>
                  <w:fldChar w:fldCharType="separate"/>
                </w:r>
                <w:r w:rsidR="00EB54DE" w:rsidRPr="00EB54DE">
                  <w:rPr>
                    <w:rFonts w:asciiTheme="majorHAnsi" w:eastAsiaTheme="majorEastAsia" w:hAnsiTheme="majorHAnsi" w:cstheme="majorBidi"/>
                    <w:noProof/>
                    <w:sz w:val="18"/>
                    <w:szCs w:val="16"/>
                    <w:lang w:val="ko-KR"/>
                  </w:rPr>
                  <w:t>38</w:t>
                </w:r>
                <w:r w:rsidRPr="00126AC7">
                  <w:rPr>
                    <w:rFonts w:asciiTheme="majorHAnsi" w:eastAsiaTheme="majorEastAsia" w:hAnsiTheme="majorHAnsi" w:cstheme="majorBidi"/>
                    <w:sz w:val="18"/>
                    <w:szCs w:val="16"/>
                  </w:rPr>
                  <w:fldChar w:fldCharType="end"/>
                </w:r>
                <w:r w:rsidRPr="00126AC7">
                  <w:rPr>
                    <w:rFonts w:asciiTheme="majorHAnsi" w:eastAsiaTheme="majorEastAsia" w:hAnsiTheme="majorHAnsi" w:cstheme="majorBidi" w:hint="eastAsia"/>
                    <w:sz w:val="18"/>
                    <w:szCs w:val="16"/>
                  </w:rPr>
                  <w:t>/</w:t>
                </w:r>
                <w:fldSimple w:instr=" NUMPAGES   \* MERGEFORMAT ">
                  <w:r w:rsidR="00EB54DE" w:rsidRPr="00EB54DE">
                    <w:rPr>
                      <w:rFonts w:asciiTheme="majorHAnsi" w:eastAsiaTheme="majorEastAsia" w:hAnsiTheme="majorHAnsi" w:cstheme="majorBidi"/>
                      <w:noProof/>
                      <w:sz w:val="18"/>
                      <w:szCs w:val="16"/>
                    </w:rPr>
                    <w:t>43</w:t>
                  </w:r>
                </w:fldSimple>
              </w:p>
              <w:p w:rsidR="004C709E" w:rsidRDefault="004C709E"/>
              <w:p w:rsidR="004C709E" w:rsidRPr="00126AC7" w:rsidRDefault="004C709E">
                <w:pPr>
                  <w:rPr>
                    <w:rFonts w:asciiTheme="majorHAnsi" w:eastAsiaTheme="majorEastAsia" w:hAnsiTheme="majorHAnsi" w:cstheme="majorBidi"/>
                    <w:sz w:val="18"/>
                    <w:szCs w:val="16"/>
                  </w:rPr>
                </w:pPr>
                <w:r w:rsidRPr="00126AC7">
                  <w:rPr>
                    <w:rFonts w:asciiTheme="minorHAnsi" w:eastAsiaTheme="minorEastAsia" w:hAnsiTheme="minorHAnsi"/>
                    <w:sz w:val="18"/>
                    <w:szCs w:val="16"/>
                  </w:rPr>
                  <w:fldChar w:fldCharType="begin"/>
                </w:r>
                <w:r w:rsidRPr="00126AC7">
                  <w:rPr>
                    <w:sz w:val="18"/>
                    <w:szCs w:val="16"/>
                  </w:rPr>
                  <w:instrText>PAGE    \* MERGEFORMAT</w:instrText>
                </w:r>
                <w:r w:rsidRPr="00126AC7">
                  <w:rPr>
                    <w:rFonts w:asciiTheme="minorHAnsi" w:eastAsiaTheme="minorEastAsia" w:hAnsiTheme="minorHAnsi"/>
                    <w:sz w:val="18"/>
                    <w:szCs w:val="16"/>
                  </w:rPr>
                  <w:fldChar w:fldCharType="separate"/>
                </w:r>
                <w:r w:rsidR="00EB54DE" w:rsidRPr="00EB54DE">
                  <w:rPr>
                    <w:rFonts w:asciiTheme="majorHAnsi" w:eastAsiaTheme="majorEastAsia" w:hAnsiTheme="majorHAnsi" w:cstheme="majorBidi"/>
                    <w:noProof/>
                    <w:sz w:val="18"/>
                    <w:szCs w:val="16"/>
                    <w:lang w:val="ko-KR"/>
                  </w:rPr>
                  <w:t>38</w:t>
                </w:r>
                <w:r w:rsidRPr="00126AC7">
                  <w:rPr>
                    <w:rFonts w:asciiTheme="majorHAnsi" w:eastAsiaTheme="majorEastAsia" w:hAnsiTheme="majorHAnsi" w:cstheme="majorBidi"/>
                    <w:sz w:val="18"/>
                    <w:szCs w:val="16"/>
                  </w:rPr>
                  <w:fldChar w:fldCharType="end"/>
                </w:r>
                <w:r w:rsidRPr="00126AC7">
                  <w:rPr>
                    <w:rFonts w:asciiTheme="majorHAnsi" w:eastAsiaTheme="majorEastAsia" w:hAnsiTheme="majorHAnsi" w:cstheme="majorBidi" w:hint="eastAsia"/>
                    <w:sz w:val="18"/>
                    <w:szCs w:val="16"/>
                  </w:rPr>
                  <w:t>/</w:t>
                </w:r>
                <w:fldSimple w:instr=" NUMPAGES   \* MERGEFORMAT ">
                  <w:r w:rsidR="00EB54DE" w:rsidRPr="00EB54DE">
                    <w:rPr>
                      <w:rFonts w:asciiTheme="majorHAnsi" w:eastAsiaTheme="majorEastAsia" w:hAnsiTheme="majorHAnsi" w:cstheme="majorBidi"/>
                      <w:noProof/>
                      <w:sz w:val="18"/>
                      <w:szCs w:val="16"/>
                    </w:rPr>
                    <w:t>43</w:t>
                  </w:r>
                </w:fldSimple>
              </w:p>
            </w:txbxContent>
          </v:textbox>
          <w10:wrap anchorx="margin" anchory="margin"/>
        </v:rect>
      </w:pict>
    </w:r>
    <w:r w:rsidRPr="00126AC7">
      <w:rPr>
        <w:rFonts w:cs="Arial"/>
        <w:noProof/>
        <w:sz w:val="18"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5549900</wp:posOffset>
          </wp:positionH>
          <wp:positionV relativeFrom="paragraph">
            <wp:posOffset>81915</wp:posOffset>
          </wp:positionV>
          <wp:extent cx="1072515" cy="266065"/>
          <wp:effectExtent l="0" t="0" r="0" b="635"/>
          <wp:wrapNone/>
          <wp:docPr id="12" name="Image 16" descr="Lockup_3DS_PPT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6" descr="Lockup_3DS_PPT_Blue.pn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0000"/>
                  <a:stretch/>
                </pic:blipFill>
                <pic:spPr>
                  <a:xfrm>
                    <a:off x="0" y="0"/>
                    <a:ext cx="1072515" cy="266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rect id="_x0000_s2051" style="position:absolute;left:0;text-align:left;margin-left:-511.5pt;margin-top:740.5pt;width:38.8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" o:allowincell="f" filled="f" stroked="f">
          <v:textbox>
            <w:txbxContent>
              <w:p w:rsidR="004C709E" w:rsidRPr="00126AC7" w:rsidRDefault="004C709E" w:rsidP="00B059B8">
                <w:pPr>
                  <w:pStyle w:val="a6"/>
                  <w:rPr>
                    <w:rFonts w:asciiTheme="majorHAnsi" w:eastAsiaTheme="majorEastAsia" w:hAnsiTheme="majorHAnsi" w:cstheme="majorBidi"/>
                    <w:sz w:val="18"/>
                    <w:szCs w:val="16"/>
                  </w:rPr>
                </w:pPr>
                <w:r w:rsidRPr="00126AC7">
                  <w:rPr>
                    <w:rFonts w:asciiTheme="minorHAnsi" w:eastAsiaTheme="minorEastAsia" w:hAnsiTheme="minorHAnsi"/>
                    <w:sz w:val="18"/>
                    <w:szCs w:val="16"/>
                  </w:rPr>
                  <w:fldChar w:fldCharType="begin"/>
                </w:r>
                <w:r w:rsidRPr="00126AC7">
                  <w:rPr>
                    <w:sz w:val="18"/>
                    <w:szCs w:val="16"/>
                  </w:rPr>
                  <w:instrText>PAGE    \* MERGEFORMAT</w:instrText>
                </w:r>
                <w:r w:rsidRPr="00126AC7">
                  <w:rPr>
                    <w:rFonts w:asciiTheme="minorHAnsi" w:eastAsiaTheme="minorEastAsia" w:hAnsiTheme="minorHAnsi"/>
                    <w:sz w:val="18"/>
                    <w:szCs w:val="16"/>
                  </w:rPr>
                  <w:fldChar w:fldCharType="separate"/>
                </w:r>
                <w:r w:rsidR="00EB54DE" w:rsidRPr="00EB54DE">
                  <w:rPr>
                    <w:rFonts w:asciiTheme="majorHAnsi" w:eastAsiaTheme="majorEastAsia" w:hAnsiTheme="majorHAnsi" w:cstheme="majorBidi"/>
                    <w:noProof/>
                    <w:sz w:val="18"/>
                    <w:szCs w:val="16"/>
                    <w:lang w:val="ko-KR"/>
                  </w:rPr>
                  <w:t>38</w:t>
                </w:r>
                <w:r w:rsidRPr="00126AC7">
                  <w:rPr>
                    <w:rFonts w:asciiTheme="majorHAnsi" w:eastAsiaTheme="majorEastAsia" w:hAnsiTheme="majorHAnsi" w:cstheme="majorBidi"/>
                    <w:sz w:val="18"/>
                    <w:szCs w:val="16"/>
                  </w:rPr>
                  <w:fldChar w:fldCharType="end"/>
                </w:r>
                <w:r w:rsidRPr="00126AC7">
                  <w:rPr>
                    <w:rFonts w:asciiTheme="majorHAnsi" w:eastAsiaTheme="majorEastAsia" w:hAnsiTheme="majorHAnsi" w:cstheme="majorBidi" w:hint="eastAsia"/>
                    <w:sz w:val="18"/>
                    <w:szCs w:val="16"/>
                  </w:rPr>
                  <w:t>/</w:t>
                </w:r>
                <w:fldSimple w:instr=" NUMPAGES   \* MERGEFORMAT ">
                  <w:r w:rsidR="00EB54DE" w:rsidRPr="00EB54DE">
                    <w:rPr>
                      <w:rFonts w:asciiTheme="majorHAnsi" w:eastAsiaTheme="majorEastAsia" w:hAnsiTheme="majorHAnsi" w:cstheme="majorBidi"/>
                      <w:noProof/>
                      <w:sz w:val="18"/>
                      <w:szCs w:val="16"/>
                    </w:rPr>
                    <w:t>43</w:t>
                  </w:r>
                </w:fldSimple>
              </w:p>
              <w:p w:rsidR="004C709E" w:rsidRDefault="004C709E" w:rsidP="00B059B8"/>
              <w:p w:rsidR="004C709E" w:rsidRPr="00126AC7" w:rsidRDefault="004C709E" w:rsidP="00B059B8">
                <w:pPr>
                  <w:rPr>
                    <w:rFonts w:asciiTheme="majorHAnsi" w:eastAsiaTheme="majorEastAsia" w:hAnsiTheme="majorHAnsi" w:cstheme="majorBidi"/>
                    <w:sz w:val="18"/>
                    <w:szCs w:val="16"/>
                  </w:rPr>
                </w:pPr>
                <w:r w:rsidRPr="00126AC7">
                  <w:rPr>
                    <w:rFonts w:asciiTheme="minorHAnsi" w:eastAsiaTheme="minorEastAsia" w:hAnsiTheme="minorHAnsi"/>
                    <w:sz w:val="18"/>
                    <w:szCs w:val="16"/>
                  </w:rPr>
                  <w:fldChar w:fldCharType="begin"/>
                </w:r>
                <w:r w:rsidRPr="00126AC7">
                  <w:rPr>
                    <w:sz w:val="18"/>
                    <w:szCs w:val="16"/>
                  </w:rPr>
                  <w:instrText>PAGE    \* MERGEFORMAT</w:instrText>
                </w:r>
                <w:r w:rsidRPr="00126AC7">
                  <w:rPr>
                    <w:rFonts w:asciiTheme="minorHAnsi" w:eastAsiaTheme="minorEastAsia" w:hAnsiTheme="minorHAnsi"/>
                    <w:sz w:val="18"/>
                    <w:szCs w:val="16"/>
                  </w:rPr>
                  <w:fldChar w:fldCharType="separate"/>
                </w:r>
                <w:r w:rsidR="00EB54DE" w:rsidRPr="00EB54DE">
                  <w:rPr>
                    <w:rFonts w:asciiTheme="majorHAnsi" w:eastAsiaTheme="majorEastAsia" w:hAnsiTheme="majorHAnsi" w:cstheme="majorBidi"/>
                    <w:noProof/>
                    <w:sz w:val="18"/>
                    <w:szCs w:val="16"/>
                    <w:lang w:val="ko-KR"/>
                  </w:rPr>
                  <w:t>38</w:t>
                </w:r>
                <w:r w:rsidRPr="00126AC7">
                  <w:rPr>
                    <w:rFonts w:asciiTheme="majorHAnsi" w:eastAsiaTheme="majorEastAsia" w:hAnsiTheme="majorHAnsi" w:cstheme="majorBidi"/>
                    <w:sz w:val="18"/>
                    <w:szCs w:val="16"/>
                  </w:rPr>
                  <w:fldChar w:fldCharType="end"/>
                </w:r>
                <w:r w:rsidRPr="00126AC7">
                  <w:rPr>
                    <w:rFonts w:asciiTheme="majorHAnsi" w:eastAsiaTheme="majorEastAsia" w:hAnsiTheme="majorHAnsi" w:cstheme="majorBidi" w:hint="eastAsia"/>
                    <w:sz w:val="18"/>
                    <w:szCs w:val="16"/>
                  </w:rPr>
                  <w:t>/</w:t>
                </w:r>
                <w:fldSimple w:instr=" NUMPAGES   \* MERGEFORMAT ">
                  <w:r w:rsidR="00EB54DE" w:rsidRPr="00EB54DE">
                    <w:rPr>
                      <w:rFonts w:asciiTheme="majorHAnsi" w:eastAsiaTheme="majorEastAsia" w:hAnsiTheme="majorHAnsi" w:cstheme="majorBidi"/>
                      <w:noProof/>
                      <w:sz w:val="18"/>
                      <w:szCs w:val="16"/>
                    </w:rPr>
                    <w:t>43</w:t>
                  </w:r>
                </w:fldSimple>
              </w:p>
            </w:txbxContent>
          </v:textbox>
          <w10:wrap anchorx="margin" anchory="margin"/>
        </v:rect>
      </w:pict>
    </w:r>
    <w:r w:rsidRPr="00126AC7">
      <w:rPr>
        <w:rFonts w:cs="Arial"/>
        <w:noProof/>
        <w:sz w:val="18"/>
      </w:rPr>
      <w:drawing>
        <wp:anchor distT="0" distB="0" distL="114300" distR="114300" simplePos="0" relativeHeight="251664384" behindDoc="1" locked="0" layoutInCell="1" allowOverlap="1" wp14:anchorId="32994BBD" wp14:editId="3DFB6009">
          <wp:simplePos x="0" y="0"/>
          <wp:positionH relativeFrom="column">
            <wp:posOffset>5549900</wp:posOffset>
          </wp:positionH>
          <wp:positionV relativeFrom="paragraph">
            <wp:posOffset>81915</wp:posOffset>
          </wp:positionV>
          <wp:extent cx="1072515" cy="266065"/>
          <wp:effectExtent l="0" t="0" r="0" b="635"/>
          <wp:wrapNone/>
          <wp:docPr id="1" name="Image 16" descr="Lockup_3DS_PPT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6" descr="Lockup_3DS_PPT_Blue.pn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0000"/>
                  <a:stretch/>
                </pic:blipFill>
                <pic:spPr>
                  <a:xfrm>
                    <a:off x="0" y="0"/>
                    <a:ext cx="1072515" cy="266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18"/>
      </w:rPr>
      <w:t>MANDO</w:t>
    </w:r>
    <w:r w:rsidRPr="00126AC7">
      <w:rPr>
        <w:rFonts w:cs="Arial"/>
        <w:sz w:val="18"/>
      </w:rPr>
      <w:t xml:space="preserve"> and </w:t>
    </w:r>
    <w:r w:rsidRPr="00B059B8">
      <w:rPr>
        <w:rFonts w:cs="Arial"/>
        <w:sz w:val="18"/>
      </w:rPr>
      <w:t>DASSAULT SYSTEMES</w:t>
    </w:r>
    <w:r w:rsidRPr="00126AC7">
      <w:rPr>
        <w:rFonts w:cs="Arial"/>
        <w:sz w:val="18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DA1" w:rsidRDefault="00606DA1" w:rsidP="00245E70">
      <w:r>
        <w:separator/>
      </w:r>
    </w:p>
  </w:footnote>
  <w:footnote w:type="continuationSeparator" w:id="0">
    <w:p w:rsidR="00606DA1" w:rsidRDefault="00606DA1" w:rsidP="00245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09E" w:rsidRPr="00126AC7" w:rsidRDefault="004C709E" w:rsidP="00B059B8">
    <w:pPr>
      <w:pBdr>
        <w:bottom w:val="single" w:sz="12" w:space="12" w:color="auto"/>
      </w:pBdr>
      <w:tabs>
        <w:tab w:val="left" w:pos="930"/>
        <w:tab w:val="center" w:pos="5216"/>
      </w:tabs>
      <w:spacing w:line="0" w:lineRule="atLeast"/>
      <w:rPr>
        <w:rFonts w:cs="Arial"/>
        <w:b/>
      </w:rPr>
    </w:pPr>
    <w:r w:rsidRPr="006D1AC8">
      <w:rPr>
        <w:noProof/>
      </w:rPr>
      <w:drawing>
        <wp:anchor distT="0" distB="0" distL="114300" distR="114300" simplePos="0" relativeHeight="251658240" behindDoc="0" locked="0" layoutInCell="1" allowOverlap="1" wp14:anchorId="2ADF2784" wp14:editId="4DFBC779">
          <wp:simplePos x="0" y="0"/>
          <wp:positionH relativeFrom="column">
            <wp:posOffset>0</wp:posOffset>
          </wp:positionH>
          <wp:positionV relativeFrom="paragraph">
            <wp:posOffset>-124460</wp:posOffset>
          </wp:positionV>
          <wp:extent cx="1475212" cy="342900"/>
          <wp:effectExtent l="0" t="0" r="0" b="0"/>
          <wp:wrapNone/>
          <wp:docPr id="1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212" cy="3429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</w:rPr>
      <w:tab/>
    </w:r>
    <w:r>
      <w:rPr>
        <w:rFonts w:cs="Arial"/>
        <w:b/>
      </w:rPr>
      <w:tab/>
    </w:r>
    <w:r w:rsidRPr="00B059B8">
      <w:rPr>
        <w:rFonts w:cs="Arial"/>
        <w:b/>
      </w:rPr>
      <w:t xml:space="preserve"> </w:t>
    </w:r>
    <w:r>
      <w:rPr>
        <w:rFonts w:cs="Arial"/>
        <w:b/>
      </w:rPr>
      <w:t>MANDO Global CDM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8.5pt;height:13.5pt;visibility:visible;mso-wrap-style:square" o:bullet="t">
        <v:imagedata r:id="rId1" o:title=""/>
      </v:shape>
    </w:pict>
  </w:numPicBullet>
  <w:abstractNum w:abstractNumId="0" w15:restartNumberingAfterBreak="0">
    <w:nsid w:val="00EB684B"/>
    <w:multiLevelType w:val="hybridMultilevel"/>
    <w:tmpl w:val="BEE62BB2"/>
    <w:lvl w:ilvl="0" w:tplc="AA921C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082617"/>
    <w:multiLevelType w:val="hybridMultilevel"/>
    <w:tmpl w:val="73C6F632"/>
    <w:lvl w:ilvl="0" w:tplc="DE38B8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6CB82EEE">
      <w:start w:val="1"/>
      <w:numFmt w:val="bullet"/>
      <w:pStyle w:val="-3rd"/>
      <w:lvlText w:val="–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685781"/>
    <w:multiLevelType w:val="hybridMultilevel"/>
    <w:tmpl w:val="1A744638"/>
    <w:lvl w:ilvl="0" w:tplc="11A2EDCA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CD6F26"/>
    <w:multiLevelType w:val="hybridMultilevel"/>
    <w:tmpl w:val="C2E6A9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866B93"/>
    <w:multiLevelType w:val="hybridMultilevel"/>
    <w:tmpl w:val="173EE3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16341E4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04BFB"/>
    <w:multiLevelType w:val="hybridMultilevel"/>
    <w:tmpl w:val="0B44A06C"/>
    <w:lvl w:ilvl="0" w:tplc="A70874EC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8046CD"/>
    <w:multiLevelType w:val="hybridMultilevel"/>
    <w:tmpl w:val="BC88231E"/>
    <w:lvl w:ilvl="0" w:tplc="7A56A3D6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16341E4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CD38A6"/>
    <w:multiLevelType w:val="hybridMultilevel"/>
    <w:tmpl w:val="0B029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311338"/>
    <w:multiLevelType w:val="hybridMultilevel"/>
    <w:tmpl w:val="D9BE040A"/>
    <w:lvl w:ilvl="0" w:tplc="16341E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3227DA"/>
    <w:multiLevelType w:val="hybridMultilevel"/>
    <w:tmpl w:val="28BC1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785919"/>
    <w:multiLevelType w:val="hybridMultilevel"/>
    <w:tmpl w:val="C6428D5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B12AFD"/>
    <w:multiLevelType w:val="hybridMultilevel"/>
    <w:tmpl w:val="6E9A96C6"/>
    <w:lvl w:ilvl="0" w:tplc="16341E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7092DE7"/>
    <w:multiLevelType w:val="hybridMultilevel"/>
    <w:tmpl w:val="810AFA2E"/>
    <w:lvl w:ilvl="0" w:tplc="E44483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98579D"/>
    <w:multiLevelType w:val="hybridMultilevel"/>
    <w:tmpl w:val="4F1A1510"/>
    <w:lvl w:ilvl="0" w:tplc="77403F56">
      <w:start w:val="1"/>
      <w:numFmt w:val="bullet"/>
      <w:pStyle w:val="a"/>
      <w:lvlText w:val=""/>
      <w:lvlJc w:val="left"/>
      <w:pPr>
        <w:ind w:left="123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14" w15:restartNumberingAfterBreak="0">
    <w:nsid w:val="3CBD69DA"/>
    <w:multiLevelType w:val="hybridMultilevel"/>
    <w:tmpl w:val="19C86A50"/>
    <w:lvl w:ilvl="0" w:tplc="3D1A98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D12C03"/>
    <w:multiLevelType w:val="hybridMultilevel"/>
    <w:tmpl w:val="371445EC"/>
    <w:lvl w:ilvl="0" w:tplc="959612E4">
      <w:start w:val="1"/>
      <w:numFmt w:val="decimal"/>
      <w:lvlText w:val="%1."/>
      <w:lvlJc w:val="left"/>
      <w:pPr>
        <w:ind w:left="76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893BBC"/>
    <w:multiLevelType w:val="hybridMultilevel"/>
    <w:tmpl w:val="2C6A4120"/>
    <w:lvl w:ilvl="0" w:tplc="360A6A3E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1612E"/>
    <w:multiLevelType w:val="hybridMultilevel"/>
    <w:tmpl w:val="75DE6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16341E4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A7F4A5B2">
      <w:start w:val="1"/>
      <w:numFmt w:val="bullet"/>
      <w:pStyle w:val="-2nd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FE102E"/>
    <w:multiLevelType w:val="hybridMultilevel"/>
    <w:tmpl w:val="69A2CF56"/>
    <w:lvl w:ilvl="0" w:tplc="0409000F">
      <w:start w:val="1"/>
      <w:numFmt w:val="decimal"/>
      <w:lvlText w:val="%1."/>
      <w:lvlJc w:val="left"/>
      <w:pPr>
        <w:ind w:left="19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58" w:hanging="400"/>
      </w:pPr>
    </w:lvl>
    <w:lvl w:ilvl="2" w:tplc="0409001B" w:tentative="1">
      <w:start w:val="1"/>
      <w:numFmt w:val="lowerRoman"/>
      <w:lvlText w:val="%3."/>
      <w:lvlJc w:val="right"/>
      <w:pPr>
        <w:ind w:left="2758" w:hanging="400"/>
      </w:pPr>
    </w:lvl>
    <w:lvl w:ilvl="3" w:tplc="0409000F" w:tentative="1">
      <w:start w:val="1"/>
      <w:numFmt w:val="decimal"/>
      <w:lvlText w:val="%4."/>
      <w:lvlJc w:val="left"/>
      <w:pPr>
        <w:ind w:left="3158" w:hanging="400"/>
      </w:pPr>
    </w:lvl>
    <w:lvl w:ilvl="4" w:tplc="04090019" w:tentative="1">
      <w:start w:val="1"/>
      <w:numFmt w:val="upperLetter"/>
      <w:lvlText w:val="%5."/>
      <w:lvlJc w:val="left"/>
      <w:pPr>
        <w:ind w:left="3558" w:hanging="400"/>
      </w:pPr>
    </w:lvl>
    <w:lvl w:ilvl="5" w:tplc="0409001B" w:tentative="1">
      <w:start w:val="1"/>
      <w:numFmt w:val="lowerRoman"/>
      <w:lvlText w:val="%6."/>
      <w:lvlJc w:val="right"/>
      <w:pPr>
        <w:ind w:left="3958" w:hanging="400"/>
      </w:pPr>
    </w:lvl>
    <w:lvl w:ilvl="6" w:tplc="0409000F" w:tentative="1">
      <w:start w:val="1"/>
      <w:numFmt w:val="decimal"/>
      <w:lvlText w:val="%7."/>
      <w:lvlJc w:val="left"/>
      <w:pPr>
        <w:ind w:left="4358" w:hanging="400"/>
      </w:pPr>
    </w:lvl>
    <w:lvl w:ilvl="7" w:tplc="04090019" w:tentative="1">
      <w:start w:val="1"/>
      <w:numFmt w:val="upperLetter"/>
      <w:lvlText w:val="%8."/>
      <w:lvlJc w:val="left"/>
      <w:pPr>
        <w:ind w:left="4758" w:hanging="400"/>
      </w:pPr>
    </w:lvl>
    <w:lvl w:ilvl="8" w:tplc="0409001B" w:tentative="1">
      <w:start w:val="1"/>
      <w:numFmt w:val="lowerRoman"/>
      <w:lvlText w:val="%9."/>
      <w:lvlJc w:val="right"/>
      <w:pPr>
        <w:ind w:left="5158" w:hanging="400"/>
      </w:pPr>
    </w:lvl>
  </w:abstractNum>
  <w:abstractNum w:abstractNumId="19" w15:restartNumberingAfterBreak="0">
    <w:nsid w:val="548538E3"/>
    <w:multiLevelType w:val="hybridMultilevel"/>
    <w:tmpl w:val="B65ED364"/>
    <w:lvl w:ilvl="0" w:tplc="AAA617AE">
      <w:start w:val="2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6A8459B"/>
    <w:multiLevelType w:val="hybridMultilevel"/>
    <w:tmpl w:val="0F128A62"/>
    <w:lvl w:ilvl="0" w:tplc="73527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6FD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F419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6E3C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9EFA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EACA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86A1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16FF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8C19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0E694C"/>
    <w:multiLevelType w:val="hybridMultilevel"/>
    <w:tmpl w:val="1BEEF6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A802B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17478FD"/>
    <w:multiLevelType w:val="hybridMultilevel"/>
    <w:tmpl w:val="9A5A15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1C39E1"/>
    <w:multiLevelType w:val="hybridMultilevel"/>
    <w:tmpl w:val="52087648"/>
    <w:lvl w:ilvl="0" w:tplc="000C39BC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7667D45"/>
    <w:multiLevelType w:val="hybridMultilevel"/>
    <w:tmpl w:val="3EB873C2"/>
    <w:lvl w:ilvl="0" w:tplc="04090011">
      <w:start w:val="1"/>
      <w:numFmt w:val="decimalEnclosedCircle"/>
      <w:lvlText w:val="%1"/>
      <w:lvlJc w:val="left"/>
      <w:pPr>
        <w:ind w:left="19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58" w:hanging="400"/>
      </w:pPr>
    </w:lvl>
    <w:lvl w:ilvl="2" w:tplc="0409001B" w:tentative="1">
      <w:start w:val="1"/>
      <w:numFmt w:val="lowerRoman"/>
      <w:lvlText w:val="%3."/>
      <w:lvlJc w:val="right"/>
      <w:pPr>
        <w:ind w:left="2758" w:hanging="400"/>
      </w:pPr>
    </w:lvl>
    <w:lvl w:ilvl="3" w:tplc="0409000F" w:tentative="1">
      <w:start w:val="1"/>
      <w:numFmt w:val="decimal"/>
      <w:lvlText w:val="%4."/>
      <w:lvlJc w:val="left"/>
      <w:pPr>
        <w:ind w:left="3158" w:hanging="400"/>
      </w:pPr>
    </w:lvl>
    <w:lvl w:ilvl="4" w:tplc="04090019" w:tentative="1">
      <w:start w:val="1"/>
      <w:numFmt w:val="upperLetter"/>
      <w:lvlText w:val="%5."/>
      <w:lvlJc w:val="left"/>
      <w:pPr>
        <w:ind w:left="3558" w:hanging="400"/>
      </w:pPr>
    </w:lvl>
    <w:lvl w:ilvl="5" w:tplc="0409001B" w:tentative="1">
      <w:start w:val="1"/>
      <w:numFmt w:val="lowerRoman"/>
      <w:lvlText w:val="%6."/>
      <w:lvlJc w:val="right"/>
      <w:pPr>
        <w:ind w:left="3958" w:hanging="400"/>
      </w:pPr>
    </w:lvl>
    <w:lvl w:ilvl="6" w:tplc="0409000F" w:tentative="1">
      <w:start w:val="1"/>
      <w:numFmt w:val="decimal"/>
      <w:lvlText w:val="%7."/>
      <w:lvlJc w:val="left"/>
      <w:pPr>
        <w:ind w:left="4358" w:hanging="400"/>
      </w:pPr>
    </w:lvl>
    <w:lvl w:ilvl="7" w:tplc="04090019" w:tentative="1">
      <w:start w:val="1"/>
      <w:numFmt w:val="upperLetter"/>
      <w:lvlText w:val="%8."/>
      <w:lvlJc w:val="left"/>
      <w:pPr>
        <w:ind w:left="4758" w:hanging="400"/>
      </w:pPr>
    </w:lvl>
    <w:lvl w:ilvl="8" w:tplc="0409001B" w:tentative="1">
      <w:start w:val="1"/>
      <w:numFmt w:val="lowerRoman"/>
      <w:lvlText w:val="%9."/>
      <w:lvlJc w:val="right"/>
      <w:pPr>
        <w:ind w:left="5158" w:hanging="400"/>
      </w:pPr>
    </w:lvl>
  </w:abstractNum>
  <w:abstractNum w:abstractNumId="26" w15:restartNumberingAfterBreak="0">
    <w:nsid w:val="6DD719AD"/>
    <w:multiLevelType w:val="hybridMultilevel"/>
    <w:tmpl w:val="CFE8B308"/>
    <w:lvl w:ilvl="0" w:tplc="B29472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E976172"/>
    <w:multiLevelType w:val="hybridMultilevel"/>
    <w:tmpl w:val="72EE71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16341E4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51B6751"/>
    <w:multiLevelType w:val="multilevel"/>
    <w:tmpl w:val="FCAA99A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588" w:hanging="45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17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758" w:hanging="9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5505313"/>
    <w:multiLevelType w:val="hybridMultilevel"/>
    <w:tmpl w:val="AFD40EBE"/>
    <w:lvl w:ilvl="0" w:tplc="16341E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5E93EED"/>
    <w:multiLevelType w:val="multilevel"/>
    <w:tmpl w:val="1DF839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1"/>
  </w:num>
  <w:num w:numId="2">
    <w:abstractNumId w:val="10"/>
  </w:num>
  <w:num w:numId="3">
    <w:abstractNumId w:val="23"/>
  </w:num>
  <w:num w:numId="4">
    <w:abstractNumId w:val="28"/>
  </w:num>
  <w:num w:numId="5">
    <w:abstractNumId w:val="27"/>
  </w:num>
  <w:num w:numId="6">
    <w:abstractNumId w:val="8"/>
  </w:num>
  <w:num w:numId="7">
    <w:abstractNumId w:val="18"/>
  </w:num>
  <w:num w:numId="8">
    <w:abstractNumId w:val="25"/>
  </w:num>
  <w:num w:numId="9">
    <w:abstractNumId w:val="4"/>
  </w:num>
  <w:num w:numId="10">
    <w:abstractNumId w:val="26"/>
  </w:num>
  <w:num w:numId="11">
    <w:abstractNumId w:val="1"/>
  </w:num>
  <w:num w:numId="12">
    <w:abstractNumId w:val="13"/>
  </w:num>
  <w:num w:numId="13">
    <w:abstractNumId w:val="6"/>
  </w:num>
  <w:num w:numId="14">
    <w:abstractNumId w:val="17"/>
  </w:num>
  <w:num w:numId="15">
    <w:abstractNumId w:val="30"/>
  </w:num>
  <w:num w:numId="16">
    <w:abstractNumId w:val="28"/>
  </w:num>
  <w:num w:numId="17">
    <w:abstractNumId w:val="28"/>
  </w:num>
  <w:num w:numId="18">
    <w:abstractNumId w:val="28"/>
  </w:num>
  <w:num w:numId="19">
    <w:abstractNumId w:val="28"/>
  </w:num>
  <w:num w:numId="2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1"/>
  </w:num>
  <w:num w:numId="25">
    <w:abstractNumId w:val="29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2"/>
  </w:num>
  <w:num w:numId="29">
    <w:abstractNumId w:val="5"/>
  </w:num>
  <w:num w:numId="30">
    <w:abstractNumId w:val="16"/>
  </w:num>
  <w:num w:numId="31">
    <w:abstractNumId w:val="12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19"/>
  </w:num>
  <w:num w:numId="35">
    <w:abstractNumId w:val="14"/>
  </w:num>
  <w:num w:numId="36">
    <w:abstractNumId w:val="9"/>
  </w:num>
  <w:num w:numId="37">
    <w:abstractNumId w:val="22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activeWritingStyle w:appName="MSWord" w:lang="en-GB" w:vendorID="64" w:dllVersion="0" w:nlCheck="1" w:checkStyle="0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C7C"/>
    <w:rsid w:val="00000282"/>
    <w:rsid w:val="00000D72"/>
    <w:rsid w:val="0000215D"/>
    <w:rsid w:val="000023E0"/>
    <w:rsid w:val="00002400"/>
    <w:rsid w:val="00004B28"/>
    <w:rsid w:val="000061CE"/>
    <w:rsid w:val="00014A76"/>
    <w:rsid w:val="000176AA"/>
    <w:rsid w:val="000223DC"/>
    <w:rsid w:val="00023248"/>
    <w:rsid w:val="00023CBC"/>
    <w:rsid w:val="00024C18"/>
    <w:rsid w:val="00025C35"/>
    <w:rsid w:val="00027E59"/>
    <w:rsid w:val="00027F24"/>
    <w:rsid w:val="0003289B"/>
    <w:rsid w:val="00032A85"/>
    <w:rsid w:val="000340C9"/>
    <w:rsid w:val="00035570"/>
    <w:rsid w:val="000417A0"/>
    <w:rsid w:val="00046242"/>
    <w:rsid w:val="00046363"/>
    <w:rsid w:val="0004637B"/>
    <w:rsid w:val="00046823"/>
    <w:rsid w:val="00046D84"/>
    <w:rsid w:val="00052FC3"/>
    <w:rsid w:val="0005322D"/>
    <w:rsid w:val="00053846"/>
    <w:rsid w:val="00054267"/>
    <w:rsid w:val="000555FB"/>
    <w:rsid w:val="00057E71"/>
    <w:rsid w:val="00062F09"/>
    <w:rsid w:val="00065910"/>
    <w:rsid w:val="00065D46"/>
    <w:rsid w:val="000666D1"/>
    <w:rsid w:val="00066D0B"/>
    <w:rsid w:val="00067ED9"/>
    <w:rsid w:val="00067F76"/>
    <w:rsid w:val="000708CA"/>
    <w:rsid w:val="00070939"/>
    <w:rsid w:val="00070E02"/>
    <w:rsid w:val="00076C23"/>
    <w:rsid w:val="0007771D"/>
    <w:rsid w:val="00077C79"/>
    <w:rsid w:val="00077D5B"/>
    <w:rsid w:val="00083311"/>
    <w:rsid w:val="00083CDB"/>
    <w:rsid w:val="00087DE2"/>
    <w:rsid w:val="000914D8"/>
    <w:rsid w:val="00093EC8"/>
    <w:rsid w:val="00096E3C"/>
    <w:rsid w:val="000A06A9"/>
    <w:rsid w:val="000A0D96"/>
    <w:rsid w:val="000A20BF"/>
    <w:rsid w:val="000A3069"/>
    <w:rsid w:val="000A620B"/>
    <w:rsid w:val="000A655A"/>
    <w:rsid w:val="000A6DDB"/>
    <w:rsid w:val="000B1896"/>
    <w:rsid w:val="000B6A3F"/>
    <w:rsid w:val="000B6FCE"/>
    <w:rsid w:val="000C097B"/>
    <w:rsid w:val="000C150C"/>
    <w:rsid w:val="000C39FE"/>
    <w:rsid w:val="000C45DA"/>
    <w:rsid w:val="000C7460"/>
    <w:rsid w:val="000C7989"/>
    <w:rsid w:val="000C7C8F"/>
    <w:rsid w:val="000D029F"/>
    <w:rsid w:val="000D53D2"/>
    <w:rsid w:val="000E0209"/>
    <w:rsid w:val="000E04E7"/>
    <w:rsid w:val="000E1899"/>
    <w:rsid w:val="000E1FF0"/>
    <w:rsid w:val="000E2CEF"/>
    <w:rsid w:val="000E4F41"/>
    <w:rsid w:val="000E52BB"/>
    <w:rsid w:val="000E7C61"/>
    <w:rsid w:val="000F001E"/>
    <w:rsid w:val="000F147D"/>
    <w:rsid w:val="000F1B0B"/>
    <w:rsid w:val="000F3338"/>
    <w:rsid w:val="000F463D"/>
    <w:rsid w:val="000F7DE9"/>
    <w:rsid w:val="001007B8"/>
    <w:rsid w:val="00102280"/>
    <w:rsid w:val="00103713"/>
    <w:rsid w:val="00104856"/>
    <w:rsid w:val="001071D1"/>
    <w:rsid w:val="001079C5"/>
    <w:rsid w:val="00107ECC"/>
    <w:rsid w:val="00110280"/>
    <w:rsid w:val="00110438"/>
    <w:rsid w:val="001116A9"/>
    <w:rsid w:val="00112462"/>
    <w:rsid w:val="00113971"/>
    <w:rsid w:val="001141E6"/>
    <w:rsid w:val="0011513E"/>
    <w:rsid w:val="00115510"/>
    <w:rsid w:val="00116E49"/>
    <w:rsid w:val="00117BCA"/>
    <w:rsid w:val="0012050F"/>
    <w:rsid w:val="001218C3"/>
    <w:rsid w:val="00122B56"/>
    <w:rsid w:val="00124010"/>
    <w:rsid w:val="0012683A"/>
    <w:rsid w:val="00126932"/>
    <w:rsid w:val="00126AC7"/>
    <w:rsid w:val="001314E9"/>
    <w:rsid w:val="001320D3"/>
    <w:rsid w:val="00133571"/>
    <w:rsid w:val="0013378D"/>
    <w:rsid w:val="001339E8"/>
    <w:rsid w:val="0013417D"/>
    <w:rsid w:val="00135C5C"/>
    <w:rsid w:val="00136C80"/>
    <w:rsid w:val="00137322"/>
    <w:rsid w:val="00137B1E"/>
    <w:rsid w:val="00141699"/>
    <w:rsid w:val="0014365A"/>
    <w:rsid w:val="00145627"/>
    <w:rsid w:val="00147278"/>
    <w:rsid w:val="001478EF"/>
    <w:rsid w:val="001504E9"/>
    <w:rsid w:val="00150BC2"/>
    <w:rsid w:val="00153B37"/>
    <w:rsid w:val="00154E88"/>
    <w:rsid w:val="001554FE"/>
    <w:rsid w:val="00155993"/>
    <w:rsid w:val="00156592"/>
    <w:rsid w:val="00156D27"/>
    <w:rsid w:val="00157DEC"/>
    <w:rsid w:val="001621FE"/>
    <w:rsid w:val="001634FF"/>
    <w:rsid w:val="001636C7"/>
    <w:rsid w:val="001639BA"/>
    <w:rsid w:val="00163F30"/>
    <w:rsid w:val="001649C4"/>
    <w:rsid w:val="0017035E"/>
    <w:rsid w:val="00171FC1"/>
    <w:rsid w:val="001741EE"/>
    <w:rsid w:val="00174B9E"/>
    <w:rsid w:val="00175547"/>
    <w:rsid w:val="001822EB"/>
    <w:rsid w:val="00182BE7"/>
    <w:rsid w:val="00183386"/>
    <w:rsid w:val="00184EEE"/>
    <w:rsid w:val="0018503D"/>
    <w:rsid w:val="00190436"/>
    <w:rsid w:val="00192274"/>
    <w:rsid w:val="00192681"/>
    <w:rsid w:val="00192CAC"/>
    <w:rsid w:val="001930ED"/>
    <w:rsid w:val="00193466"/>
    <w:rsid w:val="00193E86"/>
    <w:rsid w:val="001955F3"/>
    <w:rsid w:val="00195EBB"/>
    <w:rsid w:val="00197780"/>
    <w:rsid w:val="001A0F21"/>
    <w:rsid w:val="001A1B38"/>
    <w:rsid w:val="001A2570"/>
    <w:rsid w:val="001A3E5F"/>
    <w:rsid w:val="001A578B"/>
    <w:rsid w:val="001A67E7"/>
    <w:rsid w:val="001B01FB"/>
    <w:rsid w:val="001B0239"/>
    <w:rsid w:val="001B156D"/>
    <w:rsid w:val="001B40FD"/>
    <w:rsid w:val="001B4317"/>
    <w:rsid w:val="001B4727"/>
    <w:rsid w:val="001B6F23"/>
    <w:rsid w:val="001C0774"/>
    <w:rsid w:val="001C2FE7"/>
    <w:rsid w:val="001C383A"/>
    <w:rsid w:val="001C3AA5"/>
    <w:rsid w:val="001C3E48"/>
    <w:rsid w:val="001C476C"/>
    <w:rsid w:val="001C4C2A"/>
    <w:rsid w:val="001D00EF"/>
    <w:rsid w:val="001D0D06"/>
    <w:rsid w:val="001D0D64"/>
    <w:rsid w:val="001D4595"/>
    <w:rsid w:val="001D4D3F"/>
    <w:rsid w:val="001D54CD"/>
    <w:rsid w:val="001D55DE"/>
    <w:rsid w:val="001D5EE8"/>
    <w:rsid w:val="001D653F"/>
    <w:rsid w:val="001D6DC6"/>
    <w:rsid w:val="001D735C"/>
    <w:rsid w:val="001E2137"/>
    <w:rsid w:val="001E2ED1"/>
    <w:rsid w:val="001E3796"/>
    <w:rsid w:val="001E4BCF"/>
    <w:rsid w:val="001E5111"/>
    <w:rsid w:val="001E772C"/>
    <w:rsid w:val="001F02A0"/>
    <w:rsid w:val="001F0F71"/>
    <w:rsid w:val="001F1175"/>
    <w:rsid w:val="001F2648"/>
    <w:rsid w:val="001F5A24"/>
    <w:rsid w:val="001F7244"/>
    <w:rsid w:val="001F7E87"/>
    <w:rsid w:val="002000EF"/>
    <w:rsid w:val="0020074A"/>
    <w:rsid w:val="00202EF1"/>
    <w:rsid w:val="002035F9"/>
    <w:rsid w:val="002049E0"/>
    <w:rsid w:val="002070E9"/>
    <w:rsid w:val="00210B2C"/>
    <w:rsid w:val="00211AE4"/>
    <w:rsid w:val="00211D12"/>
    <w:rsid w:val="0021299C"/>
    <w:rsid w:val="00212B41"/>
    <w:rsid w:val="002141BF"/>
    <w:rsid w:val="002145EB"/>
    <w:rsid w:val="0021581C"/>
    <w:rsid w:val="00216881"/>
    <w:rsid w:val="00216F04"/>
    <w:rsid w:val="00222155"/>
    <w:rsid w:val="00224293"/>
    <w:rsid w:val="00224C0E"/>
    <w:rsid w:val="002266FA"/>
    <w:rsid w:val="00226C8B"/>
    <w:rsid w:val="00227D81"/>
    <w:rsid w:val="00227F4B"/>
    <w:rsid w:val="00230FB1"/>
    <w:rsid w:val="0023112C"/>
    <w:rsid w:val="002324EC"/>
    <w:rsid w:val="002329E3"/>
    <w:rsid w:val="00235612"/>
    <w:rsid w:val="0023796A"/>
    <w:rsid w:val="00240A27"/>
    <w:rsid w:val="00241402"/>
    <w:rsid w:val="0024263B"/>
    <w:rsid w:val="002437F8"/>
    <w:rsid w:val="00245274"/>
    <w:rsid w:val="00245BA5"/>
    <w:rsid w:val="00245E70"/>
    <w:rsid w:val="00250DB7"/>
    <w:rsid w:val="00251282"/>
    <w:rsid w:val="00253CAE"/>
    <w:rsid w:val="002563E5"/>
    <w:rsid w:val="00256748"/>
    <w:rsid w:val="00263E5F"/>
    <w:rsid w:val="00263F14"/>
    <w:rsid w:val="002651D3"/>
    <w:rsid w:val="002663D5"/>
    <w:rsid w:val="00266683"/>
    <w:rsid w:val="00270658"/>
    <w:rsid w:val="002719C9"/>
    <w:rsid w:val="00273EB2"/>
    <w:rsid w:val="0027420B"/>
    <w:rsid w:val="0027503C"/>
    <w:rsid w:val="00275910"/>
    <w:rsid w:val="0027738E"/>
    <w:rsid w:val="00280C98"/>
    <w:rsid w:val="00284B10"/>
    <w:rsid w:val="0028544F"/>
    <w:rsid w:val="00285944"/>
    <w:rsid w:val="00287A7D"/>
    <w:rsid w:val="00291797"/>
    <w:rsid w:val="00292592"/>
    <w:rsid w:val="00294430"/>
    <w:rsid w:val="00295554"/>
    <w:rsid w:val="002A004C"/>
    <w:rsid w:val="002A070D"/>
    <w:rsid w:val="002A0D0F"/>
    <w:rsid w:val="002A0D82"/>
    <w:rsid w:val="002A1040"/>
    <w:rsid w:val="002A3991"/>
    <w:rsid w:val="002A3B09"/>
    <w:rsid w:val="002A47AD"/>
    <w:rsid w:val="002A52BE"/>
    <w:rsid w:val="002A53E8"/>
    <w:rsid w:val="002A63FC"/>
    <w:rsid w:val="002A68B2"/>
    <w:rsid w:val="002A6E09"/>
    <w:rsid w:val="002A6E45"/>
    <w:rsid w:val="002A6E4E"/>
    <w:rsid w:val="002A71FA"/>
    <w:rsid w:val="002B2185"/>
    <w:rsid w:val="002B6988"/>
    <w:rsid w:val="002B72A0"/>
    <w:rsid w:val="002B7DF6"/>
    <w:rsid w:val="002C0937"/>
    <w:rsid w:val="002C1371"/>
    <w:rsid w:val="002C29EB"/>
    <w:rsid w:val="002C2D44"/>
    <w:rsid w:val="002C38E6"/>
    <w:rsid w:val="002C515D"/>
    <w:rsid w:val="002C5209"/>
    <w:rsid w:val="002C539F"/>
    <w:rsid w:val="002D21A1"/>
    <w:rsid w:val="002D240E"/>
    <w:rsid w:val="002D2CF9"/>
    <w:rsid w:val="002D338E"/>
    <w:rsid w:val="002D5BCA"/>
    <w:rsid w:val="002D6A98"/>
    <w:rsid w:val="002E129B"/>
    <w:rsid w:val="002E1D90"/>
    <w:rsid w:val="002E27AF"/>
    <w:rsid w:val="002E2AB2"/>
    <w:rsid w:val="002E378A"/>
    <w:rsid w:val="002E3F6A"/>
    <w:rsid w:val="002F1238"/>
    <w:rsid w:val="002F15ED"/>
    <w:rsid w:val="002F2FCF"/>
    <w:rsid w:val="002F5AAE"/>
    <w:rsid w:val="002F68A0"/>
    <w:rsid w:val="002F6E0A"/>
    <w:rsid w:val="00302A34"/>
    <w:rsid w:val="003030AE"/>
    <w:rsid w:val="00303994"/>
    <w:rsid w:val="0030527F"/>
    <w:rsid w:val="00305AD7"/>
    <w:rsid w:val="003067E1"/>
    <w:rsid w:val="003151F6"/>
    <w:rsid w:val="0031635A"/>
    <w:rsid w:val="00316882"/>
    <w:rsid w:val="00316A6F"/>
    <w:rsid w:val="00317BBA"/>
    <w:rsid w:val="0032324A"/>
    <w:rsid w:val="00325A9C"/>
    <w:rsid w:val="00325FF9"/>
    <w:rsid w:val="00330210"/>
    <w:rsid w:val="003302C8"/>
    <w:rsid w:val="003302E4"/>
    <w:rsid w:val="00331151"/>
    <w:rsid w:val="003335E1"/>
    <w:rsid w:val="00334028"/>
    <w:rsid w:val="00334CB8"/>
    <w:rsid w:val="00335187"/>
    <w:rsid w:val="003367E9"/>
    <w:rsid w:val="00336A8D"/>
    <w:rsid w:val="00336E03"/>
    <w:rsid w:val="00336F20"/>
    <w:rsid w:val="0034198F"/>
    <w:rsid w:val="00343617"/>
    <w:rsid w:val="00343CC9"/>
    <w:rsid w:val="00345740"/>
    <w:rsid w:val="0034699A"/>
    <w:rsid w:val="00346ED3"/>
    <w:rsid w:val="00347343"/>
    <w:rsid w:val="00351181"/>
    <w:rsid w:val="003519E8"/>
    <w:rsid w:val="003523F0"/>
    <w:rsid w:val="00353048"/>
    <w:rsid w:val="003539E7"/>
    <w:rsid w:val="003540BC"/>
    <w:rsid w:val="00356AE0"/>
    <w:rsid w:val="003576C1"/>
    <w:rsid w:val="00360568"/>
    <w:rsid w:val="00363C3A"/>
    <w:rsid w:val="003643A5"/>
    <w:rsid w:val="0036487B"/>
    <w:rsid w:val="00364E5C"/>
    <w:rsid w:val="00367887"/>
    <w:rsid w:val="00370344"/>
    <w:rsid w:val="00371600"/>
    <w:rsid w:val="003729A4"/>
    <w:rsid w:val="003730B5"/>
    <w:rsid w:val="00377764"/>
    <w:rsid w:val="0038015A"/>
    <w:rsid w:val="0038067F"/>
    <w:rsid w:val="00381CC5"/>
    <w:rsid w:val="003853A2"/>
    <w:rsid w:val="003861CD"/>
    <w:rsid w:val="00386C70"/>
    <w:rsid w:val="00391BFB"/>
    <w:rsid w:val="003966CD"/>
    <w:rsid w:val="00397083"/>
    <w:rsid w:val="003A095A"/>
    <w:rsid w:val="003A2908"/>
    <w:rsid w:val="003A6288"/>
    <w:rsid w:val="003B0D58"/>
    <w:rsid w:val="003B0EDD"/>
    <w:rsid w:val="003B4B83"/>
    <w:rsid w:val="003B680C"/>
    <w:rsid w:val="003B79C3"/>
    <w:rsid w:val="003C0849"/>
    <w:rsid w:val="003C09DF"/>
    <w:rsid w:val="003C2DEA"/>
    <w:rsid w:val="003C7436"/>
    <w:rsid w:val="003C7613"/>
    <w:rsid w:val="003C7BC3"/>
    <w:rsid w:val="003D02FA"/>
    <w:rsid w:val="003D10D6"/>
    <w:rsid w:val="003D1251"/>
    <w:rsid w:val="003D1B9E"/>
    <w:rsid w:val="003D328F"/>
    <w:rsid w:val="003D348D"/>
    <w:rsid w:val="003D3611"/>
    <w:rsid w:val="003D3BC8"/>
    <w:rsid w:val="003D6A9E"/>
    <w:rsid w:val="003E0B4C"/>
    <w:rsid w:val="003E1219"/>
    <w:rsid w:val="003E15A9"/>
    <w:rsid w:val="003E5133"/>
    <w:rsid w:val="003E74C5"/>
    <w:rsid w:val="003F0023"/>
    <w:rsid w:val="003F42CF"/>
    <w:rsid w:val="003F461B"/>
    <w:rsid w:val="003F543E"/>
    <w:rsid w:val="003F6CAE"/>
    <w:rsid w:val="003F7BCB"/>
    <w:rsid w:val="00400E64"/>
    <w:rsid w:val="00402059"/>
    <w:rsid w:val="00402ECA"/>
    <w:rsid w:val="00403E41"/>
    <w:rsid w:val="00405BC2"/>
    <w:rsid w:val="004060F5"/>
    <w:rsid w:val="00406660"/>
    <w:rsid w:val="00407FD0"/>
    <w:rsid w:val="0041219A"/>
    <w:rsid w:val="00413BFE"/>
    <w:rsid w:val="00413CD3"/>
    <w:rsid w:val="00413E1F"/>
    <w:rsid w:val="00414F79"/>
    <w:rsid w:val="00416360"/>
    <w:rsid w:val="00416663"/>
    <w:rsid w:val="0041686E"/>
    <w:rsid w:val="00416965"/>
    <w:rsid w:val="00423576"/>
    <w:rsid w:val="00430EB9"/>
    <w:rsid w:val="004315CD"/>
    <w:rsid w:val="00433DBF"/>
    <w:rsid w:val="0043561D"/>
    <w:rsid w:val="00436AE7"/>
    <w:rsid w:val="00440280"/>
    <w:rsid w:val="00440E37"/>
    <w:rsid w:val="00441E84"/>
    <w:rsid w:val="00443795"/>
    <w:rsid w:val="00443BF1"/>
    <w:rsid w:val="00443F6F"/>
    <w:rsid w:val="00445145"/>
    <w:rsid w:val="00446220"/>
    <w:rsid w:val="0044754C"/>
    <w:rsid w:val="00450DAF"/>
    <w:rsid w:val="004522B8"/>
    <w:rsid w:val="004542FB"/>
    <w:rsid w:val="004548F6"/>
    <w:rsid w:val="00455D99"/>
    <w:rsid w:val="00455E86"/>
    <w:rsid w:val="004570E6"/>
    <w:rsid w:val="00463045"/>
    <w:rsid w:val="0046671F"/>
    <w:rsid w:val="0047342D"/>
    <w:rsid w:val="004739DC"/>
    <w:rsid w:val="00474E5A"/>
    <w:rsid w:val="00477437"/>
    <w:rsid w:val="004775EB"/>
    <w:rsid w:val="00480910"/>
    <w:rsid w:val="00481B34"/>
    <w:rsid w:val="00482CA5"/>
    <w:rsid w:val="00483C94"/>
    <w:rsid w:val="00484858"/>
    <w:rsid w:val="004853FF"/>
    <w:rsid w:val="00485EDF"/>
    <w:rsid w:val="004863F6"/>
    <w:rsid w:val="00490C05"/>
    <w:rsid w:val="0049203B"/>
    <w:rsid w:val="0049495E"/>
    <w:rsid w:val="00495B87"/>
    <w:rsid w:val="00497180"/>
    <w:rsid w:val="00497757"/>
    <w:rsid w:val="004A1B4D"/>
    <w:rsid w:val="004A4E8F"/>
    <w:rsid w:val="004B0B7F"/>
    <w:rsid w:val="004B20F5"/>
    <w:rsid w:val="004B3E9A"/>
    <w:rsid w:val="004B6854"/>
    <w:rsid w:val="004B7797"/>
    <w:rsid w:val="004C26F2"/>
    <w:rsid w:val="004C3FD8"/>
    <w:rsid w:val="004C44FE"/>
    <w:rsid w:val="004C57D2"/>
    <w:rsid w:val="004C709E"/>
    <w:rsid w:val="004D0230"/>
    <w:rsid w:val="004D1464"/>
    <w:rsid w:val="004D214C"/>
    <w:rsid w:val="004D3B23"/>
    <w:rsid w:val="004D52CA"/>
    <w:rsid w:val="004E1008"/>
    <w:rsid w:val="004E272E"/>
    <w:rsid w:val="004E43E6"/>
    <w:rsid w:val="004E444D"/>
    <w:rsid w:val="004E461B"/>
    <w:rsid w:val="004E4E9F"/>
    <w:rsid w:val="004E6A6F"/>
    <w:rsid w:val="004F0A44"/>
    <w:rsid w:val="004F0F4C"/>
    <w:rsid w:val="004F190E"/>
    <w:rsid w:val="004F3B28"/>
    <w:rsid w:val="004F68C5"/>
    <w:rsid w:val="00500DEA"/>
    <w:rsid w:val="00502975"/>
    <w:rsid w:val="00502AA2"/>
    <w:rsid w:val="00506951"/>
    <w:rsid w:val="005106C5"/>
    <w:rsid w:val="00510EE5"/>
    <w:rsid w:val="0051125F"/>
    <w:rsid w:val="00511775"/>
    <w:rsid w:val="0051294B"/>
    <w:rsid w:val="00513A62"/>
    <w:rsid w:val="00516CE0"/>
    <w:rsid w:val="0051785D"/>
    <w:rsid w:val="00517D80"/>
    <w:rsid w:val="00520D66"/>
    <w:rsid w:val="005237B7"/>
    <w:rsid w:val="00524C37"/>
    <w:rsid w:val="005279F8"/>
    <w:rsid w:val="00527DA1"/>
    <w:rsid w:val="00530518"/>
    <w:rsid w:val="00530864"/>
    <w:rsid w:val="00531AEC"/>
    <w:rsid w:val="00532935"/>
    <w:rsid w:val="0053359A"/>
    <w:rsid w:val="00534E31"/>
    <w:rsid w:val="00536121"/>
    <w:rsid w:val="005362A7"/>
    <w:rsid w:val="00536F6D"/>
    <w:rsid w:val="00537290"/>
    <w:rsid w:val="00541617"/>
    <w:rsid w:val="00542610"/>
    <w:rsid w:val="0054372A"/>
    <w:rsid w:val="00545493"/>
    <w:rsid w:val="00545BB6"/>
    <w:rsid w:val="00545D3C"/>
    <w:rsid w:val="005463F0"/>
    <w:rsid w:val="00547640"/>
    <w:rsid w:val="0055218C"/>
    <w:rsid w:val="00552F6C"/>
    <w:rsid w:val="005540BD"/>
    <w:rsid w:val="0055466B"/>
    <w:rsid w:val="00555059"/>
    <w:rsid w:val="00561379"/>
    <w:rsid w:val="00562C3D"/>
    <w:rsid w:val="005633DD"/>
    <w:rsid w:val="00563E38"/>
    <w:rsid w:val="00564DEB"/>
    <w:rsid w:val="00565578"/>
    <w:rsid w:val="00565735"/>
    <w:rsid w:val="005704B8"/>
    <w:rsid w:val="005705B6"/>
    <w:rsid w:val="005708C8"/>
    <w:rsid w:val="00573D11"/>
    <w:rsid w:val="00573F7B"/>
    <w:rsid w:val="00576B1D"/>
    <w:rsid w:val="0057763A"/>
    <w:rsid w:val="00581DF7"/>
    <w:rsid w:val="0058256A"/>
    <w:rsid w:val="00582A1A"/>
    <w:rsid w:val="005832A6"/>
    <w:rsid w:val="0058439E"/>
    <w:rsid w:val="00584750"/>
    <w:rsid w:val="00586570"/>
    <w:rsid w:val="00587905"/>
    <w:rsid w:val="00587E19"/>
    <w:rsid w:val="0059029A"/>
    <w:rsid w:val="005902F4"/>
    <w:rsid w:val="00590351"/>
    <w:rsid w:val="005905C5"/>
    <w:rsid w:val="00590A47"/>
    <w:rsid w:val="00592F41"/>
    <w:rsid w:val="0059549E"/>
    <w:rsid w:val="0059571F"/>
    <w:rsid w:val="00597ADD"/>
    <w:rsid w:val="005A06E5"/>
    <w:rsid w:val="005A1208"/>
    <w:rsid w:val="005A2EDB"/>
    <w:rsid w:val="005A30F8"/>
    <w:rsid w:val="005A5509"/>
    <w:rsid w:val="005A6F44"/>
    <w:rsid w:val="005A7852"/>
    <w:rsid w:val="005B0354"/>
    <w:rsid w:val="005B207A"/>
    <w:rsid w:val="005B6173"/>
    <w:rsid w:val="005C0D5D"/>
    <w:rsid w:val="005C1D8C"/>
    <w:rsid w:val="005C3E00"/>
    <w:rsid w:val="005C3FB0"/>
    <w:rsid w:val="005C49EB"/>
    <w:rsid w:val="005C70DD"/>
    <w:rsid w:val="005D24BB"/>
    <w:rsid w:val="005D2B86"/>
    <w:rsid w:val="005D457B"/>
    <w:rsid w:val="005D4C79"/>
    <w:rsid w:val="005D6029"/>
    <w:rsid w:val="005D6038"/>
    <w:rsid w:val="005D6CAD"/>
    <w:rsid w:val="005D6CC0"/>
    <w:rsid w:val="005E0563"/>
    <w:rsid w:val="005E1FC3"/>
    <w:rsid w:val="005E2838"/>
    <w:rsid w:val="005E3373"/>
    <w:rsid w:val="005E42EE"/>
    <w:rsid w:val="005E4893"/>
    <w:rsid w:val="005E4894"/>
    <w:rsid w:val="005E5098"/>
    <w:rsid w:val="005E512B"/>
    <w:rsid w:val="005E5F2A"/>
    <w:rsid w:val="005E6B78"/>
    <w:rsid w:val="005E74AC"/>
    <w:rsid w:val="005F03BB"/>
    <w:rsid w:val="005F0F0D"/>
    <w:rsid w:val="005F1643"/>
    <w:rsid w:val="005F221D"/>
    <w:rsid w:val="005F4C6D"/>
    <w:rsid w:val="005F59A1"/>
    <w:rsid w:val="005F5F0C"/>
    <w:rsid w:val="00604338"/>
    <w:rsid w:val="0060433B"/>
    <w:rsid w:val="00604B29"/>
    <w:rsid w:val="00606120"/>
    <w:rsid w:val="00606DA1"/>
    <w:rsid w:val="00611019"/>
    <w:rsid w:val="00617606"/>
    <w:rsid w:val="00620D0A"/>
    <w:rsid w:val="006233DE"/>
    <w:rsid w:val="0062554A"/>
    <w:rsid w:val="0062574D"/>
    <w:rsid w:val="00625DBB"/>
    <w:rsid w:val="006279B4"/>
    <w:rsid w:val="00630AB8"/>
    <w:rsid w:val="006324D0"/>
    <w:rsid w:val="006327C6"/>
    <w:rsid w:val="00632FDF"/>
    <w:rsid w:val="00633818"/>
    <w:rsid w:val="0063515D"/>
    <w:rsid w:val="006352CA"/>
    <w:rsid w:val="00636F37"/>
    <w:rsid w:val="006374D0"/>
    <w:rsid w:val="00640DB3"/>
    <w:rsid w:val="00641642"/>
    <w:rsid w:val="00641661"/>
    <w:rsid w:val="00643CBD"/>
    <w:rsid w:val="0064403C"/>
    <w:rsid w:val="00646FC6"/>
    <w:rsid w:val="00647469"/>
    <w:rsid w:val="00650AC4"/>
    <w:rsid w:val="00651CD8"/>
    <w:rsid w:val="00652B5D"/>
    <w:rsid w:val="006561F5"/>
    <w:rsid w:val="00656450"/>
    <w:rsid w:val="00660276"/>
    <w:rsid w:val="00660AB4"/>
    <w:rsid w:val="00664132"/>
    <w:rsid w:val="006669C4"/>
    <w:rsid w:val="00667250"/>
    <w:rsid w:val="0066781E"/>
    <w:rsid w:val="0067396C"/>
    <w:rsid w:val="00673B01"/>
    <w:rsid w:val="00674E79"/>
    <w:rsid w:val="00675683"/>
    <w:rsid w:val="00676A77"/>
    <w:rsid w:val="00677C8D"/>
    <w:rsid w:val="0068088F"/>
    <w:rsid w:val="006826A9"/>
    <w:rsid w:val="006827B5"/>
    <w:rsid w:val="00683A99"/>
    <w:rsid w:val="00686E4A"/>
    <w:rsid w:val="00690E5F"/>
    <w:rsid w:val="00691186"/>
    <w:rsid w:val="0069308A"/>
    <w:rsid w:val="00693A97"/>
    <w:rsid w:val="00693E30"/>
    <w:rsid w:val="0069409E"/>
    <w:rsid w:val="006973BE"/>
    <w:rsid w:val="006A1F71"/>
    <w:rsid w:val="006A2272"/>
    <w:rsid w:val="006A6749"/>
    <w:rsid w:val="006A6C9F"/>
    <w:rsid w:val="006B0C5C"/>
    <w:rsid w:val="006B31E5"/>
    <w:rsid w:val="006B3E9A"/>
    <w:rsid w:val="006B4A26"/>
    <w:rsid w:val="006B6458"/>
    <w:rsid w:val="006B670C"/>
    <w:rsid w:val="006B6A1B"/>
    <w:rsid w:val="006B6B0E"/>
    <w:rsid w:val="006C2739"/>
    <w:rsid w:val="006C3017"/>
    <w:rsid w:val="006C48C5"/>
    <w:rsid w:val="006C71FD"/>
    <w:rsid w:val="006C7658"/>
    <w:rsid w:val="006C7ED7"/>
    <w:rsid w:val="006D03C4"/>
    <w:rsid w:val="006D0C9C"/>
    <w:rsid w:val="006D17F0"/>
    <w:rsid w:val="006D2E86"/>
    <w:rsid w:val="006D2F17"/>
    <w:rsid w:val="006D3352"/>
    <w:rsid w:val="006D39A8"/>
    <w:rsid w:val="006D5CCD"/>
    <w:rsid w:val="006E036D"/>
    <w:rsid w:val="006E0EF4"/>
    <w:rsid w:val="006E3150"/>
    <w:rsid w:val="006E38B6"/>
    <w:rsid w:val="006E6A77"/>
    <w:rsid w:val="006E7A4C"/>
    <w:rsid w:val="006E7C3A"/>
    <w:rsid w:val="006F01D8"/>
    <w:rsid w:val="006F06D8"/>
    <w:rsid w:val="006F10FD"/>
    <w:rsid w:val="006F1422"/>
    <w:rsid w:val="006F149F"/>
    <w:rsid w:val="006F39C4"/>
    <w:rsid w:val="006F58B6"/>
    <w:rsid w:val="00700675"/>
    <w:rsid w:val="00700957"/>
    <w:rsid w:val="00700D0E"/>
    <w:rsid w:val="00700D8E"/>
    <w:rsid w:val="00703378"/>
    <w:rsid w:val="007041EF"/>
    <w:rsid w:val="007042DA"/>
    <w:rsid w:val="00704403"/>
    <w:rsid w:val="00704544"/>
    <w:rsid w:val="00705414"/>
    <w:rsid w:val="0070567A"/>
    <w:rsid w:val="00707670"/>
    <w:rsid w:val="00707791"/>
    <w:rsid w:val="00710A21"/>
    <w:rsid w:val="00714E26"/>
    <w:rsid w:val="007156F3"/>
    <w:rsid w:val="0071682C"/>
    <w:rsid w:val="007170F8"/>
    <w:rsid w:val="0071770C"/>
    <w:rsid w:val="00717DD5"/>
    <w:rsid w:val="00720CBD"/>
    <w:rsid w:val="007223AF"/>
    <w:rsid w:val="007227DC"/>
    <w:rsid w:val="0072380D"/>
    <w:rsid w:val="00724720"/>
    <w:rsid w:val="00725359"/>
    <w:rsid w:val="0072792A"/>
    <w:rsid w:val="00730C8F"/>
    <w:rsid w:val="007318C9"/>
    <w:rsid w:val="00731AB0"/>
    <w:rsid w:val="00733BCE"/>
    <w:rsid w:val="007341CB"/>
    <w:rsid w:val="0073502B"/>
    <w:rsid w:val="00735104"/>
    <w:rsid w:val="00735F2E"/>
    <w:rsid w:val="00736DC3"/>
    <w:rsid w:val="00737E9D"/>
    <w:rsid w:val="007417EE"/>
    <w:rsid w:val="007428E2"/>
    <w:rsid w:val="00742B50"/>
    <w:rsid w:val="00743D63"/>
    <w:rsid w:val="00744CB0"/>
    <w:rsid w:val="00744EE2"/>
    <w:rsid w:val="00745D08"/>
    <w:rsid w:val="007461F8"/>
    <w:rsid w:val="00746667"/>
    <w:rsid w:val="007469DA"/>
    <w:rsid w:val="0074724C"/>
    <w:rsid w:val="007501CD"/>
    <w:rsid w:val="00751BCA"/>
    <w:rsid w:val="00754936"/>
    <w:rsid w:val="0075592C"/>
    <w:rsid w:val="007564B6"/>
    <w:rsid w:val="0075704E"/>
    <w:rsid w:val="007573DE"/>
    <w:rsid w:val="00757E67"/>
    <w:rsid w:val="00760CA3"/>
    <w:rsid w:val="00761294"/>
    <w:rsid w:val="007625B1"/>
    <w:rsid w:val="00763C63"/>
    <w:rsid w:val="00765410"/>
    <w:rsid w:val="00766C60"/>
    <w:rsid w:val="007706E0"/>
    <w:rsid w:val="00770ECE"/>
    <w:rsid w:val="00771D70"/>
    <w:rsid w:val="007720F0"/>
    <w:rsid w:val="00772B33"/>
    <w:rsid w:val="00773AA9"/>
    <w:rsid w:val="00774173"/>
    <w:rsid w:val="00775565"/>
    <w:rsid w:val="00776B16"/>
    <w:rsid w:val="007776B3"/>
    <w:rsid w:val="00780A85"/>
    <w:rsid w:val="007866E5"/>
    <w:rsid w:val="0078675D"/>
    <w:rsid w:val="00787D50"/>
    <w:rsid w:val="00791848"/>
    <w:rsid w:val="00792988"/>
    <w:rsid w:val="00793E78"/>
    <w:rsid w:val="007946A9"/>
    <w:rsid w:val="00795850"/>
    <w:rsid w:val="00796D5C"/>
    <w:rsid w:val="00797113"/>
    <w:rsid w:val="007A09C1"/>
    <w:rsid w:val="007A10E2"/>
    <w:rsid w:val="007A14F4"/>
    <w:rsid w:val="007A2047"/>
    <w:rsid w:val="007A31A5"/>
    <w:rsid w:val="007A3BF2"/>
    <w:rsid w:val="007A5FAD"/>
    <w:rsid w:val="007B2910"/>
    <w:rsid w:val="007B4443"/>
    <w:rsid w:val="007B53D8"/>
    <w:rsid w:val="007B5954"/>
    <w:rsid w:val="007B625B"/>
    <w:rsid w:val="007C0196"/>
    <w:rsid w:val="007C108E"/>
    <w:rsid w:val="007C12ED"/>
    <w:rsid w:val="007C2B51"/>
    <w:rsid w:val="007C2C5D"/>
    <w:rsid w:val="007C3C8B"/>
    <w:rsid w:val="007C3E6E"/>
    <w:rsid w:val="007C59CB"/>
    <w:rsid w:val="007C62C4"/>
    <w:rsid w:val="007C6625"/>
    <w:rsid w:val="007C6B10"/>
    <w:rsid w:val="007C6DF2"/>
    <w:rsid w:val="007C71DD"/>
    <w:rsid w:val="007D0ED5"/>
    <w:rsid w:val="007D2DB9"/>
    <w:rsid w:val="007D2E21"/>
    <w:rsid w:val="007D399A"/>
    <w:rsid w:val="007D3C1B"/>
    <w:rsid w:val="007D3DEC"/>
    <w:rsid w:val="007D661E"/>
    <w:rsid w:val="007E06D0"/>
    <w:rsid w:val="007E0E25"/>
    <w:rsid w:val="007E205D"/>
    <w:rsid w:val="007E5166"/>
    <w:rsid w:val="007E6F9C"/>
    <w:rsid w:val="007E7FC6"/>
    <w:rsid w:val="007F3BD0"/>
    <w:rsid w:val="007F57D7"/>
    <w:rsid w:val="007F5B1E"/>
    <w:rsid w:val="007F5B40"/>
    <w:rsid w:val="007F6A05"/>
    <w:rsid w:val="007F783C"/>
    <w:rsid w:val="00803FB2"/>
    <w:rsid w:val="00805088"/>
    <w:rsid w:val="00806D87"/>
    <w:rsid w:val="00807141"/>
    <w:rsid w:val="00810C7B"/>
    <w:rsid w:val="00811AFF"/>
    <w:rsid w:val="0081240E"/>
    <w:rsid w:val="00814D8A"/>
    <w:rsid w:val="0081620D"/>
    <w:rsid w:val="00816319"/>
    <w:rsid w:val="00817D9F"/>
    <w:rsid w:val="00822907"/>
    <w:rsid w:val="00825634"/>
    <w:rsid w:val="008276EF"/>
    <w:rsid w:val="008310F4"/>
    <w:rsid w:val="00832676"/>
    <w:rsid w:val="00833B3D"/>
    <w:rsid w:val="0083441F"/>
    <w:rsid w:val="00837967"/>
    <w:rsid w:val="008403AF"/>
    <w:rsid w:val="0084248E"/>
    <w:rsid w:val="008426F9"/>
    <w:rsid w:val="00842795"/>
    <w:rsid w:val="00842C99"/>
    <w:rsid w:val="008432BF"/>
    <w:rsid w:val="00844124"/>
    <w:rsid w:val="008457D1"/>
    <w:rsid w:val="00851998"/>
    <w:rsid w:val="00852D54"/>
    <w:rsid w:val="0085431B"/>
    <w:rsid w:val="008555C8"/>
    <w:rsid w:val="008576B0"/>
    <w:rsid w:val="008613E1"/>
    <w:rsid w:val="008618E2"/>
    <w:rsid w:val="00862656"/>
    <w:rsid w:val="0086412A"/>
    <w:rsid w:val="00865BE2"/>
    <w:rsid w:val="00866A84"/>
    <w:rsid w:val="00867F0D"/>
    <w:rsid w:val="00870167"/>
    <w:rsid w:val="00871B55"/>
    <w:rsid w:val="008722E9"/>
    <w:rsid w:val="00872DDD"/>
    <w:rsid w:val="00873FC7"/>
    <w:rsid w:val="008759AA"/>
    <w:rsid w:val="00876A89"/>
    <w:rsid w:val="008876C7"/>
    <w:rsid w:val="008877F7"/>
    <w:rsid w:val="00887F2A"/>
    <w:rsid w:val="00891394"/>
    <w:rsid w:val="008923C8"/>
    <w:rsid w:val="00892CB1"/>
    <w:rsid w:val="008932A0"/>
    <w:rsid w:val="00894BF6"/>
    <w:rsid w:val="00894CC4"/>
    <w:rsid w:val="00895792"/>
    <w:rsid w:val="008961B3"/>
    <w:rsid w:val="008963B2"/>
    <w:rsid w:val="008973A8"/>
    <w:rsid w:val="00897A5C"/>
    <w:rsid w:val="008A11B9"/>
    <w:rsid w:val="008A1A86"/>
    <w:rsid w:val="008A1ADC"/>
    <w:rsid w:val="008A3E3A"/>
    <w:rsid w:val="008A42F8"/>
    <w:rsid w:val="008A79E2"/>
    <w:rsid w:val="008B1F59"/>
    <w:rsid w:val="008B2623"/>
    <w:rsid w:val="008B3D66"/>
    <w:rsid w:val="008B4245"/>
    <w:rsid w:val="008B4AE5"/>
    <w:rsid w:val="008B7165"/>
    <w:rsid w:val="008C07CC"/>
    <w:rsid w:val="008C0C0E"/>
    <w:rsid w:val="008C22DD"/>
    <w:rsid w:val="008C672A"/>
    <w:rsid w:val="008C6CC0"/>
    <w:rsid w:val="008C6F4B"/>
    <w:rsid w:val="008D1169"/>
    <w:rsid w:val="008D23CC"/>
    <w:rsid w:val="008D48C4"/>
    <w:rsid w:val="008D4D66"/>
    <w:rsid w:val="008D5AC7"/>
    <w:rsid w:val="008D69E0"/>
    <w:rsid w:val="008D7C27"/>
    <w:rsid w:val="008E2475"/>
    <w:rsid w:val="008E3EEA"/>
    <w:rsid w:val="008E5CF4"/>
    <w:rsid w:val="008E7998"/>
    <w:rsid w:val="008F0EF5"/>
    <w:rsid w:val="008F3CEC"/>
    <w:rsid w:val="008F4570"/>
    <w:rsid w:val="008F4C08"/>
    <w:rsid w:val="008F74C1"/>
    <w:rsid w:val="00901173"/>
    <w:rsid w:val="00901BCA"/>
    <w:rsid w:val="009044B6"/>
    <w:rsid w:val="0090626A"/>
    <w:rsid w:val="0091232E"/>
    <w:rsid w:val="00912393"/>
    <w:rsid w:val="009132F6"/>
    <w:rsid w:val="00914DA3"/>
    <w:rsid w:val="0091508A"/>
    <w:rsid w:val="0092012E"/>
    <w:rsid w:val="009203BC"/>
    <w:rsid w:val="0092080A"/>
    <w:rsid w:val="00923870"/>
    <w:rsid w:val="00925059"/>
    <w:rsid w:val="00926EBA"/>
    <w:rsid w:val="00927BD2"/>
    <w:rsid w:val="00930040"/>
    <w:rsid w:val="00930922"/>
    <w:rsid w:val="009319DB"/>
    <w:rsid w:val="00932469"/>
    <w:rsid w:val="009410C4"/>
    <w:rsid w:val="00943F03"/>
    <w:rsid w:val="009459AA"/>
    <w:rsid w:val="009466C2"/>
    <w:rsid w:val="009511E5"/>
    <w:rsid w:val="00952299"/>
    <w:rsid w:val="0095280E"/>
    <w:rsid w:val="00953E78"/>
    <w:rsid w:val="00954039"/>
    <w:rsid w:val="0095430E"/>
    <w:rsid w:val="00954A08"/>
    <w:rsid w:val="00955A6D"/>
    <w:rsid w:val="00955E77"/>
    <w:rsid w:val="009606B2"/>
    <w:rsid w:val="00961FFA"/>
    <w:rsid w:val="00966AA6"/>
    <w:rsid w:val="009711C5"/>
    <w:rsid w:val="009717B2"/>
    <w:rsid w:val="009728BD"/>
    <w:rsid w:val="009728EC"/>
    <w:rsid w:val="009748FD"/>
    <w:rsid w:val="00974912"/>
    <w:rsid w:val="00976B67"/>
    <w:rsid w:val="00980E24"/>
    <w:rsid w:val="00981D19"/>
    <w:rsid w:val="00983191"/>
    <w:rsid w:val="00984F42"/>
    <w:rsid w:val="00985A2E"/>
    <w:rsid w:val="00985EEC"/>
    <w:rsid w:val="00986F40"/>
    <w:rsid w:val="0098759C"/>
    <w:rsid w:val="00990C79"/>
    <w:rsid w:val="009926ED"/>
    <w:rsid w:val="0099288B"/>
    <w:rsid w:val="00997C81"/>
    <w:rsid w:val="00997EDA"/>
    <w:rsid w:val="009A181B"/>
    <w:rsid w:val="009A28B3"/>
    <w:rsid w:val="009A2A04"/>
    <w:rsid w:val="009A3E74"/>
    <w:rsid w:val="009A5EC2"/>
    <w:rsid w:val="009A713C"/>
    <w:rsid w:val="009A7C1C"/>
    <w:rsid w:val="009B0C6C"/>
    <w:rsid w:val="009B5468"/>
    <w:rsid w:val="009B5525"/>
    <w:rsid w:val="009B5E78"/>
    <w:rsid w:val="009B783E"/>
    <w:rsid w:val="009C0D4F"/>
    <w:rsid w:val="009C0E8A"/>
    <w:rsid w:val="009C2767"/>
    <w:rsid w:val="009C65BB"/>
    <w:rsid w:val="009C7901"/>
    <w:rsid w:val="009D0D49"/>
    <w:rsid w:val="009D1CC7"/>
    <w:rsid w:val="009D1EBB"/>
    <w:rsid w:val="009D33B5"/>
    <w:rsid w:val="009D4844"/>
    <w:rsid w:val="009D484D"/>
    <w:rsid w:val="009E1F61"/>
    <w:rsid w:val="009E20DD"/>
    <w:rsid w:val="009E2346"/>
    <w:rsid w:val="009E3A57"/>
    <w:rsid w:val="009E568D"/>
    <w:rsid w:val="009F0F0F"/>
    <w:rsid w:val="009F15D1"/>
    <w:rsid w:val="009F2397"/>
    <w:rsid w:val="009F41D4"/>
    <w:rsid w:val="009F4AAA"/>
    <w:rsid w:val="009F7124"/>
    <w:rsid w:val="009F785D"/>
    <w:rsid w:val="00A00162"/>
    <w:rsid w:val="00A00AB0"/>
    <w:rsid w:val="00A031C8"/>
    <w:rsid w:val="00A03AA1"/>
    <w:rsid w:val="00A04334"/>
    <w:rsid w:val="00A06FBE"/>
    <w:rsid w:val="00A070F3"/>
    <w:rsid w:val="00A0792D"/>
    <w:rsid w:val="00A10242"/>
    <w:rsid w:val="00A12E58"/>
    <w:rsid w:val="00A1559C"/>
    <w:rsid w:val="00A15845"/>
    <w:rsid w:val="00A15FE4"/>
    <w:rsid w:val="00A179A0"/>
    <w:rsid w:val="00A17D48"/>
    <w:rsid w:val="00A17F06"/>
    <w:rsid w:val="00A21635"/>
    <w:rsid w:val="00A24D42"/>
    <w:rsid w:val="00A259B7"/>
    <w:rsid w:val="00A26058"/>
    <w:rsid w:val="00A31A91"/>
    <w:rsid w:val="00A32EEB"/>
    <w:rsid w:val="00A3301D"/>
    <w:rsid w:val="00A371A6"/>
    <w:rsid w:val="00A406CC"/>
    <w:rsid w:val="00A408DE"/>
    <w:rsid w:val="00A43B11"/>
    <w:rsid w:val="00A44A6E"/>
    <w:rsid w:val="00A45A2A"/>
    <w:rsid w:val="00A46530"/>
    <w:rsid w:val="00A46BEA"/>
    <w:rsid w:val="00A479A8"/>
    <w:rsid w:val="00A5561A"/>
    <w:rsid w:val="00A55CF7"/>
    <w:rsid w:val="00A56CEC"/>
    <w:rsid w:val="00A624FE"/>
    <w:rsid w:val="00A63952"/>
    <w:rsid w:val="00A6399E"/>
    <w:rsid w:val="00A64787"/>
    <w:rsid w:val="00A65959"/>
    <w:rsid w:val="00A70521"/>
    <w:rsid w:val="00A72A61"/>
    <w:rsid w:val="00A72D8E"/>
    <w:rsid w:val="00A73472"/>
    <w:rsid w:val="00A75CDA"/>
    <w:rsid w:val="00A76315"/>
    <w:rsid w:val="00A77153"/>
    <w:rsid w:val="00A77412"/>
    <w:rsid w:val="00A8015D"/>
    <w:rsid w:val="00A8286D"/>
    <w:rsid w:val="00A82F9E"/>
    <w:rsid w:val="00A84B55"/>
    <w:rsid w:val="00A873F1"/>
    <w:rsid w:val="00A87FA5"/>
    <w:rsid w:val="00A91140"/>
    <w:rsid w:val="00A96E16"/>
    <w:rsid w:val="00A9714D"/>
    <w:rsid w:val="00AA1496"/>
    <w:rsid w:val="00AA1D29"/>
    <w:rsid w:val="00AA2AD2"/>
    <w:rsid w:val="00AA2E3D"/>
    <w:rsid w:val="00AA2F58"/>
    <w:rsid w:val="00AA3408"/>
    <w:rsid w:val="00AA4712"/>
    <w:rsid w:val="00AA5005"/>
    <w:rsid w:val="00AA53B3"/>
    <w:rsid w:val="00AA5730"/>
    <w:rsid w:val="00AB0AA6"/>
    <w:rsid w:val="00AB50FB"/>
    <w:rsid w:val="00AB56FD"/>
    <w:rsid w:val="00AB67BC"/>
    <w:rsid w:val="00AB7559"/>
    <w:rsid w:val="00AC0A3F"/>
    <w:rsid w:val="00AC213D"/>
    <w:rsid w:val="00AC29EC"/>
    <w:rsid w:val="00AC45CC"/>
    <w:rsid w:val="00AC59B3"/>
    <w:rsid w:val="00AC6DBE"/>
    <w:rsid w:val="00AC6FB1"/>
    <w:rsid w:val="00AC7F8B"/>
    <w:rsid w:val="00AD3D16"/>
    <w:rsid w:val="00AD5121"/>
    <w:rsid w:val="00AD5A35"/>
    <w:rsid w:val="00AD6934"/>
    <w:rsid w:val="00AE04F6"/>
    <w:rsid w:val="00AE07A4"/>
    <w:rsid w:val="00AE15E8"/>
    <w:rsid w:val="00AE2168"/>
    <w:rsid w:val="00AE2266"/>
    <w:rsid w:val="00AE28F6"/>
    <w:rsid w:val="00AE3E83"/>
    <w:rsid w:val="00AE4112"/>
    <w:rsid w:val="00AE4279"/>
    <w:rsid w:val="00AF0E75"/>
    <w:rsid w:val="00AF38AF"/>
    <w:rsid w:val="00AF4FAE"/>
    <w:rsid w:val="00AF509C"/>
    <w:rsid w:val="00AF5CE0"/>
    <w:rsid w:val="00AF5E11"/>
    <w:rsid w:val="00B021B0"/>
    <w:rsid w:val="00B022E8"/>
    <w:rsid w:val="00B02A9F"/>
    <w:rsid w:val="00B042C4"/>
    <w:rsid w:val="00B04561"/>
    <w:rsid w:val="00B059B8"/>
    <w:rsid w:val="00B06177"/>
    <w:rsid w:val="00B07A2E"/>
    <w:rsid w:val="00B07ABE"/>
    <w:rsid w:val="00B10081"/>
    <w:rsid w:val="00B10132"/>
    <w:rsid w:val="00B14393"/>
    <w:rsid w:val="00B143BC"/>
    <w:rsid w:val="00B15A8E"/>
    <w:rsid w:val="00B1640D"/>
    <w:rsid w:val="00B21835"/>
    <w:rsid w:val="00B21B7C"/>
    <w:rsid w:val="00B2266B"/>
    <w:rsid w:val="00B23E5F"/>
    <w:rsid w:val="00B24818"/>
    <w:rsid w:val="00B270AA"/>
    <w:rsid w:val="00B2794E"/>
    <w:rsid w:val="00B30B1F"/>
    <w:rsid w:val="00B34128"/>
    <w:rsid w:val="00B36129"/>
    <w:rsid w:val="00B371EB"/>
    <w:rsid w:val="00B4372F"/>
    <w:rsid w:val="00B4487E"/>
    <w:rsid w:val="00B45A74"/>
    <w:rsid w:val="00B45CAD"/>
    <w:rsid w:val="00B46B0B"/>
    <w:rsid w:val="00B46E30"/>
    <w:rsid w:val="00B47003"/>
    <w:rsid w:val="00B50915"/>
    <w:rsid w:val="00B50C5F"/>
    <w:rsid w:val="00B52319"/>
    <w:rsid w:val="00B52E03"/>
    <w:rsid w:val="00B52F4A"/>
    <w:rsid w:val="00B5340D"/>
    <w:rsid w:val="00B549DC"/>
    <w:rsid w:val="00B61211"/>
    <w:rsid w:val="00B63814"/>
    <w:rsid w:val="00B64500"/>
    <w:rsid w:val="00B66F9E"/>
    <w:rsid w:val="00B70B13"/>
    <w:rsid w:val="00B724D6"/>
    <w:rsid w:val="00B72773"/>
    <w:rsid w:val="00B72D84"/>
    <w:rsid w:val="00B73160"/>
    <w:rsid w:val="00B73A12"/>
    <w:rsid w:val="00B74973"/>
    <w:rsid w:val="00B75A5F"/>
    <w:rsid w:val="00B80309"/>
    <w:rsid w:val="00B821A0"/>
    <w:rsid w:val="00B83ECB"/>
    <w:rsid w:val="00B853EE"/>
    <w:rsid w:val="00B85924"/>
    <w:rsid w:val="00B85F00"/>
    <w:rsid w:val="00B87625"/>
    <w:rsid w:val="00B91AB3"/>
    <w:rsid w:val="00B924C3"/>
    <w:rsid w:val="00B92CE4"/>
    <w:rsid w:val="00B943A1"/>
    <w:rsid w:val="00B944AB"/>
    <w:rsid w:val="00B957B8"/>
    <w:rsid w:val="00B97450"/>
    <w:rsid w:val="00B97F52"/>
    <w:rsid w:val="00BA0FE1"/>
    <w:rsid w:val="00BA19B4"/>
    <w:rsid w:val="00BA1EBF"/>
    <w:rsid w:val="00BA38BC"/>
    <w:rsid w:val="00BA3B82"/>
    <w:rsid w:val="00BA52BF"/>
    <w:rsid w:val="00BA56C2"/>
    <w:rsid w:val="00BA5C0D"/>
    <w:rsid w:val="00BA7F80"/>
    <w:rsid w:val="00BB4BE7"/>
    <w:rsid w:val="00BB5B25"/>
    <w:rsid w:val="00BB629E"/>
    <w:rsid w:val="00BB73BA"/>
    <w:rsid w:val="00BB76BE"/>
    <w:rsid w:val="00BB7AC9"/>
    <w:rsid w:val="00BC0C3C"/>
    <w:rsid w:val="00BC0D40"/>
    <w:rsid w:val="00BC4962"/>
    <w:rsid w:val="00BC7EF3"/>
    <w:rsid w:val="00BD0121"/>
    <w:rsid w:val="00BE05F4"/>
    <w:rsid w:val="00BE251E"/>
    <w:rsid w:val="00BE384F"/>
    <w:rsid w:val="00BE46EA"/>
    <w:rsid w:val="00BE4D70"/>
    <w:rsid w:val="00BE5875"/>
    <w:rsid w:val="00BF018E"/>
    <w:rsid w:val="00BF0D3F"/>
    <w:rsid w:val="00BF1912"/>
    <w:rsid w:val="00BF4FD2"/>
    <w:rsid w:val="00BF5ADE"/>
    <w:rsid w:val="00C0080A"/>
    <w:rsid w:val="00C0288A"/>
    <w:rsid w:val="00C057AD"/>
    <w:rsid w:val="00C06758"/>
    <w:rsid w:val="00C07FBC"/>
    <w:rsid w:val="00C10422"/>
    <w:rsid w:val="00C11B8A"/>
    <w:rsid w:val="00C140F4"/>
    <w:rsid w:val="00C174D5"/>
    <w:rsid w:val="00C1754E"/>
    <w:rsid w:val="00C21E0C"/>
    <w:rsid w:val="00C221A7"/>
    <w:rsid w:val="00C23B3A"/>
    <w:rsid w:val="00C254F3"/>
    <w:rsid w:val="00C27670"/>
    <w:rsid w:val="00C2776C"/>
    <w:rsid w:val="00C30FEA"/>
    <w:rsid w:val="00C312C3"/>
    <w:rsid w:val="00C33030"/>
    <w:rsid w:val="00C33C31"/>
    <w:rsid w:val="00C34CAC"/>
    <w:rsid w:val="00C364D8"/>
    <w:rsid w:val="00C36D5B"/>
    <w:rsid w:val="00C4025C"/>
    <w:rsid w:val="00C4027A"/>
    <w:rsid w:val="00C4082C"/>
    <w:rsid w:val="00C41A43"/>
    <w:rsid w:val="00C42E77"/>
    <w:rsid w:val="00C42F26"/>
    <w:rsid w:val="00C45845"/>
    <w:rsid w:val="00C45D7C"/>
    <w:rsid w:val="00C47499"/>
    <w:rsid w:val="00C478A5"/>
    <w:rsid w:val="00C51C2C"/>
    <w:rsid w:val="00C52655"/>
    <w:rsid w:val="00C5344F"/>
    <w:rsid w:val="00C538A9"/>
    <w:rsid w:val="00C53D92"/>
    <w:rsid w:val="00C5640C"/>
    <w:rsid w:val="00C56B9D"/>
    <w:rsid w:val="00C5781C"/>
    <w:rsid w:val="00C57AC6"/>
    <w:rsid w:val="00C606C3"/>
    <w:rsid w:val="00C62AEF"/>
    <w:rsid w:val="00C631CE"/>
    <w:rsid w:val="00C6334F"/>
    <w:rsid w:val="00C637CD"/>
    <w:rsid w:val="00C6420E"/>
    <w:rsid w:val="00C64C88"/>
    <w:rsid w:val="00C65CBE"/>
    <w:rsid w:val="00C70346"/>
    <w:rsid w:val="00C70E68"/>
    <w:rsid w:val="00C71288"/>
    <w:rsid w:val="00C7349D"/>
    <w:rsid w:val="00C74BF4"/>
    <w:rsid w:val="00C76024"/>
    <w:rsid w:val="00C761C8"/>
    <w:rsid w:val="00C76FB9"/>
    <w:rsid w:val="00C82C87"/>
    <w:rsid w:val="00C8577D"/>
    <w:rsid w:val="00C867EC"/>
    <w:rsid w:val="00C8755B"/>
    <w:rsid w:val="00C926DD"/>
    <w:rsid w:val="00C92DD7"/>
    <w:rsid w:val="00C9423A"/>
    <w:rsid w:val="00C9490F"/>
    <w:rsid w:val="00C95702"/>
    <w:rsid w:val="00C96634"/>
    <w:rsid w:val="00C970EC"/>
    <w:rsid w:val="00CA05CD"/>
    <w:rsid w:val="00CA1585"/>
    <w:rsid w:val="00CA1B66"/>
    <w:rsid w:val="00CA487D"/>
    <w:rsid w:val="00CA5CA5"/>
    <w:rsid w:val="00CA5CD9"/>
    <w:rsid w:val="00CB1934"/>
    <w:rsid w:val="00CB1BFF"/>
    <w:rsid w:val="00CB23B3"/>
    <w:rsid w:val="00CB379A"/>
    <w:rsid w:val="00CB42F3"/>
    <w:rsid w:val="00CB4739"/>
    <w:rsid w:val="00CB7754"/>
    <w:rsid w:val="00CB7CFD"/>
    <w:rsid w:val="00CC022A"/>
    <w:rsid w:val="00CC16BD"/>
    <w:rsid w:val="00CC17D3"/>
    <w:rsid w:val="00CC37E3"/>
    <w:rsid w:val="00CC5F3B"/>
    <w:rsid w:val="00CC5F69"/>
    <w:rsid w:val="00CC6CF0"/>
    <w:rsid w:val="00CD11AD"/>
    <w:rsid w:val="00CD1C7C"/>
    <w:rsid w:val="00CD2A7B"/>
    <w:rsid w:val="00CD30F6"/>
    <w:rsid w:val="00CE01DA"/>
    <w:rsid w:val="00CE06C6"/>
    <w:rsid w:val="00CE0963"/>
    <w:rsid w:val="00CE2ABA"/>
    <w:rsid w:val="00CE370D"/>
    <w:rsid w:val="00CE3CA0"/>
    <w:rsid w:val="00CF1A87"/>
    <w:rsid w:val="00CF37EB"/>
    <w:rsid w:val="00CF433F"/>
    <w:rsid w:val="00CF4C5D"/>
    <w:rsid w:val="00CF4DDE"/>
    <w:rsid w:val="00CF522D"/>
    <w:rsid w:val="00D0045B"/>
    <w:rsid w:val="00D0109C"/>
    <w:rsid w:val="00D02140"/>
    <w:rsid w:val="00D02A78"/>
    <w:rsid w:val="00D04E2D"/>
    <w:rsid w:val="00D053A4"/>
    <w:rsid w:val="00D076E9"/>
    <w:rsid w:val="00D07C96"/>
    <w:rsid w:val="00D11CE2"/>
    <w:rsid w:val="00D15300"/>
    <w:rsid w:val="00D17D4E"/>
    <w:rsid w:val="00D217BD"/>
    <w:rsid w:val="00D24C28"/>
    <w:rsid w:val="00D255D6"/>
    <w:rsid w:val="00D2568C"/>
    <w:rsid w:val="00D27691"/>
    <w:rsid w:val="00D27905"/>
    <w:rsid w:val="00D30CA4"/>
    <w:rsid w:val="00D31685"/>
    <w:rsid w:val="00D324D3"/>
    <w:rsid w:val="00D32EAA"/>
    <w:rsid w:val="00D33A6A"/>
    <w:rsid w:val="00D33B6B"/>
    <w:rsid w:val="00D355DB"/>
    <w:rsid w:val="00D35775"/>
    <w:rsid w:val="00D42F7F"/>
    <w:rsid w:val="00D437F8"/>
    <w:rsid w:val="00D43B20"/>
    <w:rsid w:val="00D4460A"/>
    <w:rsid w:val="00D44F62"/>
    <w:rsid w:val="00D45C0F"/>
    <w:rsid w:val="00D46607"/>
    <w:rsid w:val="00D468CD"/>
    <w:rsid w:val="00D5028B"/>
    <w:rsid w:val="00D5099D"/>
    <w:rsid w:val="00D527E7"/>
    <w:rsid w:val="00D53100"/>
    <w:rsid w:val="00D54D31"/>
    <w:rsid w:val="00D56D1D"/>
    <w:rsid w:val="00D62265"/>
    <w:rsid w:val="00D65391"/>
    <w:rsid w:val="00D679DC"/>
    <w:rsid w:val="00D67FC6"/>
    <w:rsid w:val="00D7076C"/>
    <w:rsid w:val="00D719EA"/>
    <w:rsid w:val="00D738E9"/>
    <w:rsid w:val="00D73FB1"/>
    <w:rsid w:val="00D82966"/>
    <w:rsid w:val="00D84285"/>
    <w:rsid w:val="00D85728"/>
    <w:rsid w:val="00D86C9E"/>
    <w:rsid w:val="00D900B2"/>
    <w:rsid w:val="00D9099C"/>
    <w:rsid w:val="00D916A7"/>
    <w:rsid w:val="00D94D92"/>
    <w:rsid w:val="00D94FF2"/>
    <w:rsid w:val="00D958AF"/>
    <w:rsid w:val="00D96B6A"/>
    <w:rsid w:val="00D97EB8"/>
    <w:rsid w:val="00DA142B"/>
    <w:rsid w:val="00DA17CC"/>
    <w:rsid w:val="00DA2C68"/>
    <w:rsid w:val="00DA4451"/>
    <w:rsid w:val="00DA474B"/>
    <w:rsid w:val="00DA6BA8"/>
    <w:rsid w:val="00DA70DF"/>
    <w:rsid w:val="00DA742F"/>
    <w:rsid w:val="00DB062C"/>
    <w:rsid w:val="00DB078E"/>
    <w:rsid w:val="00DB0FDA"/>
    <w:rsid w:val="00DB1B8C"/>
    <w:rsid w:val="00DB2B85"/>
    <w:rsid w:val="00DB3FF8"/>
    <w:rsid w:val="00DB7C65"/>
    <w:rsid w:val="00DC036C"/>
    <w:rsid w:val="00DC095B"/>
    <w:rsid w:val="00DC2395"/>
    <w:rsid w:val="00DC505D"/>
    <w:rsid w:val="00DC679F"/>
    <w:rsid w:val="00DD0209"/>
    <w:rsid w:val="00DD0252"/>
    <w:rsid w:val="00DD0C8C"/>
    <w:rsid w:val="00DD1A3C"/>
    <w:rsid w:val="00DD45A6"/>
    <w:rsid w:val="00DD46B5"/>
    <w:rsid w:val="00DD60D8"/>
    <w:rsid w:val="00DD6390"/>
    <w:rsid w:val="00DD6E45"/>
    <w:rsid w:val="00DD7C80"/>
    <w:rsid w:val="00DE0597"/>
    <w:rsid w:val="00DE103B"/>
    <w:rsid w:val="00DE1EE9"/>
    <w:rsid w:val="00DE3988"/>
    <w:rsid w:val="00DE540B"/>
    <w:rsid w:val="00DE62EA"/>
    <w:rsid w:val="00DF1782"/>
    <w:rsid w:val="00DF1C19"/>
    <w:rsid w:val="00DF1C99"/>
    <w:rsid w:val="00DF21AF"/>
    <w:rsid w:val="00DF26B5"/>
    <w:rsid w:val="00DF2FD2"/>
    <w:rsid w:val="00DF313F"/>
    <w:rsid w:val="00DF33D4"/>
    <w:rsid w:val="00DF4BF4"/>
    <w:rsid w:val="00DF57F4"/>
    <w:rsid w:val="00DF7026"/>
    <w:rsid w:val="00DF72DD"/>
    <w:rsid w:val="00E055EB"/>
    <w:rsid w:val="00E057AC"/>
    <w:rsid w:val="00E05E03"/>
    <w:rsid w:val="00E06373"/>
    <w:rsid w:val="00E063F9"/>
    <w:rsid w:val="00E0740D"/>
    <w:rsid w:val="00E07BF9"/>
    <w:rsid w:val="00E07D4A"/>
    <w:rsid w:val="00E10448"/>
    <w:rsid w:val="00E11062"/>
    <w:rsid w:val="00E11136"/>
    <w:rsid w:val="00E11A59"/>
    <w:rsid w:val="00E1280D"/>
    <w:rsid w:val="00E13340"/>
    <w:rsid w:val="00E13461"/>
    <w:rsid w:val="00E15038"/>
    <w:rsid w:val="00E16052"/>
    <w:rsid w:val="00E16472"/>
    <w:rsid w:val="00E207BB"/>
    <w:rsid w:val="00E21E70"/>
    <w:rsid w:val="00E22333"/>
    <w:rsid w:val="00E242A1"/>
    <w:rsid w:val="00E24AF9"/>
    <w:rsid w:val="00E264C6"/>
    <w:rsid w:val="00E2692C"/>
    <w:rsid w:val="00E30C41"/>
    <w:rsid w:val="00E35FC3"/>
    <w:rsid w:val="00E376AF"/>
    <w:rsid w:val="00E406C1"/>
    <w:rsid w:val="00E4283D"/>
    <w:rsid w:val="00E42EB8"/>
    <w:rsid w:val="00E44357"/>
    <w:rsid w:val="00E44C38"/>
    <w:rsid w:val="00E45B19"/>
    <w:rsid w:val="00E46CA3"/>
    <w:rsid w:val="00E47054"/>
    <w:rsid w:val="00E52E5C"/>
    <w:rsid w:val="00E53BC0"/>
    <w:rsid w:val="00E5500F"/>
    <w:rsid w:val="00E62AC5"/>
    <w:rsid w:val="00E641CF"/>
    <w:rsid w:val="00E6622C"/>
    <w:rsid w:val="00E706A2"/>
    <w:rsid w:val="00E71932"/>
    <w:rsid w:val="00E71FEB"/>
    <w:rsid w:val="00E74381"/>
    <w:rsid w:val="00E75294"/>
    <w:rsid w:val="00E75439"/>
    <w:rsid w:val="00E76868"/>
    <w:rsid w:val="00E77F35"/>
    <w:rsid w:val="00E806E1"/>
    <w:rsid w:val="00E80D5B"/>
    <w:rsid w:val="00E81767"/>
    <w:rsid w:val="00E81B4D"/>
    <w:rsid w:val="00E84092"/>
    <w:rsid w:val="00E84536"/>
    <w:rsid w:val="00E854FA"/>
    <w:rsid w:val="00E862FE"/>
    <w:rsid w:val="00E87046"/>
    <w:rsid w:val="00E9035E"/>
    <w:rsid w:val="00E908BE"/>
    <w:rsid w:val="00E90A7F"/>
    <w:rsid w:val="00E92E86"/>
    <w:rsid w:val="00E93F12"/>
    <w:rsid w:val="00E94EEB"/>
    <w:rsid w:val="00E9726B"/>
    <w:rsid w:val="00E97DE5"/>
    <w:rsid w:val="00EA2658"/>
    <w:rsid w:val="00EA344F"/>
    <w:rsid w:val="00EA3589"/>
    <w:rsid w:val="00EA3FBC"/>
    <w:rsid w:val="00EA44D7"/>
    <w:rsid w:val="00EA4AFC"/>
    <w:rsid w:val="00EA4EDD"/>
    <w:rsid w:val="00EA6011"/>
    <w:rsid w:val="00EA6375"/>
    <w:rsid w:val="00EA7960"/>
    <w:rsid w:val="00EA7B4E"/>
    <w:rsid w:val="00EB02D9"/>
    <w:rsid w:val="00EB0423"/>
    <w:rsid w:val="00EB134A"/>
    <w:rsid w:val="00EB2AB7"/>
    <w:rsid w:val="00EB46B9"/>
    <w:rsid w:val="00EB4948"/>
    <w:rsid w:val="00EB54DE"/>
    <w:rsid w:val="00EB5DA8"/>
    <w:rsid w:val="00EB6789"/>
    <w:rsid w:val="00EB74B8"/>
    <w:rsid w:val="00EC2B43"/>
    <w:rsid w:val="00EC450F"/>
    <w:rsid w:val="00EC74F5"/>
    <w:rsid w:val="00EC7990"/>
    <w:rsid w:val="00ED15F1"/>
    <w:rsid w:val="00ED1EBF"/>
    <w:rsid w:val="00ED2641"/>
    <w:rsid w:val="00ED4630"/>
    <w:rsid w:val="00ED4C5D"/>
    <w:rsid w:val="00ED5467"/>
    <w:rsid w:val="00ED5989"/>
    <w:rsid w:val="00EE04C9"/>
    <w:rsid w:val="00EE09B5"/>
    <w:rsid w:val="00EE1A5A"/>
    <w:rsid w:val="00EE280D"/>
    <w:rsid w:val="00EE3855"/>
    <w:rsid w:val="00EE3D58"/>
    <w:rsid w:val="00EF0DA7"/>
    <w:rsid w:val="00EF12CC"/>
    <w:rsid w:val="00EF25DD"/>
    <w:rsid w:val="00EF383C"/>
    <w:rsid w:val="00EF652F"/>
    <w:rsid w:val="00EF723D"/>
    <w:rsid w:val="00EF7A84"/>
    <w:rsid w:val="00F021EF"/>
    <w:rsid w:val="00F05536"/>
    <w:rsid w:val="00F07964"/>
    <w:rsid w:val="00F112DA"/>
    <w:rsid w:val="00F130AA"/>
    <w:rsid w:val="00F14E3D"/>
    <w:rsid w:val="00F2077B"/>
    <w:rsid w:val="00F21844"/>
    <w:rsid w:val="00F21E0A"/>
    <w:rsid w:val="00F22A09"/>
    <w:rsid w:val="00F22E81"/>
    <w:rsid w:val="00F23CD8"/>
    <w:rsid w:val="00F24F53"/>
    <w:rsid w:val="00F25A31"/>
    <w:rsid w:val="00F31339"/>
    <w:rsid w:val="00F3432A"/>
    <w:rsid w:val="00F3433C"/>
    <w:rsid w:val="00F3555B"/>
    <w:rsid w:val="00F357CB"/>
    <w:rsid w:val="00F362EC"/>
    <w:rsid w:val="00F36977"/>
    <w:rsid w:val="00F37042"/>
    <w:rsid w:val="00F37159"/>
    <w:rsid w:val="00F41FA6"/>
    <w:rsid w:val="00F4230A"/>
    <w:rsid w:val="00F429BF"/>
    <w:rsid w:val="00F43470"/>
    <w:rsid w:val="00F45BDB"/>
    <w:rsid w:val="00F5154E"/>
    <w:rsid w:val="00F521D0"/>
    <w:rsid w:val="00F52388"/>
    <w:rsid w:val="00F52EC7"/>
    <w:rsid w:val="00F542B7"/>
    <w:rsid w:val="00F579B4"/>
    <w:rsid w:val="00F57A23"/>
    <w:rsid w:val="00F6178C"/>
    <w:rsid w:val="00F63D85"/>
    <w:rsid w:val="00F662DC"/>
    <w:rsid w:val="00F6675E"/>
    <w:rsid w:val="00F7253D"/>
    <w:rsid w:val="00F7367E"/>
    <w:rsid w:val="00F742DD"/>
    <w:rsid w:val="00F75872"/>
    <w:rsid w:val="00F76C17"/>
    <w:rsid w:val="00F775C5"/>
    <w:rsid w:val="00F77B52"/>
    <w:rsid w:val="00F77C1D"/>
    <w:rsid w:val="00F81EF3"/>
    <w:rsid w:val="00F868EE"/>
    <w:rsid w:val="00F90ECB"/>
    <w:rsid w:val="00F9195B"/>
    <w:rsid w:val="00F91FD2"/>
    <w:rsid w:val="00F9207F"/>
    <w:rsid w:val="00F93ABB"/>
    <w:rsid w:val="00F94851"/>
    <w:rsid w:val="00F95EC4"/>
    <w:rsid w:val="00F969B7"/>
    <w:rsid w:val="00F9734A"/>
    <w:rsid w:val="00F97FA3"/>
    <w:rsid w:val="00FA05DA"/>
    <w:rsid w:val="00FA2238"/>
    <w:rsid w:val="00FA3C01"/>
    <w:rsid w:val="00FA400F"/>
    <w:rsid w:val="00FA57F0"/>
    <w:rsid w:val="00FA5F42"/>
    <w:rsid w:val="00FA5F98"/>
    <w:rsid w:val="00FA6395"/>
    <w:rsid w:val="00FA697A"/>
    <w:rsid w:val="00FA6AFC"/>
    <w:rsid w:val="00FA6EB7"/>
    <w:rsid w:val="00FB0391"/>
    <w:rsid w:val="00FB0879"/>
    <w:rsid w:val="00FB1005"/>
    <w:rsid w:val="00FB17B2"/>
    <w:rsid w:val="00FB18AA"/>
    <w:rsid w:val="00FB274B"/>
    <w:rsid w:val="00FB2C2A"/>
    <w:rsid w:val="00FB2C3A"/>
    <w:rsid w:val="00FB2E46"/>
    <w:rsid w:val="00FB3383"/>
    <w:rsid w:val="00FB35BE"/>
    <w:rsid w:val="00FB4504"/>
    <w:rsid w:val="00FB4900"/>
    <w:rsid w:val="00FB6899"/>
    <w:rsid w:val="00FB6937"/>
    <w:rsid w:val="00FB7D2C"/>
    <w:rsid w:val="00FC2547"/>
    <w:rsid w:val="00FC3A43"/>
    <w:rsid w:val="00FC4061"/>
    <w:rsid w:val="00FC622A"/>
    <w:rsid w:val="00FC6D97"/>
    <w:rsid w:val="00FC795F"/>
    <w:rsid w:val="00FC7A76"/>
    <w:rsid w:val="00FC7DA8"/>
    <w:rsid w:val="00FD24F5"/>
    <w:rsid w:val="00FD31D7"/>
    <w:rsid w:val="00FD3F24"/>
    <w:rsid w:val="00FD434D"/>
    <w:rsid w:val="00FD4803"/>
    <w:rsid w:val="00FE1D7C"/>
    <w:rsid w:val="00FE39B1"/>
    <w:rsid w:val="00FE3D5A"/>
    <w:rsid w:val="00FE62C7"/>
    <w:rsid w:val="00FE784C"/>
    <w:rsid w:val="00FE795B"/>
    <w:rsid w:val="00FE7F31"/>
    <w:rsid w:val="00FF13FF"/>
    <w:rsid w:val="00FF25CB"/>
    <w:rsid w:val="00FF2AB7"/>
    <w:rsid w:val="00FF31E4"/>
    <w:rsid w:val="00FF5070"/>
    <w:rsid w:val="00FF7503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95A201"/>
  <w15:docId w15:val="{C6A8A2A9-56FB-4F15-8223-A6CC9C19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765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55466B"/>
    <w:pPr>
      <w:spacing w:after="0"/>
    </w:pPr>
    <w:rPr>
      <w:rFonts w:ascii="Arial" w:eastAsia="맑은 고딕" w:hAnsi="Arial"/>
      <w:snapToGrid w:val="0"/>
      <w:sz w:val="21"/>
    </w:rPr>
  </w:style>
  <w:style w:type="paragraph" w:styleId="1">
    <w:name w:val="heading 1"/>
    <w:basedOn w:val="a0"/>
    <w:next w:val="2"/>
    <w:link w:val="1Char"/>
    <w:uiPriority w:val="9"/>
    <w:rsid w:val="0055466B"/>
    <w:pPr>
      <w:keepNext/>
      <w:keepLines/>
      <w:numPr>
        <w:numId w:val="4"/>
      </w:numPr>
      <w:pBdr>
        <w:top w:val="single" w:sz="36" w:space="1" w:color="8DB3E2" w:themeColor="text2" w:themeTint="66"/>
        <w:bottom w:val="single" w:sz="2" w:space="1" w:color="8DB3E2" w:themeColor="text2" w:themeTint="66"/>
      </w:pBdr>
      <w:spacing w:before="240" w:line="240" w:lineRule="auto"/>
      <w:outlineLvl w:val="0"/>
    </w:pPr>
    <w:rPr>
      <w:rFonts w:asciiTheme="minorHAnsi" w:eastAsiaTheme="minorEastAsia" w:hAnsiTheme="minorHAnsi" w:cstheme="majorBidi"/>
      <w:b/>
      <w:bCs/>
      <w:color w:val="4F81BD" w:themeColor="accent1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C150C"/>
    <w:pPr>
      <w:keepNext/>
      <w:keepLines/>
      <w:numPr>
        <w:ilvl w:val="1"/>
        <w:numId w:val="4"/>
      </w:numPr>
      <w:spacing w:before="120" w:after="120" w:line="240" w:lineRule="auto"/>
      <w:ind w:left="454"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C478A5"/>
    <w:pPr>
      <w:keepNext/>
      <w:keepLines/>
      <w:numPr>
        <w:ilvl w:val="2"/>
        <w:numId w:val="4"/>
      </w:numPr>
      <w:adjustRightInd w:val="0"/>
      <w:snapToGrid w:val="0"/>
      <w:spacing w:before="40" w:after="40" w:line="240" w:lineRule="auto"/>
      <w:outlineLvl w:val="2"/>
    </w:pPr>
    <w:rPr>
      <w:rFonts w:asciiTheme="majorHAnsi" w:eastAsiaTheme="majorEastAsia" w:hAnsiTheme="majorHAnsi" w:cstheme="majorBidi"/>
      <w:b/>
      <w:bCs/>
      <w:spacing w:val="14"/>
      <w:sz w:val="2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C478A5"/>
    <w:pPr>
      <w:keepNext/>
      <w:keepLines/>
      <w:numPr>
        <w:ilvl w:val="3"/>
        <w:numId w:val="4"/>
      </w:numPr>
      <w:adjustRightInd w:val="0"/>
      <w:snapToGrid w:val="0"/>
      <w:spacing w:before="200"/>
      <w:outlineLvl w:val="3"/>
    </w:pPr>
    <w:rPr>
      <w:rFonts w:eastAsiaTheme="majorEastAsia" w:cstheme="majorBidi"/>
      <w:b/>
      <w:bCs/>
      <w:iCs/>
      <w:color w:val="000000"/>
      <w:szCs w:val="21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845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8453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845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8453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8453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245E7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245E7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0"/>
    <w:link w:val="Char0"/>
    <w:uiPriority w:val="99"/>
    <w:unhideWhenUsed/>
    <w:rsid w:val="00126AC7"/>
    <w:pPr>
      <w:tabs>
        <w:tab w:val="center" w:pos="4513"/>
        <w:tab w:val="right" w:pos="9026"/>
      </w:tabs>
      <w:snapToGrid w:val="0"/>
      <w:spacing w:line="240" w:lineRule="auto"/>
    </w:pPr>
  </w:style>
  <w:style w:type="character" w:customStyle="1" w:styleId="Char0">
    <w:name w:val="머리글 Char"/>
    <w:basedOn w:val="a1"/>
    <w:link w:val="a5"/>
    <w:uiPriority w:val="99"/>
    <w:rsid w:val="00126AC7"/>
    <w:rPr>
      <w:sz w:val="21"/>
    </w:rPr>
  </w:style>
  <w:style w:type="paragraph" w:styleId="a6">
    <w:name w:val="footer"/>
    <w:basedOn w:val="a0"/>
    <w:link w:val="Char1"/>
    <w:uiPriority w:val="99"/>
    <w:unhideWhenUsed/>
    <w:rsid w:val="00245E7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245E70"/>
  </w:style>
  <w:style w:type="paragraph" w:customStyle="1" w:styleId="-2nd">
    <w:name w:val="목록 단락-2nd"/>
    <w:basedOn w:val="a"/>
    <w:qFormat/>
    <w:rsid w:val="00407FD0"/>
    <w:pPr>
      <w:numPr>
        <w:ilvl w:val="2"/>
        <w:numId w:val="14"/>
      </w:numPr>
      <w:ind w:left="1418" w:hanging="218"/>
    </w:pPr>
  </w:style>
  <w:style w:type="paragraph" w:styleId="a">
    <w:name w:val="List Paragraph"/>
    <w:basedOn w:val="a0"/>
    <w:next w:val="a7"/>
    <w:uiPriority w:val="34"/>
    <w:qFormat/>
    <w:rsid w:val="00407FD0"/>
    <w:pPr>
      <w:numPr>
        <w:numId w:val="12"/>
      </w:numPr>
      <w:spacing w:line="300" w:lineRule="auto"/>
      <w:ind w:left="1236" w:hanging="403"/>
      <w:contextualSpacing/>
    </w:pPr>
  </w:style>
  <w:style w:type="character" w:styleId="a8">
    <w:name w:val="Placeholder Text"/>
    <w:basedOn w:val="a1"/>
    <w:uiPriority w:val="99"/>
    <w:semiHidden/>
    <w:rsid w:val="00124010"/>
    <w:rPr>
      <w:color w:val="808080"/>
    </w:rPr>
  </w:style>
  <w:style w:type="paragraph" w:styleId="a7">
    <w:name w:val="List Continue"/>
    <w:basedOn w:val="a0"/>
    <w:uiPriority w:val="99"/>
    <w:semiHidden/>
    <w:unhideWhenUsed/>
    <w:rsid w:val="00407FD0"/>
    <w:pPr>
      <w:spacing w:after="180"/>
      <w:ind w:leftChars="200" w:left="425"/>
      <w:contextualSpacing/>
    </w:pPr>
  </w:style>
  <w:style w:type="paragraph" w:customStyle="1" w:styleId="-3rd">
    <w:name w:val="목록 단락-3rd"/>
    <w:basedOn w:val="a0"/>
    <w:qFormat/>
    <w:rsid w:val="00407FD0"/>
    <w:pPr>
      <w:numPr>
        <w:ilvl w:val="1"/>
        <w:numId w:val="11"/>
      </w:numPr>
      <w:ind w:left="1843" w:hanging="259"/>
    </w:pPr>
  </w:style>
  <w:style w:type="character" w:customStyle="1" w:styleId="1Char">
    <w:name w:val="제목 1 Char"/>
    <w:basedOn w:val="a1"/>
    <w:link w:val="1"/>
    <w:uiPriority w:val="9"/>
    <w:rsid w:val="0055466B"/>
    <w:rPr>
      <w:rFonts w:cstheme="majorBidi"/>
      <w:b/>
      <w:bCs/>
      <w:snapToGrid w:val="0"/>
      <w:color w:val="4F81BD" w:themeColor="accent1"/>
      <w:sz w:val="28"/>
      <w:szCs w:val="28"/>
    </w:rPr>
  </w:style>
  <w:style w:type="paragraph" w:styleId="TOC">
    <w:name w:val="TOC Heading"/>
    <w:basedOn w:val="1"/>
    <w:next w:val="a0"/>
    <w:uiPriority w:val="39"/>
    <w:semiHidden/>
    <w:unhideWhenUsed/>
    <w:qFormat/>
    <w:rsid w:val="00E84536"/>
    <w:pPr>
      <w:spacing w:before="480" w:line="264" w:lineRule="auto"/>
      <w:outlineLvl w:val="9"/>
    </w:pPr>
    <w:rPr>
      <w:b w:val="0"/>
    </w:rPr>
  </w:style>
  <w:style w:type="character" w:customStyle="1" w:styleId="2Char">
    <w:name w:val="제목 2 Char"/>
    <w:basedOn w:val="a1"/>
    <w:link w:val="2"/>
    <w:uiPriority w:val="9"/>
    <w:rsid w:val="000C150C"/>
    <w:rPr>
      <w:rFonts w:ascii="Arial" w:eastAsiaTheme="majorEastAsia" w:hAnsi="Arial" w:cstheme="majorBidi"/>
      <w:b/>
      <w:bCs/>
      <w:snapToGrid w:val="0"/>
      <w:color w:val="4F81BD" w:themeColor="accent1"/>
      <w:sz w:val="24"/>
      <w:szCs w:val="26"/>
    </w:rPr>
  </w:style>
  <w:style w:type="paragraph" w:styleId="10">
    <w:name w:val="toc 1"/>
    <w:basedOn w:val="a0"/>
    <w:next w:val="a0"/>
    <w:autoRedefine/>
    <w:uiPriority w:val="39"/>
    <w:unhideWhenUsed/>
    <w:rsid w:val="005C0D5D"/>
    <w:pPr>
      <w:tabs>
        <w:tab w:val="left" w:pos="420"/>
        <w:tab w:val="right" w:leader="dot" w:pos="10422"/>
      </w:tabs>
      <w:spacing w:before="120"/>
    </w:pPr>
    <w:rPr>
      <w:rFonts w:eastAsiaTheme="minorHAnsi"/>
      <w:b/>
      <w:bCs/>
      <w:caps/>
      <w:noProof/>
      <w:sz w:val="20"/>
      <w:szCs w:val="20"/>
    </w:rPr>
  </w:style>
  <w:style w:type="character" w:styleId="a9">
    <w:name w:val="Hyperlink"/>
    <w:basedOn w:val="a1"/>
    <w:uiPriority w:val="99"/>
    <w:unhideWhenUsed/>
    <w:rsid w:val="00A75CDA"/>
    <w:rPr>
      <w:color w:val="0000FF" w:themeColor="hyperlink"/>
      <w:u w:val="single"/>
    </w:rPr>
  </w:style>
  <w:style w:type="character" w:customStyle="1" w:styleId="3Char">
    <w:name w:val="제목 3 Char"/>
    <w:basedOn w:val="a1"/>
    <w:link w:val="3"/>
    <w:uiPriority w:val="9"/>
    <w:rsid w:val="00C478A5"/>
    <w:rPr>
      <w:rFonts w:asciiTheme="majorHAnsi" w:eastAsiaTheme="majorEastAsia" w:hAnsiTheme="majorHAnsi" w:cstheme="majorBidi"/>
      <w:b/>
      <w:bCs/>
      <w:snapToGrid w:val="0"/>
      <w:spacing w:val="14"/>
    </w:rPr>
  </w:style>
  <w:style w:type="paragraph" w:styleId="20">
    <w:name w:val="toc 2"/>
    <w:basedOn w:val="a0"/>
    <w:next w:val="a0"/>
    <w:autoRedefine/>
    <w:uiPriority w:val="39"/>
    <w:unhideWhenUsed/>
    <w:rsid w:val="005C0D5D"/>
    <w:pPr>
      <w:tabs>
        <w:tab w:val="left" w:pos="840"/>
        <w:tab w:val="right" w:leader="dot" w:pos="10422"/>
      </w:tabs>
      <w:spacing w:line="240" w:lineRule="auto"/>
      <w:ind w:left="210"/>
    </w:pPr>
    <w:rPr>
      <w:rFonts w:eastAsia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5C0D5D"/>
    <w:pPr>
      <w:tabs>
        <w:tab w:val="left" w:pos="1050"/>
        <w:tab w:val="right" w:leader="dot" w:pos="10422"/>
      </w:tabs>
      <w:spacing w:line="240" w:lineRule="auto"/>
      <w:ind w:left="420"/>
    </w:pPr>
    <w:rPr>
      <w:rFonts w:eastAsiaTheme="minorHAnsi"/>
      <w:i/>
      <w:iCs/>
      <w:sz w:val="20"/>
      <w:szCs w:val="20"/>
    </w:rPr>
  </w:style>
  <w:style w:type="table" w:styleId="aa">
    <w:name w:val="Table Grid"/>
    <w:basedOn w:val="a2"/>
    <w:rsid w:val="00E80D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1"/>
    <w:link w:val="4"/>
    <w:uiPriority w:val="9"/>
    <w:rsid w:val="00C478A5"/>
    <w:rPr>
      <w:rFonts w:ascii="Arial" w:eastAsiaTheme="majorEastAsia" w:hAnsi="Arial" w:cstheme="majorBidi"/>
      <w:b/>
      <w:bCs/>
      <w:iCs/>
      <w:snapToGrid w:val="0"/>
      <w:color w:val="000000"/>
      <w:sz w:val="21"/>
      <w:szCs w:val="21"/>
    </w:rPr>
  </w:style>
  <w:style w:type="character" w:customStyle="1" w:styleId="5Char">
    <w:name w:val="제목 5 Char"/>
    <w:basedOn w:val="a1"/>
    <w:link w:val="5"/>
    <w:uiPriority w:val="9"/>
    <w:rsid w:val="00E84536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1"/>
    <w:link w:val="6"/>
    <w:uiPriority w:val="9"/>
    <w:semiHidden/>
    <w:rsid w:val="00E84536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Char">
    <w:name w:val="제목 7 Char"/>
    <w:basedOn w:val="a1"/>
    <w:link w:val="7"/>
    <w:uiPriority w:val="9"/>
    <w:semiHidden/>
    <w:rsid w:val="00E84536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Char">
    <w:name w:val="제목 8 Char"/>
    <w:basedOn w:val="a1"/>
    <w:link w:val="8"/>
    <w:uiPriority w:val="9"/>
    <w:semiHidden/>
    <w:rsid w:val="00E8453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8453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b">
    <w:name w:val="caption"/>
    <w:basedOn w:val="a0"/>
    <w:next w:val="a0"/>
    <w:uiPriority w:val="35"/>
    <w:semiHidden/>
    <w:unhideWhenUsed/>
    <w:qFormat/>
    <w:rsid w:val="00E84536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styleId="ac">
    <w:name w:val="Strong"/>
    <w:basedOn w:val="a1"/>
    <w:uiPriority w:val="22"/>
    <w:rsid w:val="00E84536"/>
    <w:rPr>
      <w:b w:val="0"/>
      <w:bCs/>
      <w:i/>
      <w:color w:val="1F497D" w:themeColor="text2"/>
    </w:rPr>
  </w:style>
  <w:style w:type="character" w:styleId="ad">
    <w:name w:val="Emphasis"/>
    <w:basedOn w:val="a1"/>
    <w:uiPriority w:val="20"/>
    <w:qFormat/>
    <w:rsid w:val="00E84536"/>
    <w:rPr>
      <w:b/>
      <w:i/>
      <w:iCs/>
    </w:rPr>
  </w:style>
  <w:style w:type="paragraph" w:styleId="ae">
    <w:name w:val="Quote"/>
    <w:basedOn w:val="a0"/>
    <w:next w:val="a0"/>
    <w:link w:val="Char2"/>
    <w:uiPriority w:val="29"/>
    <w:rsid w:val="00E84536"/>
    <w:pPr>
      <w:spacing w:line="360" w:lineRule="auto"/>
      <w:jc w:val="center"/>
    </w:pPr>
    <w:rPr>
      <w:b/>
      <w:i/>
      <w:iCs/>
      <w:color w:val="4F81BD" w:themeColor="accent1"/>
      <w:sz w:val="26"/>
      <w:lang w:bidi="hi-IN"/>
    </w:rPr>
  </w:style>
  <w:style w:type="character" w:customStyle="1" w:styleId="Char2">
    <w:name w:val="인용 Char"/>
    <w:basedOn w:val="a1"/>
    <w:link w:val="ae"/>
    <w:uiPriority w:val="29"/>
    <w:rsid w:val="00E84536"/>
    <w:rPr>
      <w:b/>
      <w:i/>
      <w:iCs/>
      <w:color w:val="4F81BD" w:themeColor="accent1"/>
      <w:sz w:val="26"/>
      <w:lang w:bidi="hi-IN"/>
    </w:rPr>
  </w:style>
  <w:style w:type="character" w:styleId="af">
    <w:name w:val="Subtle Emphasis"/>
    <w:basedOn w:val="a1"/>
    <w:uiPriority w:val="19"/>
    <w:rsid w:val="00E84536"/>
    <w:rPr>
      <w:i/>
      <w:iCs/>
      <w:color w:val="000000"/>
    </w:rPr>
  </w:style>
  <w:style w:type="character" w:styleId="af0">
    <w:name w:val="Intense Emphasis"/>
    <w:basedOn w:val="a1"/>
    <w:uiPriority w:val="21"/>
    <w:qFormat/>
    <w:rsid w:val="00E84536"/>
    <w:rPr>
      <w:b/>
      <w:bCs/>
      <w:i/>
      <w:iCs/>
      <w:color w:val="4F81BD" w:themeColor="accent1"/>
    </w:rPr>
  </w:style>
  <w:style w:type="character" w:styleId="af1">
    <w:name w:val="Subtle Reference"/>
    <w:basedOn w:val="a1"/>
    <w:uiPriority w:val="31"/>
    <w:rsid w:val="00E84536"/>
    <w:rPr>
      <w:smallCaps/>
      <w:color w:val="000000"/>
      <w:u w:val="single"/>
    </w:rPr>
  </w:style>
  <w:style w:type="character" w:styleId="af2">
    <w:name w:val="Intense Reference"/>
    <w:basedOn w:val="a1"/>
    <w:uiPriority w:val="32"/>
    <w:rsid w:val="00E84536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1"/>
    <w:uiPriority w:val="33"/>
    <w:rsid w:val="00E84536"/>
    <w:rPr>
      <w:b/>
      <w:bCs/>
      <w:caps/>
      <w:smallCaps w:val="0"/>
      <w:color w:val="1F497D" w:themeColor="text2"/>
      <w:spacing w:val="10"/>
    </w:rPr>
  </w:style>
  <w:style w:type="table" w:customStyle="1" w:styleId="-11">
    <w:name w:val="연한 눈금 - 강조색 11"/>
    <w:basedOn w:val="a2"/>
    <w:uiPriority w:val="62"/>
    <w:rsid w:val="00632F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40">
    <w:name w:val="toc 4"/>
    <w:basedOn w:val="a0"/>
    <w:next w:val="a0"/>
    <w:autoRedefine/>
    <w:uiPriority w:val="39"/>
    <w:unhideWhenUsed/>
    <w:rsid w:val="00636F37"/>
    <w:pPr>
      <w:ind w:left="630"/>
    </w:pPr>
    <w:rPr>
      <w:rFonts w:eastAsiaTheme="minorHAnsi"/>
      <w:sz w:val="18"/>
      <w:szCs w:val="18"/>
    </w:rPr>
  </w:style>
  <w:style w:type="paragraph" w:customStyle="1" w:styleId="af4">
    <w:name w:val="목차스타일"/>
    <w:basedOn w:val="10"/>
    <w:rsid w:val="00636F37"/>
    <w:pPr>
      <w:tabs>
        <w:tab w:val="right" w:leader="dot" w:pos="10194"/>
      </w:tabs>
    </w:pPr>
  </w:style>
  <w:style w:type="paragraph" w:styleId="50">
    <w:name w:val="toc 5"/>
    <w:basedOn w:val="a0"/>
    <w:next w:val="a0"/>
    <w:autoRedefine/>
    <w:uiPriority w:val="39"/>
    <w:unhideWhenUsed/>
    <w:rsid w:val="00636F37"/>
    <w:pPr>
      <w:ind w:left="840"/>
    </w:pPr>
    <w:rPr>
      <w:rFonts w:eastAsia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636F37"/>
    <w:pPr>
      <w:ind w:left="1050"/>
    </w:pPr>
    <w:rPr>
      <w:rFonts w:eastAsia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636F37"/>
    <w:pPr>
      <w:ind w:left="1260"/>
    </w:pPr>
    <w:rPr>
      <w:rFonts w:eastAsia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636F37"/>
    <w:pPr>
      <w:ind w:left="1470"/>
    </w:pPr>
    <w:rPr>
      <w:rFonts w:eastAsiaTheme="minorHAnsi"/>
      <w:sz w:val="18"/>
      <w:szCs w:val="18"/>
    </w:rPr>
  </w:style>
  <w:style w:type="paragraph" w:styleId="90">
    <w:name w:val="toc 9"/>
    <w:basedOn w:val="a0"/>
    <w:next w:val="a0"/>
    <w:autoRedefine/>
    <w:uiPriority w:val="39"/>
    <w:unhideWhenUsed/>
    <w:rsid w:val="00636F37"/>
    <w:pPr>
      <w:ind w:left="1680"/>
    </w:pPr>
    <w:rPr>
      <w:rFonts w:eastAsiaTheme="minorHAnsi"/>
      <w:sz w:val="18"/>
      <w:szCs w:val="18"/>
    </w:rPr>
  </w:style>
  <w:style w:type="paragraph" w:styleId="af5">
    <w:name w:val="Normal (Web)"/>
    <w:basedOn w:val="a0"/>
    <w:uiPriority w:val="99"/>
    <w:semiHidden/>
    <w:unhideWhenUsed/>
    <w:rsid w:val="001F0F71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TableText">
    <w:name w:val="Table Text"/>
    <w:basedOn w:val="af6"/>
    <w:link w:val="TableTextChar"/>
    <w:uiPriority w:val="99"/>
    <w:rsid w:val="00463045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eastAsia="Times New Roman" w:cs="Times New Roman"/>
      <w:snapToGrid/>
      <w:sz w:val="20"/>
      <w:szCs w:val="20"/>
      <w:lang w:eastAsia="en-US"/>
    </w:rPr>
  </w:style>
  <w:style w:type="character" w:customStyle="1" w:styleId="TableTextChar">
    <w:name w:val="Table Text Char"/>
    <w:basedOn w:val="a1"/>
    <w:link w:val="TableText"/>
    <w:uiPriority w:val="99"/>
    <w:locked/>
    <w:rsid w:val="00463045"/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TableHeadingNarrow">
    <w:name w:val="Table Heading Narrow"/>
    <w:basedOn w:val="a0"/>
    <w:uiPriority w:val="99"/>
    <w:rsid w:val="00463045"/>
    <w:pPr>
      <w:keepLines/>
      <w:spacing w:before="60" w:after="60" w:line="240" w:lineRule="atLeast"/>
    </w:pPr>
    <w:rPr>
      <w:rFonts w:ascii="Arial Narrow" w:eastAsia="MS Mincho" w:hAnsi="Arial Narrow" w:cs="Arial Narrow"/>
      <w:b/>
      <w:bCs/>
      <w:snapToGrid/>
      <w:sz w:val="20"/>
      <w:szCs w:val="20"/>
      <w:lang w:eastAsia="en-US"/>
    </w:rPr>
  </w:style>
  <w:style w:type="paragraph" w:styleId="af6">
    <w:name w:val="Body Text"/>
    <w:basedOn w:val="a0"/>
    <w:link w:val="Char3"/>
    <w:uiPriority w:val="99"/>
    <w:semiHidden/>
    <w:unhideWhenUsed/>
    <w:rsid w:val="00463045"/>
    <w:pPr>
      <w:spacing w:after="180"/>
    </w:pPr>
  </w:style>
  <w:style w:type="character" w:customStyle="1" w:styleId="Char3">
    <w:name w:val="본문 Char"/>
    <w:basedOn w:val="a1"/>
    <w:link w:val="af6"/>
    <w:uiPriority w:val="99"/>
    <w:semiHidden/>
    <w:rsid w:val="00463045"/>
    <w:rPr>
      <w:rFonts w:ascii="Arial" w:eastAsia="맑은 고딕" w:hAnsi="Arial"/>
      <w:snapToGrid w:val="0"/>
      <w:sz w:val="21"/>
    </w:rPr>
  </w:style>
  <w:style w:type="paragraph" w:customStyle="1" w:styleId="Guideline">
    <w:name w:val="Guideline"/>
    <w:basedOn w:val="a0"/>
    <w:rsid w:val="00D44F62"/>
    <w:pPr>
      <w:spacing w:before="40" w:after="40" w:line="240" w:lineRule="auto"/>
    </w:pPr>
    <w:rPr>
      <w:rFonts w:eastAsia="Times New Roman" w:cs="Times New Roman"/>
      <w:i/>
      <w:iCs/>
      <w:snapToGrid/>
      <w:color w:val="0000FF"/>
      <w:sz w:val="22"/>
      <w:szCs w:val="20"/>
      <w:lang w:val="en-GB" w:eastAsia="en-US"/>
    </w:rPr>
  </w:style>
  <w:style w:type="character" w:styleId="af7">
    <w:name w:val="FollowedHyperlink"/>
    <w:basedOn w:val="a1"/>
    <w:uiPriority w:val="99"/>
    <w:semiHidden/>
    <w:unhideWhenUsed/>
    <w:rsid w:val="008D48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\DI\03.Execution\18.Build\Technical%20Specification\DIG-TSPC-Xn_Technical%20Specification%20Template_R0.01_140611_TR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07E1B5F4E04B5F8336A2BE2E3366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643CE4B-7E86-4DF3-A82A-BC0B966FCBB2}"/>
      </w:docPartPr>
      <w:docPartBody>
        <w:p w:rsidR="00C47DD3" w:rsidRDefault="00615AF8">
          <w:pPr>
            <w:pStyle w:val="DF07E1B5F4E04B5F8336A2BE2E336616"/>
          </w:pPr>
          <w:r w:rsidRPr="00CE3344">
            <w:rPr>
              <w:rStyle w:val="a3"/>
            </w:rPr>
            <w:t>[범주]</w:t>
          </w:r>
        </w:p>
      </w:docPartBody>
    </w:docPart>
    <w:docPart>
      <w:docPartPr>
        <w:name w:val="13A96E0A0CEC4CC1BCC7EFAF1EA428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398A449-5CB8-453F-AA93-3124922BF381}"/>
      </w:docPartPr>
      <w:docPartBody>
        <w:p w:rsidR="00C47DD3" w:rsidRDefault="00615AF8">
          <w:pPr>
            <w:pStyle w:val="13A96E0A0CEC4CC1BCC7EFAF1EA42803"/>
          </w:pPr>
          <w:r w:rsidRPr="00CE3344">
            <w:rPr>
              <w:rStyle w:val="a3"/>
            </w:rPr>
            <w:t>[만든 이]</w:t>
          </w:r>
        </w:p>
      </w:docPartBody>
    </w:docPart>
    <w:docPart>
      <w:docPartPr>
        <w:name w:val="7377A0E0FF474D68A2F3087C1F54E6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6C2955B-A93B-469C-A178-33C3A9937D5E}"/>
      </w:docPartPr>
      <w:docPartBody>
        <w:p w:rsidR="00C47DD3" w:rsidRDefault="00615AF8">
          <w:pPr>
            <w:pStyle w:val="7377A0E0FF474D68A2F3087C1F54E685"/>
          </w:pPr>
          <w:r w:rsidRPr="00CE3344">
            <w:rPr>
              <w:rStyle w:val="a3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AF8"/>
    <w:rsid w:val="00041973"/>
    <w:rsid w:val="0006427F"/>
    <w:rsid w:val="000B2089"/>
    <w:rsid w:val="000B7015"/>
    <w:rsid w:val="000D160C"/>
    <w:rsid w:val="00117BE3"/>
    <w:rsid w:val="002106FB"/>
    <w:rsid w:val="00214DF2"/>
    <w:rsid w:val="00294A56"/>
    <w:rsid w:val="002E104F"/>
    <w:rsid w:val="002E1B22"/>
    <w:rsid w:val="00365E48"/>
    <w:rsid w:val="0039022B"/>
    <w:rsid w:val="003A5EBE"/>
    <w:rsid w:val="004961F3"/>
    <w:rsid w:val="004B3C3E"/>
    <w:rsid w:val="00514A20"/>
    <w:rsid w:val="00533FAF"/>
    <w:rsid w:val="005674C3"/>
    <w:rsid w:val="005B6AC7"/>
    <w:rsid w:val="005F2FB9"/>
    <w:rsid w:val="00615AF8"/>
    <w:rsid w:val="0064564D"/>
    <w:rsid w:val="006C3C35"/>
    <w:rsid w:val="006E3912"/>
    <w:rsid w:val="00723313"/>
    <w:rsid w:val="00866EDD"/>
    <w:rsid w:val="008C3A3E"/>
    <w:rsid w:val="008D567C"/>
    <w:rsid w:val="008F28B9"/>
    <w:rsid w:val="00931F97"/>
    <w:rsid w:val="009B7CA7"/>
    <w:rsid w:val="009C3263"/>
    <w:rsid w:val="00A23F40"/>
    <w:rsid w:val="00A2450B"/>
    <w:rsid w:val="00A7304D"/>
    <w:rsid w:val="00AA080E"/>
    <w:rsid w:val="00AC5764"/>
    <w:rsid w:val="00AD4F5C"/>
    <w:rsid w:val="00B9408C"/>
    <w:rsid w:val="00BB27E3"/>
    <w:rsid w:val="00C46B66"/>
    <w:rsid w:val="00C47DD3"/>
    <w:rsid w:val="00C517D3"/>
    <w:rsid w:val="00C55542"/>
    <w:rsid w:val="00C81123"/>
    <w:rsid w:val="00C817A0"/>
    <w:rsid w:val="00C97A34"/>
    <w:rsid w:val="00CA6ED3"/>
    <w:rsid w:val="00CB390F"/>
    <w:rsid w:val="00CF376F"/>
    <w:rsid w:val="00D001D7"/>
    <w:rsid w:val="00D24343"/>
    <w:rsid w:val="00D244F6"/>
    <w:rsid w:val="00D327A7"/>
    <w:rsid w:val="00EB70FE"/>
    <w:rsid w:val="00EF35B9"/>
    <w:rsid w:val="00EF6FFA"/>
    <w:rsid w:val="00F047BC"/>
    <w:rsid w:val="00F3136F"/>
    <w:rsid w:val="00F57392"/>
    <w:rsid w:val="00FD553C"/>
    <w:rsid w:val="00FE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55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5542"/>
    <w:rPr>
      <w:color w:val="808080"/>
    </w:rPr>
  </w:style>
  <w:style w:type="paragraph" w:customStyle="1" w:styleId="DF07E1B5F4E04B5F8336A2BE2E336616">
    <w:name w:val="DF07E1B5F4E04B5F8336A2BE2E336616"/>
    <w:rsid w:val="00C55542"/>
    <w:pPr>
      <w:widowControl w:val="0"/>
      <w:wordWrap w:val="0"/>
      <w:autoSpaceDE w:val="0"/>
      <w:autoSpaceDN w:val="0"/>
    </w:pPr>
  </w:style>
  <w:style w:type="paragraph" w:customStyle="1" w:styleId="E7562C06EC6645DEADCD903C7A39AA6D">
    <w:name w:val="E7562C06EC6645DEADCD903C7A39AA6D"/>
    <w:rsid w:val="00C55542"/>
    <w:pPr>
      <w:widowControl w:val="0"/>
      <w:wordWrap w:val="0"/>
      <w:autoSpaceDE w:val="0"/>
      <w:autoSpaceDN w:val="0"/>
    </w:pPr>
  </w:style>
  <w:style w:type="paragraph" w:customStyle="1" w:styleId="13A96E0A0CEC4CC1BCC7EFAF1EA42803">
    <w:name w:val="13A96E0A0CEC4CC1BCC7EFAF1EA42803"/>
    <w:rsid w:val="00C55542"/>
    <w:pPr>
      <w:widowControl w:val="0"/>
      <w:wordWrap w:val="0"/>
      <w:autoSpaceDE w:val="0"/>
      <w:autoSpaceDN w:val="0"/>
    </w:pPr>
  </w:style>
  <w:style w:type="paragraph" w:customStyle="1" w:styleId="7377A0E0FF474D68A2F3087C1F54E685">
    <w:name w:val="7377A0E0FF474D68A2F3087C1F54E685"/>
    <w:rsid w:val="00C5554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2017-03-03T00:00:00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5C22E498E8D498433FF802C2C8D38" ma:contentTypeVersion="2" ma:contentTypeDescription="Create a new document." ma:contentTypeScope="" ma:versionID="5b6fdca56dbe9316362ee2d9505bae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D146C3-040D-4CE8-91C1-A1CD4378B7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FB7DE9-0B25-4DCC-A6D3-37726383B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C3C5BF-9EA7-4A4F-8C93-E13D7331B94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B1AD5E-387F-4877-93E5-F416EF4B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DIG-TSPC-Xn_Technical Specification Template_R0.01_140611_TRI</Template>
  <TotalTime>17411</TotalTime>
  <Pages>43</Pages>
  <Words>4101</Words>
  <Characters>23378</Characters>
  <Application>Microsoft Office Word</Application>
  <DocSecurity>0</DocSecurity>
  <Lines>194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Common Code</vt:lpstr>
    </vt:vector>
  </TitlesOfParts>
  <Company>Doosan Infracore</Company>
  <LinksUpToDate>false</LinksUpToDate>
  <CharactersWithSpaces>27425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Code</dc:title>
  <dc:creator>jaehee Lee</dc:creator>
  <cp:lastModifiedBy>Lee</cp:lastModifiedBy>
  <cp:revision>794</cp:revision>
  <cp:lastPrinted>2014-04-21T08:31:00Z</cp:lastPrinted>
  <dcterms:created xsi:type="dcterms:W3CDTF">2014-07-02T04:51:00Z</dcterms:created>
  <dcterms:modified xsi:type="dcterms:W3CDTF">2017-03-08T01:30:00Z</dcterms:modified>
  <cp:category>Technical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0x010100F0D5C22E498E8D498433FF802C2C8D38</vt:lpwstr>
  </property>
</Properties>
</file>